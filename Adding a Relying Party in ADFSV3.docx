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2A6659" w14:textId="77777777" w:rsidR="006B6406" w:rsidRDefault="006B6406" w:rsidP="008C4825"/>
    <w:p w14:paraId="244B3254" w14:textId="47F27102" w:rsidR="00AF4E1A" w:rsidRPr="00382F24" w:rsidRDefault="00AF4E1A" w:rsidP="00AF4E1A">
      <w:pPr>
        <w:rPr>
          <w:b/>
        </w:rPr>
      </w:pPr>
      <w:r w:rsidRPr="00382F24">
        <w:rPr>
          <w:b/>
        </w:rPr>
        <w:t>Adding a Relying Party in ADFS</w:t>
      </w:r>
      <w:r w:rsidR="00F205C3">
        <w:rPr>
          <w:b/>
        </w:rPr>
        <w:t xml:space="preserve"> 3.0</w:t>
      </w:r>
    </w:p>
    <w:p w14:paraId="2ED361A8" w14:textId="77777777" w:rsidR="00AF4E1A" w:rsidRPr="00382F24" w:rsidRDefault="00AF4E1A" w:rsidP="00AF4E1A">
      <w:pPr>
        <w:rPr>
          <w:b/>
        </w:rPr>
      </w:pPr>
      <w:r w:rsidRPr="00382F24">
        <w:rPr>
          <w:b/>
        </w:rPr>
        <w:t>Prerequisites</w:t>
      </w:r>
    </w:p>
    <w:p w14:paraId="06D89A52" w14:textId="77777777" w:rsidR="00AF4E1A" w:rsidRPr="00D06FE2" w:rsidRDefault="00AF4E1A" w:rsidP="00AF4E1A">
      <w:r w:rsidRPr="007F25A0">
        <w:rPr>
          <w:color w:val="FF0000"/>
        </w:rPr>
        <w:t>*</w:t>
      </w:r>
      <w:r w:rsidRPr="00D06FE2">
        <w:t xml:space="preserve"> Note that followings are the key information should be provided by the application owner.</w:t>
      </w:r>
    </w:p>
    <w:tbl>
      <w:tblPr>
        <w:tblStyle w:val="LightGrid-Accent6"/>
        <w:tblW w:w="0" w:type="auto"/>
        <w:tblLook w:val="04A0" w:firstRow="1" w:lastRow="0" w:firstColumn="1" w:lastColumn="0" w:noHBand="0" w:noVBand="1"/>
      </w:tblPr>
      <w:tblGrid>
        <w:gridCol w:w="3329"/>
        <w:gridCol w:w="6193"/>
      </w:tblGrid>
      <w:tr w:rsidR="00AF4E1A" w:rsidRPr="00D06FE2" w14:paraId="54323245" w14:textId="77777777" w:rsidTr="003E5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0217A721" w14:textId="77777777" w:rsidR="00AF4E1A" w:rsidRPr="00D06FE2" w:rsidRDefault="00AF4E1A" w:rsidP="003E5C48">
            <w:proofErr w:type="spellStart"/>
            <w:r w:rsidRPr="00D06FE2">
              <w:t>Client_id</w:t>
            </w:r>
            <w:proofErr w:type="spellEnd"/>
          </w:p>
        </w:tc>
        <w:tc>
          <w:tcPr>
            <w:tcW w:w="6228" w:type="dxa"/>
          </w:tcPr>
          <w:p w14:paraId="1A102138" w14:textId="7386C87B" w:rsidR="00AF4E1A" w:rsidRPr="009361A3" w:rsidRDefault="009361A3" w:rsidP="003E5C48">
            <w:pPr>
              <w:cnfStyle w:val="100000000000" w:firstRow="1" w:lastRow="0" w:firstColumn="0" w:lastColumn="0" w:oddVBand="0" w:evenVBand="0" w:oddHBand="0" w:evenHBand="0" w:firstRowFirstColumn="0" w:firstRowLastColumn="0" w:lastRowFirstColumn="0" w:lastRowLastColumn="0"/>
            </w:pPr>
            <w:r w:rsidRPr="009361A3">
              <w:rPr>
                <w:rFonts w:ascii="Lucida Sans" w:hAnsi="Lucida Sans"/>
                <w:color w:val="555555"/>
                <w:sz w:val="20"/>
                <w:szCs w:val="18"/>
                <w:shd w:val="clear" w:color="auto" w:fill="FFFFFF"/>
              </w:rPr>
              <w:t>LCjusy5ajAoqF87j3cqc765bPkAa</w:t>
            </w:r>
          </w:p>
        </w:tc>
      </w:tr>
      <w:tr w:rsidR="00AF4E1A" w:rsidRPr="00D06FE2" w14:paraId="0A0168D1" w14:textId="77777777" w:rsidTr="003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013C7228" w14:textId="77777777" w:rsidR="00AF4E1A" w:rsidRPr="00D06FE2" w:rsidRDefault="00AF4E1A" w:rsidP="003E5C48">
            <w:proofErr w:type="spellStart"/>
            <w:r w:rsidRPr="00D06FE2">
              <w:t>Client_id</w:t>
            </w:r>
            <w:proofErr w:type="spellEnd"/>
            <w:r w:rsidRPr="00D06FE2">
              <w:t xml:space="preserve"> redirect URL</w:t>
            </w:r>
          </w:p>
        </w:tc>
        <w:tc>
          <w:tcPr>
            <w:tcW w:w="6228" w:type="dxa"/>
          </w:tcPr>
          <w:p w14:paraId="67FE4E6D" w14:textId="662F7B7F" w:rsidR="00AF4E1A" w:rsidRPr="00D06FE2" w:rsidRDefault="009361A3" w:rsidP="003E5C48">
            <w:pPr>
              <w:cnfStyle w:val="000000100000" w:firstRow="0" w:lastRow="0" w:firstColumn="0" w:lastColumn="0" w:oddVBand="0" w:evenVBand="0" w:oddHBand="1" w:evenHBand="0" w:firstRowFirstColumn="0" w:firstRowLastColumn="0" w:lastRowFirstColumn="0" w:lastRowLastColumn="0"/>
            </w:pPr>
            <w:hyperlink r:id="rId9" w:history="1">
              <w:r w:rsidRPr="00262CD6">
                <w:rPr>
                  <w:rStyle w:val="Hyperlink"/>
                  <w:rFonts w:ascii="Consolas" w:hAnsi="Consolas" w:cs="Consolas"/>
                  <w:sz w:val="21"/>
                  <w:szCs w:val="21"/>
                  <w:shd w:val="clear" w:color="auto" w:fill="FFFFFF"/>
                </w:rPr>
                <w:t>https://api.oasys.lk:9843/carbon</w:t>
              </w:r>
            </w:hyperlink>
          </w:p>
        </w:tc>
      </w:tr>
      <w:tr w:rsidR="00AF4E1A" w:rsidRPr="00D06FE2" w14:paraId="55AF7240" w14:textId="77777777" w:rsidTr="003E5C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13FED90E" w14:textId="77777777" w:rsidR="00AF4E1A" w:rsidRPr="00D06FE2" w:rsidRDefault="00AF4E1A" w:rsidP="003E5C48">
            <w:proofErr w:type="spellStart"/>
            <w:r w:rsidRPr="00D06FE2">
              <w:t>Commonauth</w:t>
            </w:r>
            <w:proofErr w:type="spellEnd"/>
            <w:r w:rsidRPr="00D06FE2">
              <w:t> endpoint</w:t>
            </w:r>
          </w:p>
        </w:tc>
        <w:tc>
          <w:tcPr>
            <w:tcW w:w="6228" w:type="dxa"/>
          </w:tcPr>
          <w:p w14:paraId="27E433E6" w14:textId="364A2655" w:rsidR="00AF4E1A" w:rsidRPr="00D06FE2" w:rsidRDefault="009361A3" w:rsidP="003E5C48">
            <w:pPr>
              <w:cnfStyle w:val="000000010000" w:firstRow="0" w:lastRow="0" w:firstColumn="0" w:lastColumn="0" w:oddVBand="0" w:evenVBand="0" w:oddHBand="0" w:evenHBand="1" w:firstRowFirstColumn="0" w:firstRowLastColumn="0" w:lastRowFirstColumn="0" w:lastRowLastColumn="0"/>
            </w:pPr>
            <w:hyperlink r:id="rId10" w:history="1">
              <w:r w:rsidRPr="00262CD6">
                <w:rPr>
                  <w:rStyle w:val="Hyperlink"/>
                  <w:rFonts w:ascii="Consolas" w:hAnsi="Consolas" w:cs="Consolas"/>
                  <w:sz w:val="21"/>
                  <w:szCs w:val="21"/>
                  <w:shd w:val="clear" w:color="auto" w:fill="FFFFFF"/>
                </w:rPr>
                <w:t>https://api.oasys.lk:9843/c</w:t>
              </w:r>
              <w:r w:rsidRPr="00262CD6">
                <w:rPr>
                  <w:rStyle w:val="Hyperlink"/>
                  <w:rFonts w:cs="Calibri"/>
                  <w:shd w:val="clear" w:color="auto" w:fill="FFFFFF"/>
                </w:rPr>
                <w:t>ommonauth</w:t>
              </w:r>
            </w:hyperlink>
          </w:p>
        </w:tc>
      </w:tr>
      <w:tr w:rsidR="00AF4E1A" w:rsidRPr="00D06FE2" w14:paraId="1865B0FE" w14:textId="77777777" w:rsidTr="003E5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43ACAA09" w14:textId="77777777" w:rsidR="00AF4E1A" w:rsidRPr="00D06FE2" w:rsidRDefault="00AF4E1A" w:rsidP="003E5C48">
            <w:r w:rsidRPr="00D06FE2">
              <w:t>Relying party trust identifier</w:t>
            </w:r>
          </w:p>
        </w:tc>
        <w:tc>
          <w:tcPr>
            <w:tcW w:w="6228" w:type="dxa"/>
          </w:tcPr>
          <w:p w14:paraId="63381E51" w14:textId="6B9E7A44" w:rsidR="00AF4E1A" w:rsidRPr="00D06FE2" w:rsidRDefault="009361A3" w:rsidP="003E5C48">
            <w:pPr>
              <w:cnfStyle w:val="000000100000" w:firstRow="0" w:lastRow="0" w:firstColumn="0" w:lastColumn="0" w:oddVBand="0" w:evenVBand="0" w:oddHBand="1" w:evenHBand="0" w:firstRowFirstColumn="0" w:firstRowLastColumn="0" w:lastRowFirstColumn="0" w:lastRowLastColumn="0"/>
            </w:pPr>
            <w:r>
              <w:rPr>
                <w:rFonts w:ascii="Consolas" w:hAnsi="Consolas" w:cs="Consolas"/>
                <w:color w:val="222222"/>
                <w:sz w:val="21"/>
                <w:szCs w:val="21"/>
                <w:shd w:val="clear" w:color="auto" w:fill="FFFFFF"/>
              </w:rPr>
              <w:t>WSO2IDSNDBOASYSLIVE</w:t>
            </w:r>
          </w:p>
        </w:tc>
      </w:tr>
      <w:tr w:rsidR="00AF4E1A" w:rsidRPr="00D06FE2" w14:paraId="4F127F2F" w14:textId="77777777" w:rsidTr="003E5C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5651733F" w14:textId="77777777" w:rsidR="00AF4E1A" w:rsidRPr="00D06FE2" w:rsidRDefault="00AF4E1A" w:rsidP="003E5C48">
            <w:r w:rsidRPr="00D06FE2">
              <w:t>Certificate</w:t>
            </w:r>
          </w:p>
        </w:tc>
        <w:tc>
          <w:tcPr>
            <w:tcW w:w="6228" w:type="dxa"/>
          </w:tcPr>
          <w:p w14:paraId="3987FFF3" w14:textId="0BB5FDAB" w:rsidR="00AF4E1A" w:rsidRPr="00D06FE2" w:rsidRDefault="00AF4E1A" w:rsidP="009361A3">
            <w:pPr>
              <w:cnfStyle w:val="000000010000" w:firstRow="0" w:lastRow="0" w:firstColumn="0" w:lastColumn="0" w:oddVBand="0" w:evenVBand="0" w:oddHBand="0" w:evenHBand="1" w:firstRowFirstColumn="0" w:firstRowLastColumn="0" w:lastRowFirstColumn="0" w:lastRowLastColumn="0"/>
            </w:pPr>
            <w:r w:rsidRPr="00D06FE2">
              <w:t xml:space="preserve">Wso2 </w:t>
            </w:r>
            <w:r w:rsidR="009361A3">
              <w:t>IDS certificate</w:t>
            </w:r>
            <w:bookmarkStart w:id="0" w:name="_GoBack"/>
            <w:bookmarkEnd w:id="0"/>
            <w:r w:rsidRPr="00D06FE2">
              <w:t xml:space="preserve"> (.</w:t>
            </w:r>
            <w:proofErr w:type="spellStart"/>
            <w:r w:rsidRPr="00D06FE2">
              <w:t>crt</w:t>
            </w:r>
            <w:proofErr w:type="spellEnd"/>
            <w:r w:rsidRPr="00D06FE2">
              <w:t>)</w:t>
            </w:r>
          </w:p>
        </w:tc>
      </w:tr>
    </w:tbl>
    <w:p w14:paraId="0A37501D" w14:textId="77777777" w:rsidR="00AF4E1A" w:rsidRPr="00D06FE2" w:rsidRDefault="00AF4E1A" w:rsidP="00AF4E1A"/>
    <w:p w14:paraId="1913651F" w14:textId="27CE4AC6" w:rsidR="706A3B5F" w:rsidRDefault="007F25A0" w:rsidP="007F25A0">
      <w:r w:rsidRPr="007F25A0">
        <w:rPr>
          <w:color w:val="FF0000"/>
        </w:rPr>
        <w:t>*</w:t>
      </w:r>
      <w:r>
        <w:t xml:space="preserve"> Below</w:t>
      </w:r>
      <w:r w:rsidR="706A3B5F">
        <w:t xml:space="preserve"> information should be provided by ADFS owner</w:t>
      </w:r>
    </w:p>
    <w:tbl>
      <w:tblPr>
        <w:tblStyle w:val="LightGrid-Accent6"/>
        <w:tblW w:w="0" w:type="auto"/>
        <w:tblLook w:val="04A0" w:firstRow="1" w:lastRow="0" w:firstColumn="1" w:lastColumn="0" w:noHBand="0" w:noVBand="1"/>
      </w:tblPr>
      <w:tblGrid>
        <w:gridCol w:w="3333"/>
        <w:gridCol w:w="6189"/>
      </w:tblGrid>
      <w:tr w:rsidR="706A3B5F" w14:paraId="31815BA2" w14:textId="77777777" w:rsidTr="706A3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0EE715EA" w14:textId="386CBFF1" w:rsidR="706A3B5F" w:rsidRDefault="706A3B5F" w:rsidP="706A3B5F">
            <w:r>
              <w:t>Trusted URL</w:t>
            </w:r>
          </w:p>
        </w:tc>
        <w:tc>
          <w:tcPr>
            <w:tcW w:w="6189" w:type="dxa"/>
          </w:tcPr>
          <w:p w14:paraId="4FD57633" w14:textId="264F611F" w:rsidR="706A3B5F" w:rsidRDefault="706A3B5F" w:rsidP="706A3B5F">
            <w:pPr>
              <w:cnfStyle w:val="100000000000" w:firstRow="1" w:lastRow="0" w:firstColumn="0" w:lastColumn="0" w:oddVBand="0" w:evenVBand="0" w:oddHBand="0" w:evenHBand="0" w:firstRowFirstColumn="0" w:firstRowLastColumn="0" w:lastRowFirstColumn="0" w:lastRowLastColumn="0"/>
            </w:pPr>
            <w:r>
              <w:t xml:space="preserve">Ex : </w:t>
            </w:r>
            <w:hyperlink>
              <w:r w:rsidRPr="00D7263A">
                <w:rPr>
                  <w:rStyle w:val="Hyperlink"/>
                  <w:rFonts w:asciiTheme="minorHAnsi" w:eastAsia="Calibri Light" w:hAnsiTheme="minorHAnsi" w:cstheme="minorHAnsi"/>
                  <w:color w:val="404040" w:themeColor="text1" w:themeTint="BF"/>
                  <w:u w:val="none"/>
                </w:rPr>
                <w:t>https://&lt;AD_FS_server&gt;/adfs/ls</w:t>
              </w:r>
            </w:hyperlink>
            <w:r w:rsidRPr="00D7263A">
              <w:rPr>
                <w:rFonts w:asciiTheme="minorHAnsi" w:eastAsia="Calibri Light" w:hAnsiTheme="minorHAnsi" w:cstheme="minorHAnsi"/>
                <w:color w:val="404040" w:themeColor="text1" w:themeTint="BF"/>
              </w:rPr>
              <w:t xml:space="preserve">  </w:t>
            </w:r>
          </w:p>
        </w:tc>
      </w:tr>
      <w:tr w:rsidR="706A3B5F" w14:paraId="05985554" w14:textId="77777777" w:rsidTr="706A3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133E5BF" w14:textId="01098A7B" w:rsidR="706A3B5F" w:rsidRDefault="706A3B5F" w:rsidP="706A3B5F">
            <w:r>
              <w:t>Metadata URL</w:t>
            </w:r>
          </w:p>
        </w:tc>
        <w:tc>
          <w:tcPr>
            <w:tcW w:w="6189" w:type="dxa"/>
          </w:tcPr>
          <w:p w14:paraId="3E230AA0" w14:textId="725517B2" w:rsidR="706A3B5F" w:rsidRDefault="706A3B5F" w:rsidP="706A3B5F">
            <w:pPr>
              <w:cnfStyle w:val="000000100000" w:firstRow="0" w:lastRow="0" w:firstColumn="0" w:lastColumn="0" w:oddVBand="0" w:evenVBand="0" w:oddHBand="1" w:evenHBand="0" w:firstRowFirstColumn="0" w:firstRowLastColumn="0" w:lastRowFirstColumn="0" w:lastRowLastColumn="0"/>
            </w:pPr>
            <w:r>
              <w:t xml:space="preserve">Ex: </w:t>
            </w:r>
            <w:hyperlink>
              <w:r w:rsidRPr="00D7263A">
                <w:rPr>
                  <w:rStyle w:val="Hyperlink"/>
                  <w:rFonts w:eastAsia="Calibri" w:cstheme="minorHAnsi"/>
                  <w:color w:val="000000" w:themeColor="text1"/>
                  <w:u w:val="none"/>
                </w:rPr>
                <w:t>http://&lt;AD_FS_server&gt;/adfs/services/trust</w:t>
              </w:r>
            </w:hyperlink>
          </w:p>
        </w:tc>
      </w:tr>
    </w:tbl>
    <w:p w14:paraId="530C684D" w14:textId="22A4A80D" w:rsidR="706A3B5F" w:rsidRDefault="706A3B5F" w:rsidP="706A3B5F">
      <w:pPr>
        <w:ind w:left="360"/>
      </w:pPr>
    </w:p>
    <w:p w14:paraId="12451884" w14:textId="77777777" w:rsidR="00AF4E1A" w:rsidRPr="00AF4E1A" w:rsidRDefault="00AF4E1A" w:rsidP="00AF4E1A">
      <w:pPr>
        <w:rPr>
          <w:b/>
        </w:rPr>
      </w:pPr>
      <w:r w:rsidRPr="00AF4E1A">
        <w:rPr>
          <w:b/>
        </w:rPr>
        <w:t>Steps</w:t>
      </w:r>
    </w:p>
    <w:p w14:paraId="789D81E5" w14:textId="77777777" w:rsidR="00AF4E1A" w:rsidRPr="00D06FE2" w:rsidRDefault="00AF4E1A" w:rsidP="00AF4E1A">
      <w:r w:rsidRPr="00D06FE2">
        <w:t>In ADFS Management UI expand Trust Relationship, right click on Relying Party Trust and select Add Relying Party Trust…</w:t>
      </w:r>
    </w:p>
    <w:p w14:paraId="056A7A5F" w14:textId="77777777" w:rsidR="00AF4E1A" w:rsidRPr="00D06FE2" w:rsidRDefault="00AF4E1A" w:rsidP="00AF4E1A">
      <w:r w:rsidRPr="00D06FE2">
        <w:rPr>
          <w:noProof/>
        </w:rPr>
        <w:drawing>
          <wp:anchor distT="0" distB="0" distL="114300" distR="114300" simplePos="0" relativeHeight="251658240" behindDoc="0" locked="0" layoutInCell="1" allowOverlap="1" wp14:anchorId="6319EB65" wp14:editId="74687F0B">
            <wp:simplePos x="0" y="0"/>
            <wp:positionH relativeFrom="column">
              <wp:posOffset>161925</wp:posOffset>
            </wp:positionH>
            <wp:positionV relativeFrom="paragraph">
              <wp:posOffset>123190</wp:posOffset>
            </wp:positionV>
            <wp:extent cx="5857875" cy="2587625"/>
            <wp:effectExtent l="0" t="0" r="9525" b="3175"/>
            <wp:wrapSquare wrapText="bothSides"/>
            <wp:docPr id="18" name="Picture 18" descr="https://omindu.files.wordpress.com/2015/06/screen-shot-2015-06-18-at-11-54-0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mindu.files.wordpress.com/2015/06/screen-shot-2015-06-18-at-11-54-00-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57875" cy="258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B6C7B" w14:textId="77777777" w:rsidR="00AF4E1A" w:rsidRPr="00D06FE2" w:rsidRDefault="00AF4E1A" w:rsidP="00AF4E1A"/>
    <w:p w14:paraId="02EB378F" w14:textId="77777777" w:rsidR="00AF4E1A" w:rsidRPr="00D06FE2" w:rsidRDefault="00AF4E1A" w:rsidP="00AF4E1A"/>
    <w:p w14:paraId="6A05A809" w14:textId="77777777" w:rsidR="00AF4E1A" w:rsidRPr="00D06FE2" w:rsidRDefault="00AF4E1A" w:rsidP="00AF4E1A"/>
    <w:p w14:paraId="5A39BBE3" w14:textId="77777777" w:rsidR="00AF4E1A" w:rsidRPr="00D06FE2" w:rsidRDefault="00AF4E1A" w:rsidP="00AF4E1A"/>
    <w:p w14:paraId="316937B6" w14:textId="77777777" w:rsidR="00AF4E1A" w:rsidRPr="00D06FE2" w:rsidRDefault="00AF4E1A" w:rsidP="00AF4E1A">
      <w:r w:rsidRPr="00D06FE2">
        <w:t>Follow the wizard as shown below</w:t>
      </w:r>
    </w:p>
    <w:p w14:paraId="424B462E" w14:textId="77777777" w:rsidR="00AF4E1A" w:rsidRPr="00D06FE2" w:rsidRDefault="00AF4E1A" w:rsidP="00AF4E1A">
      <w:r w:rsidRPr="00D06FE2">
        <w:rPr>
          <w:noProof/>
        </w:rPr>
        <mc:AlternateContent>
          <mc:Choice Requires="wpg">
            <w:drawing>
              <wp:anchor distT="0" distB="0" distL="114300" distR="114300" simplePos="0" relativeHeight="251659264" behindDoc="0" locked="0" layoutInCell="1" allowOverlap="1" wp14:anchorId="67DEC4C7" wp14:editId="682FE2D4">
                <wp:simplePos x="0" y="0"/>
                <wp:positionH relativeFrom="column">
                  <wp:posOffset>-238125</wp:posOffset>
                </wp:positionH>
                <wp:positionV relativeFrom="paragraph">
                  <wp:posOffset>178435</wp:posOffset>
                </wp:positionV>
                <wp:extent cx="3419475" cy="2762250"/>
                <wp:effectExtent l="0" t="0" r="9525" b="38100"/>
                <wp:wrapNone/>
                <wp:docPr id="4" name="Group 4"/>
                <wp:cNvGraphicFramePr/>
                <a:graphic xmlns:a="http://schemas.openxmlformats.org/drawingml/2006/main">
                  <a:graphicData uri="http://schemas.microsoft.com/office/word/2010/wordprocessingGroup">
                    <wpg:wgp>
                      <wpg:cNvGrpSpPr/>
                      <wpg:grpSpPr>
                        <a:xfrm>
                          <a:off x="0" y="0"/>
                          <a:ext cx="3419475" cy="2762250"/>
                          <a:chOff x="0" y="0"/>
                          <a:chExt cx="3419475" cy="2762250"/>
                        </a:xfrm>
                      </wpg:grpSpPr>
                      <pic:pic xmlns:pic="http://schemas.openxmlformats.org/drawingml/2006/picture">
                        <pic:nvPicPr>
                          <pic:cNvPr id="5" name="Picture 5" descr="https://omindu.files.wordpress.com/2015/06/screen-shot-2015-06-18-at-11-54-51-am.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9475" cy="2762250"/>
                          </a:xfrm>
                          <a:prstGeom prst="rect">
                            <a:avLst/>
                          </a:prstGeom>
                          <a:noFill/>
                          <a:ln>
                            <a:noFill/>
                          </a:ln>
                        </pic:spPr>
                      </pic:pic>
                      <wps:wsp>
                        <wps:cNvPr id="6" name="Straight Connector 6"/>
                        <wps:cNvCnPr/>
                        <wps:spPr>
                          <a:xfrm>
                            <a:off x="2524125" y="2695575"/>
                            <a:ext cx="42862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074C1A55">
              <v:group id="Group 4" style="position:absolute;margin-left:-18.75pt;margin-top:14.05pt;width:269.25pt;height:217.5pt;z-index:251659264" coordsize="34194,27622"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width:34194;height:27622;visibility:visible;mso-wrap-style:square" alt="https://omindu.files.wordpress.com/2015/06/screen-shot-2015-06-18-at-11-54-51-am.png"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qS7EAAAA2gAAAA8AAABkcnMvZG93bnJldi54bWxEj09rwkAUxO9Cv8PyhN7qRkFpoxuRQqHS&#10;SxMLpbdn9uUPZt+G3dWkfnq3UPA4zMxvmM12NJ24kPOtZQXzWQKCuLS65VrB1+Ht6RmED8gaO8uk&#10;4Jc8bLOHyQZTbQfO6VKEWkQI+xQVNCH0qZS+bMign9meOHqVdQZDlK6W2uEQ4aaTiyRZSYMtx4UG&#10;e3ptqDwVZ6Og3f/UQ//tzvlw/Fy8FNU1/7BXpR6n424NItAY7uH/9rtWsIS/K/EGy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lqS7EAAAA2gAAAA8AAAAAAAAAAAAAAAAA&#10;nwIAAGRycy9kb3ducmV2LnhtbFBLBQYAAAAABAAEAPcAAACQAwAAAAA=&#10;">
                  <v:imagedata o:title="screen-shot-2015-06-18-at-11-54-51-am" r:id="rId13"/>
                  <v:path arrowok="t"/>
                </v:shape>
                <v:line id="Straight Connector 6" style="position:absolute;visibility:visible;mso-wrap-style:square" o:spid="_x0000_s1028" strokecolor="red" strokeweight="1pt" o:connectortype="straight" from="25241,26955" to="29527,26955"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cwY8AAAADaAAAADwAAAGRycy9kb3ducmV2LnhtbESPQWvCQBSE7wX/w/IEb/WtPUiJrhJE&#10;qXjTFtrjI/tMgtm3Mbua9N93C4LHYWa+YZbrwTXqzl2ovRiYTTUolsLbWkoDX5+713dQIZJYaryw&#10;gV8OsF6NXpaUWd/Lke+nWKoEkZCRgSrGNkMMRcWOwtS3LMk7+85RTLIr0XbUJ7hr8E3rOTqqJS1U&#10;1PKm4uJyujkDuqC8P+PPVh/zwzVSix+XbzRmMh7yBajIQ3yGH+29NTCH/yvpBuD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wXMGPAAAAA2gAAAA8AAAAAAAAAAAAAAAAA&#10;oQIAAGRycy9kb3ducmV2LnhtbFBLBQYAAAAABAAEAPkAAACOAwAAAAA=&#10;">
                  <v:stroke joinstyle="miter"/>
                </v:line>
              </v:group>
            </w:pict>
          </mc:Fallback>
        </mc:AlternateContent>
      </w:r>
      <w:r w:rsidRPr="00D06FE2">
        <w:rPr>
          <w:noProof/>
        </w:rPr>
        <mc:AlternateContent>
          <mc:Choice Requires="wpg">
            <w:drawing>
              <wp:anchor distT="0" distB="0" distL="114300" distR="114300" simplePos="0" relativeHeight="251660288" behindDoc="0" locked="0" layoutInCell="1" allowOverlap="1" wp14:anchorId="101DC55F" wp14:editId="612985A2">
                <wp:simplePos x="0" y="0"/>
                <wp:positionH relativeFrom="column">
                  <wp:posOffset>3238500</wp:posOffset>
                </wp:positionH>
                <wp:positionV relativeFrom="paragraph">
                  <wp:posOffset>175895</wp:posOffset>
                </wp:positionV>
                <wp:extent cx="3409950" cy="2762250"/>
                <wp:effectExtent l="0" t="0" r="0" b="38100"/>
                <wp:wrapNone/>
                <wp:docPr id="7" name="Group 7"/>
                <wp:cNvGraphicFramePr/>
                <a:graphic xmlns:a="http://schemas.openxmlformats.org/drawingml/2006/main">
                  <a:graphicData uri="http://schemas.microsoft.com/office/word/2010/wordprocessingGroup">
                    <wpg:wgp>
                      <wpg:cNvGrpSpPr/>
                      <wpg:grpSpPr>
                        <a:xfrm>
                          <a:off x="0" y="0"/>
                          <a:ext cx="3409950" cy="2762250"/>
                          <a:chOff x="0" y="0"/>
                          <a:chExt cx="3409950" cy="2762250"/>
                        </a:xfrm>
                      </wpg:grpSpPr>
                      <wpg:grpSp>
                        <wpg:cNvPr id="8" name="Group 8"/>
                        <wpg:cNvGrpSpPr/>
                        <wpg:grpSpPr>
                          <a:xfrm>
                            <a:off x="0" y="0"/>
                            <a:ext cx="3409950" cy="2762250"/>
                            <a:chOff x="0" y="0"/>
                            <a:chExt cx="3409950" cy="2743200"/>
                          </a:xfrm>
                        </wpg:grpSpPr>
                        <pic:pic xmlns:pic="http://schemas.openxmlformats.org/drawingml/2006/picture">
                          <pic:nvPicPr>
                            <pic:cNvPr id="9" name="Picture 9" descr="https://omindu.files.wordpress.com/2015/06/screen-shot-2015-06-18-at-11-55-26-am.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2743200"/>
                            </a:xfrm>
                            <a:prstGeom prst="rect">
                              <a:avLst/>
                            </a:prstGeom>
                            <a:noFill/>
                            <a:ln>
                              <a:noFill/>
                            </a:ln>
                          </pic:spPr>
                        </pic:pic>
                        <wpg:grpSp>
                          <wpg:cNvPr id="10" name="Group 10"/>
                          <wpg:cNvGrpSpPr/>
                          <wpg:grpSpPr>
                            <a:xfrm>
                              <a:off x="857250" y="1657350"/>
                              <a:ext cx="2105025" cy="266700"/>
                              <a:chOff x="0" y="0"/>
                              <a:chExt cx="2105025" cy="266700"/>
                            </a:xfrm>
                          </wpg:grpSpPr>
                          <wps:wsp>
                            <wps:cNvPr id="11" name="Straight Connector 11"/>
                            <wps:cNvCnPr/>
                            <wps:spPr>
                              <a:xfrm>
                                <a:off x="0" y="0"/>
                                <a:ext cx="0" cy="26670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2" name="Straight Connector 12"/>
                            <wps:cNvCnPr/>
                            <wps:spPr>
                              <a:xfrm>
                                <a:off x="0" y="266700"/>
                                <a:ext cx="210502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3" name="Straight Connector 13"/>
                            <wps:cNvCnPr/>
                            <wps:spPr>
                              <a:xfrm>
                                <a:off x="0" y="0"/>
                                <a:ext cx="210502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4" name="Straight Connector 14"/>
                            <wps:cNvCnPr/>
                            <wps:spPr>
                              <a:xfrm>
                                <a:off x="2105025" y="0"/>
                                <a:ext cx="0" cy="26670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g:grpSp>
                      <wps:wsp>
                        <wps:cNvPr id="15" name="Straight Connector 15"/>
                        <wps:cNvCnPr/>
                        <wps:spPr>
                          <a:xfrm>
                            <a:off x="2533650" y="2705100"/>
                            <a:ext cx="42862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2B188FA2">
              <v:group id="Group 7" style="position:absolute;margin-left:255pt;margin-top:13.85pt;width:268.5pt;height:217.5pt;z-index:251660288" coordsize="34099,27622"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&#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">
                <v:group id="Group 8" style="position:absolute;width:34099;height:27622" coordsize="34099,27432"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9" style="position:absolute;width:34099;height:27432;visibility:visible;mso-wrap-style:square" alt="https://omindu.files.wordpress.com/2015/06/screen-shot-2015-06-18-at-11-55-26-am.png" o:spid="_x0000_s102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N6+AAAA2gAAAA8AAABkcnMvZG93bnJldi54bWxET11rwjAUfR/sP4Qr+LamTrbVapQhCD46&#10;N5iPl+baFJubkmSm/nszGOzxcL5Xm9H24ko+dI4VzIoSBHHjdMetgq/P3VMFIkRkjb1jUnCjAJv1&#10;48MKa+0Sf9D1GFuRQzjUqMDEONRShsaQxVC4gThzZ+ctxgx9K7XHlMNtL5/L8lVa7Dg3GBxoa6i5&#10;HH9snjE3p/N32lXJpYbeDuH2gkOn1HQyvi9BRBrjv/jPvdcKFvB7JftBru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Q+bN6+AAAA2gAAAA8AAAAAAAAAAAAAAAAAnwIAAGRy&#10;cy9kb3ducmV2LnhtbFBLBQYAAAAABAAEAPcAAACKAwAAAAA=&#10;">
                    <v:imagedata o:title="screen-shot-2015-06-18-at-11-55-26-am" r:id="rId15"/>
                    <v:path arrowok="t"/>
                  </v:shape>
                  <v:group id="Group 10" style="position:absolute;left:8572;top:16573;width:21050;height:2667" coordsize="21050,2667" o:spid="_x0000_s1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Straight Connector 11" style="position:absolute;visibility:visible;mso-wrap-style:square" o:spid="_x0000_s1030" strokecolor="red" strokeweight="1pt" o:connectortype="straight" from="0,0" to="0,266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7hS78AAADbAAAADwAAAGRycy9kb3ducmV2LnhtbERPS2vCQBC+F/wPywi91Vl7KCW6ShBL&#10;xZsPaI9DdkyC2dmY3Zr4792C4G0+vufMl4Nr1JW7UHsxMJ1oUCyFt7WUBo6Hr7dPUCGSWGq8sIEb&#10;B1guRi9zyqzvZcfXfSxVCpGQkYEqxjZDDEXFjsLEtyyJO/nOUUywK9F21Kdw1+C71h/oqJbUUFHL&#10;q4qL8/7PGdAF5f0Jf9d6l28vkVr8Pv+gMa/jIZ+BijzEp/jh3tg0fwr/v6QDcHE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J7hS78AAADbAAAADwAAAAAAAAAAAAAAAACh&#10;AgAAZHJzL2Rvd25yZXYueG1sUEsFBgAAAAAEAAQA+QAAAI0DAAAAAA==&#10;">
                      <v:stroke joinstyle="miter"/>
                    </v:line>
                    <v:line id="Straight Connector 12" style="position:absolute;visibility:visible;mso-wrap-style:square" o:spid="_x0000_s1031" strokecolor="red" strokeweight="1pt" o:connectortype="straight" from="0,2667" to="21050,266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x/PL8AAADbAAAADwAAAGRycy9kb3ducmV2LnhtbERPTWvCQBC9F/wPywje6qwepERXCaJU&#10;vGkL7XHIjkkwOxuzWxP/vVso9DaP9zmrzeAadecu1F4MzKYaFEvhbS2lgc+P/esbqBBJLDVe2MCD&#10;A2zWo5cVZdb3cuL7OZYqhUjIyEAVY5shhqJiR2HqW5bEXXznKCbYlWg76lO4a3Cu9QId1ZIaKmp5&#10;W3FxPf84A7qgvL/g906f8uMtUovv1y80ZjIe8iWoyEP8F/+5DzbNn8PvL+kAX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Ex/PL8AAADbAAAADwAAAAAAAAAAAAAAAACh&#10;AgAAZHJzL2Rvd25yZXYueG1sUEsFBgAAAAAEAAQA+QAAAI0DAAAAAA==&#10;">
                      <v:stroke joinstyle="miter"/>
                    </v:line>
                    <v:line id="Straight Connector 13" style="position:absolute;visibility:visible;mso-wrap-style:square" o:spid="_x0000_s1032" strokecolor="red" strokeweight="1pt" o:connectortype="straight" from="0,0" to="2105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ap78AAADbAAAADwAAAGRycy9kb3ducmV2LnhtbERPTWvCQBC9F/wPywje6qwVSomuEsSi&#10;9KYt1OOQHZNgdjZmVxP/fbdQ6G0e73OW68E16s5dqL0YmE01KJbC21pKA1+f789voEIksdR4YQMP&#10;DrBejZ6WlFnfy4Hvx1iqFCIhIwNVjG2GGIqKHYWpb1kSd/ado5hgV6LtqE/hrsEXrV/RUS2poaKW&#10;NxUXl+PNGdAF5f0ZT1t9yD+ukVrcXb7RmMl4yBegIg/xX/zn3ts0fw6/v6QDcP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wDap78AAADbAAAADwAAAAAAAAAAAAAAAACh&#10;AgAAZHJzL2Rvd25yZXYueG1sUEsFBgAAAAAEAAQA+QAAAI0DAAAAAA==&#10;">
                      <v:stroke joinstyle="miter"/>
                    </v:line>
                    <v:line id="Straight Connector 14" style="position:absolute;visibility:visible;mso-wrap-style:square" o:spid="_x0000_s1033" strokecolor="red" strokeweight="1pt" o:connectortype="straight" from="21050,0" to="21050,266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lC078AAADbAAAADwAAAGRycy9kb3ducmV2LnhtbERPTWvCQBC9F/wPywje6qxFSomuEsSi&#10;9KYt1OOQHZNgdjZmVxP/fbdQ6G0e73OW68E16s5dqL0YmE01KJbC21pKA1+f789voEIksdR4YQMP&#10;DrBejZ6WlFnfy4Hvx1iqFCIhIwNVjG2GGIqKHYWpb1kSd/ado5hgV6LtqE/hrsEXrV/RUS2poaKW&#10;NxUXl+PNGdAF5f0ZT1t9yD+ukVrcXb7RmMl4yBegIg/xX/zn3ts0fw6/v6QDcP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OlC078AAADbAAAADwAAAAAAAAAAAAAAAACh&#10;AgAAZHJzL2Rvd25yZXYueG1sUEsFBgAAAAAEAAQA+QAAAI0DAAAAAA==&#10;">
                      <v:stroke joinstyle="miter"/>
                    </v:line>
                  </v:group>
                </v:group>
                <v:line id="Straight Connector 15" style="position:absolute;visibility:visible;mso-wrap-style:square" o:spid="_x0000_s1034" strokecolor="red" strokeweight="1pt" o:connectortype="straight" from="25336,27051" to="29622,2705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XnSL8AAADbAAAADwAAAGRycy9kb3ducmV2LnhtbERPTWvCQBC9F/wPywje6qwFS4muEsSi&#10;9KYt1OOQHZNgdjZmVxP/fbdQ6G0e73OW68E16s5dqL0YmE01KJbC21pKA1+f789voEIksdR4YQMP&#10;DrBejZ6WlFnfy4Hvx1iqFCIhIwNVjG2GGIqKHYWpb1kSd/ado5hgV6LtqE/hrsEXrV/RUS2poaKW&#10;NxUXl+PNGdAF5f0ZT1t9yD+ukVrcXb7RmMl4yBegIg/xX/zn3ts0fw6/v6QDcP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6XnSL8AAADbAAAADwAAAAAAAAAAAAAAAACh&#10;AgAAZHJzL2Rvd25yZXYueG1sUEsFBgAAAAAEAAQA+QAAAI0DAAAAAA==&#10;">
                  <v:stroke joinstyle="miter"/>
                </v:line>
              </v:group>
            </w:pict>
          </mc:Fallback>
        </mc:AlternateContent>
      </w:r>
    </w:p>
    <w:p w14:paraId="60061E4C" w14:textId="77777777" w:rsidR="00AF4E1A" w:rsidRPr="00D06FE2" w:rsidRDefault="00AF4E1A" w:rsidP="00AF4E1A"/>
    <w:p w14:paraId="44EAFD9C" w14:textId="77777777" w:rsidR="00AF4E1A" w:rsidRPr="00D06FE2" w:rsidRDefault="00AF4E1A" w:rsidP="00AF4E1A"/>
    <w:p w14:paraId="4B94D5A5" w14:textId="77777777" w:rsidR="00AF4E1A" w:rsidRPr="00D06FE2" w:rsidRDefault="00AF4E1A" w:rsidP="00AF4E1A"/>
    <w:p w14:paraId="3DEEC669" w14:textId="77777777" w:rsidR="00AF4E1A" w:rsidRPr="00D06FE2" w:rsidRDefault="00AF4E1A" w:rsidP="00AF4E1A"/>
    <w:p w14:paraId="3656B9AB" w14:textId="77777777" w:rsidR="00AF4E1A" w:rsidRPr="00D06FE2" w:rsidRDefault="00AF4E1A" w:rsidP="00AF4E1A"/>
    <w:p w14:paraId="45FB0818" w14:textId="77777777" w:rsidR="00AF4E1A" w:rsidRPr="00D06FE2" w:rsidRDefault="00AF4E1A" w:rsidP="00AF4E1A"/>
    <w:p w14:paraId="049F31CB" w14:textId="77777777" w:rsidR="00AF4E1A" w:rsidRPr="00D06FE2" w:rsidRDefault="00AF4E1A" w:rsidP="00AF4E1A"/>
    <w:p w14:paraId="53128261" w14:textId="77777777" w:rsidR="00AF4E1A" w:rsidRPr="00D06FE2" w:rsidRDefault="00AF4E1A" w:rsidP="00AF4E1A"/>
    <w:p w14:paraId="62486C05" w14:textId="77777777" w:rsidR="00AF4E1A" w:rsidRPr="00D06FE2" w:rsidRDefault="00AF4E1A" w:rsidP="00AF4E1A"/>
    <w:p w14:paraId="4101652C" w14:textId="77777777" w:rsidR="00AF4E1A" w:rsidRPr="00D06FE2" w:rsidRDefault="00AF4E1A" w:rsidP="00AF4E1A"/>
    <w:p w14:paraId="00AA92C0" w14:textId="518711F4" w:rsidR="00AF4E1A" w:rsidRPr="00D06FE2" w:rsidRDefault="00AF4E1A" w:rsidP="00AF4E1A">
      <w:r w:rsidRPr="00D06FE2">
        <w:t xml:space="preserve">Type a desired display name </w:t>
      </w:r>
      <w:r w:rsidR="007F5D30">
        <w:t>(</w:t>
      </w:r>
      <w:r w:rsidR="007F5D30" w:rsidRPr="00360317">
        <w:rPr>
          <w:color w:val="FF0000"/>
          <w:highlight w:val="yellow"/>
        </w:rPr>
        <w:t>wso2km21AzureLive</w:t>
      </w:r>
      <w:r w:rsidR="007F5D30">
        <w:t xml:space="preserve">) </w:t>
      </w:r>
      <w:r w:rsidRPr="00D06FE2">
        <w:t>for the relying party and click </w:t>
      </w:r>
      <w:proofErr w:type="gramStart"/>
      <w:r w:rsidRPr="007F5D30">
        <w:rPr>
          <w:b/>
        </w:rPr>
        <w:t>Next</w:t>
      </w:r>
      <w:proofErr w:type="gramEnd"/>
    </w:p>
    <w:p w14:paraId="77E81DD8" w14:textId="6D557701" w:rsidR="00AF4E1A" w:rsidRPr="00D06FE2" w:rsidRDefault="007F5D30" w:rsidP="00AF4E1A">
      <w:r>
        <w:rPr>
          <w:noProof/>
        </w:rPr>
        <mc:AlternateContent>
          <mc:Choice Requires="wpg">
            <w:drawing>
              <wp:anchor distT="0" distB="0" distL="114300" distR="114300" simplePos="0" relativeHeight="251705344" behindDoc="0" locked="0" layoutInCell="1" allowOverlap="1" wp14:anchorId="02C35428" wp14:editId="1A804080">
                <wp:simplePos x="0" y="0"/>
                <wp:positionH relativeFrom="column">
                  <wp:posOffset>237490</wp:posOffset>
                </wp:positionH>
                <wp:positionV relativeFrom="paragraph">
                  <wp:posOffset>182880</wp:posOffset>
                </wp:positionV>
                <wp:extent cx="5257800" cy="4010025"/>
                <wp:effectExtent l="0" t="0" r="0" b="9525"/>
                <wp:wrapNone/>
                <wp:docPr id="164" name="Group 164"/>
                <wp:cNvGraphicFramePr/>
                <a:graphic xmlns:a="http://schemas.openxmlformats.org/drawingml/2006/main">
                  <a:graphicData uri="http://schemas.microsoft.com/office/word/2010/wordprocessingGroup">
                    <wpg:wgp>
                      <wpg:cNvGrpSpPr/>
                      <wpg:grpSpPr>
                        <a:xfrm>
                          <a:off x="0" y="0"/>
                          <a:ext cx="5257800" cy="4010025"/>
                          <a:chOff x="0" y="0"/>
                          <a:chExt cx="5257800" cy="4010025"/>
                        </a:xfrm>
                      </wpg:grpSpPr>
                      <wpg:grpSp>
                        <wpg:cNvPr id="20" name="Group 20"/>
                        <wpg:cNvGrpSpPr/>
                        <wpg:grpSpPr>
                          <a:xfrm>
                            <a:off x="0" y="0"/>
                            <a:ext cx="5257800" cy="4010025"/>
                            <a:chOff x="0" y="0"/>
                            <a:chExt cx="6619875" cy="4057650"/>
                          </a:xfrm>
                        </wpg:grpSpPr>
                        <pic:pic xmlns:pic="http://schemas.openxmlformats.org/drawingml/2006/picture">
                          <pic:nvPicPr>
                            <pic:cNvPr id="16" name="Picture 16" descr="https://omindu.files.wordpress.com/2015/06/screen-shot-2015-06-18-at-11-55-56-am.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19875" cy="4057650"/>
                            </a:xfrm>
                            <a:prstGeom prst="rect">
                              <a:avLst/>
                            </a:prstGeom>
                            <a:noFill/>
                            <a:ln>
                              <a:noFill/>
                            </a:ln>
                          </pic:spPr>
                        </pic:pic>
                        <wps:wsp>
                          <wps:cNvPr id="17" name="Straight Connector 17"/>
                          <wps:cNvCnPr/>
                          <wps:spPr>
                            <a:xfrm>
                              <a:off x="1619250" y="981075"/>
                              <a:ext cx="311467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s:wsp>
                        <wps:cNvPr id="162" name="Rectangle 162"/>
                        <wps:cNvSpPr/>
                        <wps:spPr>
                          <a:xfrm>
                            <a:off x="1285875" y="819150"/>
                            <a:ext cx="3848100" cy="15041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FE4BEFC" w14:textId="77777777" w:rsidR="007F5D30" w:rsidRPr="00360317" w:rsidRDefault="007F5D30" w:rsidP="007F5D30">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4" o:spid="_x0000_s1026" style="position:absolute;margin-left:18.7pt;margin-top:14.4pt;width:414pt;height:315.75pt;z-index:251705344" coordsize="52578,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">
                <v:group id="Group 20" o:spid="_x0000_s1027" style="position:absolute;width:52578;height:40100" coordsize="66198,4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https://omindu.files.wordpress.com/2015/06/screen-shot-2015-06-18-at-11-55-56-am.png" style="position:absolute;width:66198;height:4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d8HBAAAA2wAAAA8AAABkcnMvZG93bnJldi54bWxET82KwjAQvgu+Qxhhb5q6iGg1ShXW3Ysr&#10;Vh9g2oxtsZmUJmp9+42w4G0+vt9ZrjtTizu1rrKsYDyKQBDnVldcKDifvoYzEM4ja6wtk4InOViv&#10;+r0lxto++Ej31BcihLCLUUHpfRNL6fKSDLqRbYgDd7GtQR9gW0jd4iOEm1p+RtFUGqw4NJTY0Lak&#10;/JrejIJ0t5GzLPpO9skkOzwz+t3ODzelPgZdsgDhqfNv8b/7R4f5U3j9Eg6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dDd8HBAAAA2wAAAA8AAAAAAAAAAAAAAAAAnwIA&#10;AGRycy9kb3ducmV2LnhtbFBLBQYAAAAABAAEAPcAAACNAwAAAAA=&#10;">
                    <v:imagedata r:id="rId17" o:title="screen-shot-2015-06-18-at-11-55-56-am"/>
                    <v:path arrowok="t"/>
                  </v:shape>
                  <v:line id="Straight Connector 17" o:spid="_x0000_s1029" style="position:absolute;visibility:visible;mso-wrap-style:square" from="16192,9810" to="47339,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9OKcIAAADbAAAADwAAAGRycy9kb3ducmV2LnhtbERP22oCMRB9L/Qfwgi+dRNFtGyNYoVC&#10;oYKovbyOmzG7uJmsm1TXv28Kgm9zONeZzjtXizO1ofKsYZApEMSFNxVbDZ+7t6dnECEiG6w9k4Yr&#10;BZjPHh+mmBt/4Q2dt9GKFMIhRw1ljE0uZShKchgy3xAn7uBbhzHB1krT4iWFu1oOlRpLhxWnhhIb&#10;WpZUHLe/ToPaH9ensfqyP7uPMLKv34fTSq217ve6xQuISF28i2/ud5PmT+D/l3SAn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9OKcIAAADbAAAADwAAAAAAAAAAAAAA&#10;AAChAgAAZHJzL2Rvd25yZXYueG1sUEsFBgAAAAAEAAQA+QAAAJADAAAAAA==&#10;" strokecolor="red" strokeweight="1.5pt">
                    <v:stroke joinstyle="miter"/>
                  </v:line>
                </v:group>
                <v:rect id="Rectangle 162" o:spid="_x0000_s1030" style="position:absolute;left:12858;top:8191;width:38481;height:1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qB8UA&#10;AADcAAAADwAAAGRycy9kb3ducmV2LnhtbERPTWvCQBC9F/oflhG81Y1apERXCUKr4MEaK+JtyE6T&#10;0Oxsml2T1F/fLRS8zeN9zmLVm0q01LjSsoLxKAJBnFldcq7g4/j69ALCeWSNlWVS8EMOVsvHhwXG&#10;2nZ8oDb1uQgh7GJUUHhfx1K6rCCDbmRr4sB92sagD7DJpW6wC+GmkpMomkmDJYeGAmtaF5R9pVej&#10;IL0879ZvPjm25306vZ02yXfVvSs1HPTJHISn3t/F/+6tDvNnE/h7Jl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6oHxQAAANwAAAAPAAAAAAAAAAAAAAAAAJgCAABkcnMv&#10;ZG93bnJldi54bWxQSwUGAAAAAAQABAD1AAAAigMAAAAA&#10;" fillcolor="white [3201]" strokecolor="red" strokeweight="1pt">
                  <v:textbox>
                    <w:txbxContent>
                      <w:p w14:paraId="5FE4BEFC" w14:textId="77777777" w:rsidR="007F5D30" w:rsidRPr="00360317" w:rsidRDefault="007F5D30" w:rsidP="007F5D30">
                        <w:pPr>
                          <w:jc w:val="center"/>
                          <w:rPr>
                            <w:sz w:val="18"/>
                          </w:rPr>
                        </w:pPr>
                      </w:p>
                    </w:txbxContent>
                  </v:textbox>
                </v:rect>
              </v:group>
            </w:pict>
          </mc:Fallback>
        </mc:AlternateContent>
      </w:r>
    </w:p>
    <w:p w14:paraId="4B99056E" w14:textId="77777777" w:rsidR="00AF4E1A" w:rsidRPr="00D06FE2" w:rsidRDefault="00AF4E1A" w:rsidP="00AF4E1A"/>
    <w:p w14:paraId="1299C43A" w14:textId="77777777" w:rsidR="00AF4E1A" w:rsidRPr="00D06FE2" w:rsidRDefault="00AF4E1A" w:rsidP="00AF4E1A"/>
    <w:p w14:paraId="4DDBEF00" w14:textId="77777777" w:rsidR="00AF4E1A" w:rsidRPr="00D06FE2" w:rsidRDefault="00AF4E1A" w:rsidP="00AF4E1A"/>
    <w:p w14:paraId="3461D779" w14:textId="77777777" w:rsidR="00AF4E1A" w:rsidRPr="00D06FE2" w:rsidRDefault="00AF4E1A" w:rsidP="00AF4E1A"/>
    <w:p w14:paraId="3CF2D8B6" w14:textId="77777777" w:rsidR="00AF4E1A" w:rsidRPr="00D06FE2" w:rsidRDefault="00AF4E1A" w:rsidP="00AF4E1A"/>
    <w:p w14:paraId="0FB78278" w14:textId="77777777" w:rsidR="00AF4E1A" w:rsidRPr="00D06FE2" w:rsidRDefault="00AF4E1A" w:rsidP="00AF4E1A"/>
    <w:p w14:paraId="1FC39945" w14:textId="77777777" w:rsidR="00AF4E1A" w:rsidRPr="00D06FE2" w:rsidRDefault="00AF4E1A" w:rsidP="00AF4E1A"/>
    <w:p w14:paraId="0562CB0E" w14:textId="77777777" w:rsidR="00AF4E1A" w:rsidRPr="00D06FE2" w:rsidRDefault="00AF4E1A" w:rsidP="00AF4E1A"/>
    <w:p w14:paraId="34CE0A41" w14:textId="77777777" w:rsidR="00AF4E1A" w:rsidRDefault="00AF4E1A" w:rsidP="00AF4E1A"/>
    <w:p w14:paraId="62EBF3C5" w14:textId="77777777" w:rsidR="00AF4E1A" w:rsidRDefault="00AF4E1A" w:rsidP="00AF4E1A"/>
    <w:p w14:paraId="6D98A12B" w14:textId="77777777" w:rsidR="00AF4E1A" w:rsidRDefault="00AF4E1A" w:rsidP="00AF4E1A"/>
    <w:p w14:paraId="2946DB82" w14:textId="77777777" w:rsidR="00AF4E1A" w:rsidRDefault="00AF4E1A" w:rsidP="00AF4E1A"/>
    <w:p w14:paraId="5997CC1D" w14:textId="77777777" w:rsidR="00AF4E1A" w:rsidRDefault="00AF4E1A" w:rsidP="00AF4E1A"/>
    <w:p w14:paraId="110FFD37" w14:textId="77777777" w:rsidR="00AF4E1A" w:rsidRDefault="00AF4E1A" w:rsidP="00AF4E1A"/>
    <w:p w14:paraId="6B699379" w14:textId="77777777" w:rsidR="00AF4E1A" w:rsidRDefault="00AF4E1A" w:rsidP="00AF4E1A"/>
    <w:p w14:paraId="3FE9F23F" w14:textId="77777777" w:rsidR="00AF4E1A" w:rsidRDefault="00AF4E1A" w:rsidP="00AF4E1A"/>
    <w:p w14:paraId="1F72F646" w14:textId="77777777" w:rsidR="00AF4E1A" w:rsidRPr="00D06FE2" w:rsidRDefault="00AF4E1A" w:rsidP="00AF4E1A"/>
    <w:p w14:paraId="3DD3804D" w14:textId="77777777" w:rsidR="00AF4E1A" w:rsidRPr="00D06FE2" w:rsidRDefault="00AF4E1A" w:rsidP="00AF4E1A">
      <w:proofErr w:type="gramStart"/>
      <w:r w:rsidRPr="00D06FE2">
        <w:t>Select AD FS Profile and Click Next.</w:t>
      </w:r>
      <w:proofErr w:type="gramEnd"/>
    </w:p>
    <w:p w14:paraId="004FC9DA" w14:textId="77777777" w:rsidR="00AF4E1A" w:rsidRPr="00D06FE2" w:rsidRDefault="00AF4E1A" w:rsidP="00AF4E1A">
      <w:r w:rsidRPr="00D06FE2">
        <w:rPr>
          <w:noProof/>
        </w:rPr>
        <w:drawing>
          <wp:anchor distT="0" distB="0" distL="114300" distR="114300" simplePos="0" relativeHeight="251662336" behindDoc="0" locked="0" layoutInCell="1" allowOverlap="1" wp14:anchorId="6CABF742" wp14:editId="1C399AB0">
            <wp:simplePos x="0" y="0"/>
            <wp:positionH relativeFrom="column">
              <wp:posOffset>-635</wp:posOffset>
            </wp:positionH>
            <wp:positionV relativeFrom="paragraph">
              <wp:posOffset>48260</wp:posOffset>
            </wp:positionV>
            <wp:extent cx="5505450" cy="3980815"/>
            <wp:effectExtent l="0" t="0" r="0" b="635"/>
            <wp:wrapSquare wrapText="bothSides"/>
            <wp:docPr id="19" name="Picture 19" descr="https://omindu.files.wordpress.com/2015/06/screen-shot-2015-06-18-at-11-56-1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mindu.files.wordpress.com/2015/06/screen-shot-2015-06-18-at-11-56-17-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5450" cy="398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DCEAD" w14:textId="77777777" w:rsidR="00AF4E1A" w:rsidRPr="00D06FE2" w:rsidRDefault="00AF4E1A" w:rsidP="00AF4E1A"/>
    <w:p w14:paraId="6BB9E253" w14:textId="77777777" w:rsidR="00AF4E1A" w:rsidRPr="00D06FE2" w:rsidRDefault="00AF4E1A" w:rsidP="00AF4E1A"/>
    <w:p w14:paraId="23DE523C" w14:textId="77777777" w:rsidR="00AF4E1A" w:rsidRPr="00D06FE2" w:rsidRDefault="00AF4E1A" w:rsidP="00AF4E1A"/>
    <w:p w14:paraId="52E56223" w14:textId="77777777" w:rsidR="00AF4E1A" w:rsidRPr="00D06FE2" w:rsidRDefault="00AF4E1A" w:rsidP="00AF4E1A"/>
    <w:p w14:paraId="07547A01" w14:textId="77777777" w:rsidR="00AF4E1A" w:rsidRPr="00D06FE2" w:rsidRDefault="00AF4E1A" w:rsidP="00AF4E1A"/>
    <w:p w14:paraId="5043CB0F" w14:textId="77777777" w:rsidR="00AF4E1A" w:rsidRPr="00D06FE2" w:rsidRDefault="00AF4E1A" w:rsidP="00AF4E1A"/>
    <w:p w14:paraId="07459315" w14:textId="77777777" w:rsidR="00AF4E1A" w:rsidRPr="00D06FE2" w:rsidRDefault="00AF4E1A" w:rsidP="00AF4E1A"/>
    <w:p w14:paraId="6537F28F" w14:textId="77777777" w:rsidR="00AF4E1A" w:rsidRPr="00D06FE2" w:rsidRDefault="00AF4E1A" w:rsidP="00AF4E1A"/>
    <w:p w14:paraId="6DFB9E20" w14:textId="77777777" w:rsidR="00AF4E1A" w:rsidRPr="00D06FE2" w:rsidRDefault="00AF4E1A" w:rsidP="00AF4E1A"/>
    <w:p w14:paraId="70DF9E56" w14:textId="77777777" w:rsidR="00AF4E1A" w:rsidRPr="00D06FE2" w:rsidRDefault="00AF4E1A" w:rsidP="00AF4E1A"/>
    <w:p w14:paraId="44E871BC" w14:textId="77777777" w:rsidR="00AF4E1A" w:rsidRPr="00D06FE2" w:rsidRDefault="00AF4E1A" w:rsidP="00AF4E1A"/>
    <w:p w14:paraId="144A5D23" w14:textId="77777777" w:rsidR="00AF4E1A" w:rsidRPr="00D06FE2" w:rsidRDefault="00AF4E1A" w:rsidP="00AF4E1A"/>
    <w:p w14:paraId="738610EB" w14:textId="77777777" w:rsidR="00AF4E1A" w:rsidRPr="00D06FE2" w:rsidRDefault="00AF4E1A" w:rsidP="00AF4E1A"/>
    <w:p w14:paraId="637805D2" w14:textId="77777777" w:rsidR="00AF4E1A" w:rsidRPr="00D06FE2" w:rsidRDefault="00AF4E1A" w:rsidP="00AF4E1A"/>
    <w:p w14:paraId="23F945E0" w14:textId="77777777" w:rsidR="00AF4E1A" w:rsidRPr="00D06FE2" w:rsidRDefault="00AF4E1A" w:rsidP="00AF4E1A">
      <w:r w:rsidRPr="00D06FE2">
        <w:t>We are not using an encryption certificate so click </w:t>
      </w:r>
      <w:proofErr w:type="gramStart"/>
      <w:r w:rsidRPr="00D06FE2">
        <w:t>Next</w:t>
      </w:r>
      <w:proofErr w:type="gramEnd"/>
      <w:r w:rsidRPr="00D06FE2">
        <w:t>.</w:t>
      </w:r>
    </w:p>
    <w:p w14:paraId="0C8EC5FA" w14:textId="77777777" w:rsidR="00AF4E1A" w:rsidRPr="00D06FE2" w:rsidRDefault="00AF4E1A" w:rsidP="00AF4E1A">
      <w:r w:rsidRPr="00D06FE2">
        <w:rPr>
          <w:noProof/>
        </w:rPr>
        <w:drawing>
          <wp:anchor distT="0" distB="0" distL="114300" distR="114300" simplePos="0" relativeHeight="251663360" behindDoc="0" locked="0" layoutInCell="1" allowOverlap="1" wp14:anchorId="3D3C5F6D" wp14:editId="5025BA87">
            <wp:simplePos x="0" y="0"/>
            <wp:positionH relativeFrom="column">
              <wp:posOffset>209550</wp:posOffset>
            </wp:positionH>
            <wp:positionV relativeFrom="paragraph">
              <wp:posOffset>102870</wp:posOffset>
            </wp:positionV>
            <wp:extent cx="5238750" cy="3208020"/>
            <wp:effectExtent l="0" t="0" r="0" b="0"/>
            <wp:wrapSquare wrapText="bothSides"/>
            <wp:docPr id="21" name="Picture 21" descr="https://omindu.files.wordpress.com/2015/06/screen-shot-2015-06-18-at-11-56-3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mindu.files.wordpress.com/2015/06/screen-shot-2015-06-18-at-11-56-37-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8750" cy="320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F29E8" w14:textId="77777777" w:rsidR="00AF4E1A" w:rsidRPr="00D06FE2" w:rsidRDefault="00AF4E1A" w:rsidP="00AF4E1A"/>
    <w:p w14:paraId="3B7B4B86" w14:textId="77777777" w:rsidR="00AF4E1A" w:rsidRPr="00D06FE2" w:rsidRDefault="00AF4E1A" w:rsidP="00AF4E1A"/>
    <w:p w14:paraId="3A0FF5F2" w14:textId="77777777" w:rsidR="00AF4E1A" w:rsidRPr="00D06FE2" w:rsidRDefault="00AF4E1A" w:rsidP="00AF4E1A"/>
    <w:p w14:paraId="5630AD66" w14:textId="77777777" w:rsidR="00AF4E1A" w:rsidRPr="00D06FE2" w:rsidRDefault="00AF4E1A" w:rsidP="00AF4E1A"/>
    <w:p w14:paraId="61829076" w14:textId="77777777" w:rsidR="00AF4E1A" w:rsidRPr="00D06FE2" w:rsidRDefault="00AF4E1A" w:rsidP="00AF4E1A"/>
    <w:p w14:paraId="2BA226A1" w14:textId="77777777" w:rsidR="00AF4E1A" w:rsidRPr="00D06FE2" w:rsidRDefault="00AF4E1A" w:rsidP="00AF4E1A"/>
    <w:p w14:paraId="17AD93B2" w14:textId="77777777" w:rsidR="00AF4E1A" w:rsidRPr="00D06FE2" w:rsidRDefault="00AF4E1A" w:rsidP="00AF4E1A"/>
    <w:p w14:paraId="0DE4B5B7" w14:textId="77777777" w:rsidR="00AF4E1A" w:rsidRPr="00D06FE2" w:rsidRDefault="00AF4E1A" w:rsidP="00AF4E1A"/>
    <w:p w14:paraId="66204FF1" w14:textId="77777777" w:rsidR="00AF4E1A" w:rsidRPr="00D06FE2" w:rsidRDefault="00AF4E1A" w:rsidP="00AF4E1A"/>
    <w:p w14:paraId="2DBF0D7D" w14:textId="77777777" w:rsidR="00AF4E1A" w:rsidRPr="00D06FE2" w:rsidRDefault="00AF4E1A" w:rsidP="00AF4E1A"/>
    <w:p w14:paraId="6B62F1B3" w14:textId="77777777" w:rsidR="00AF4E1A" w:rsidRPr="00D06FE2" w:rsidRDefault="00AF4E1A" w:rsidP="00AF4E1A"/>
    <w:p w14:paraId="02F2C34E" w14:textId="77777777" w:rsidR="00AF4E1A" w:rsidRPr="00D06FE2" w:rsidRDefault="00AF4E1A" w:rsidP="00AF4E1A"/>
    <w:p w14:paraId="5AB47DA0" w14:textId="77777777" w:rsidR="007F25A0" w:rsidRDefault="007F25A0" w:rsidP="00AF4E1A"/>
    <w:p w14:paraId="14BDF5D8" w14:textId="77777777" w:rsidR="00AF4E1A" w:rsidRPr="00D06FE2" w:rsidRDefault="00AF4E1A" w:rsidP="00AF4E1A">
      <w:r w:rsidRPr="00D06FE2">
        <w:t xml:space="preserve">Set the relying party SAML 2.0 SSO service </w:t>
      </w:r>
      <w:proofErr w:type="spellStart"/>
      <w:r w:rsidRPr="00D06FE2">
        <w:t>url</w:t>
      </w:r>
      <w:proofErr w:type="spellEnd"/>
      <w:r w:rsidRPr="00D06FE2">
        <w:t xml:space="preserve"> to the </w:t>
      </w:r>
      <w:proofErr w:type="spellStart"/>
      <w:r w:rsidRPr="00D06FE2">
        <w:t>commonauth</w:t>
      </w:r>
      <w:proofErr w:type="spellEnd"/>
      <w:r w:rsidRPr="00D06FE2">
        <w:t xml:space="preserve"> endpoint</w:t>
      </w:r>
      <w:proofErr w:type="gramStart"/>
      <w:r w:rsidRPr="00D06FE2">
        <w:t>.(</w:t>
      </w:r>
      <w:proofErr w:type="gramEnd"/>
      <w:r w:rsidRPr="00D06FE2">
        <w:t xml:space="preserve"> Ex : </w:t>
      </w:r>
      <w:hyperlink r:id="rId20" w:history="1">
        <w:r w:rsidRPr="00D06FE2">
          <w:rPr>
            <w:rStyle w:val="Hyperlink"/>
          </w:rPr>
          <w:t>https://apidev.oasys.lk:9443/token</w:t>
        </w:r>
      </w:hyperlink>
      <w:r w:rsidRPr="00D06FE2">
        <w:t>)</w:t>
      </w:r>
    </w:p>
    <w:p w14:paraId="10CBABC8" w14:textId="77777777" w:rsidR="00AF4E1A" w:rsidRPr="00D06FE2" w:rsidRDefault="00AF4E1A" w:rsidP="00AF4E1A">
      <w:r w:rsidRPr="00D06FE2">
        <w:rPr>
          <w:noProof/>
        </w:rPr>
        <mc:AlternateContent>
          <mc:Choice Requires="wpg">
            <w:drawing>
              <wp:anchor distT="0" distB="0" distL="114300" distR="114300" simplePos="0" relativeHeight="251664384" behindDoc="0" locked="0" layoutInCell="1" allowOverlap="1" wp14:anchorId="5271B664" wp14:editId="6F6F0300">
                <wp:simplePos x="0" y="0"/>
                <wp:positionH relativeFrom="column">
                  <wp:posOffset>476250</wp:posOffset>
                </wp:positionH>
                <wp:positionV relativeFrom="paragraph">
                  <wp:posOffset>268605</wp:posOffset>
                </wp:positionV>
                <wp:extent cx="5400675" cy="3381375"/>
                <wp:effectExtent l="0" t="0" r="9525" b="9525"/>
                <wp:wrapNone/>
                <wp:docPr id="24" name="Group 24"/>
                <wp:cNvGraphicFramePr/>
                <a:graphic xmlns:a="http://schemas.openxmlformats.org/drawingml/2006/main">
                  <a:graphicData uri="http://schemas.microsoft.com/office/word/2010/wordprocessingGroup">
                    <wpg:wgp>
                      <wpg:cNvGrpSpPr/>
                      <wpg:grpSpPr>
                        <a:xfrm>
                          <a:off x="0" y="0"/>
                          <a:ext cx="5400675" cy="3381375"/>
                          <a:chOff x="0" y="0"/>
                          <a:chExt cx="5400675" cy="4343400"/>
                        </a:xfrm>
                      </wpg:grpSpPr>
                      <pic:pic xmlns:pic="http://schemas.openxmlformats.org/drawingml/2006/picture">
                        <pic:nvPicPr>
                          <pic:cNvPr id="22" name="Picture 22" descr="https://omindu.files.wordpress.com/2015/06/screen-shot-2015-06-18-at-11-58-58-am.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4343400"/>
                          </a:xfrm>
                          <a:prstGeom prst="rect">
                            <a:avLst/>
                          </a:prstGeom>
                          <a:noFill/>
                          <a:ln>
                            <a:noFill/>
                          </a:ln>
                        </pic:spPr>
                      </pic:pic>
                      <wps:wsp>
                        <wps:cNvPr id="23" name="Rectangle 23"/>
                        <wps:cNvSpPr/>
                        <wps:spPr>
                          <a:xfrm flipV="1">
                            <a:off x="1485900" y="2667000"/>
                            <a:ext cx="1371600" cy="762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5C3B698" w14:textId="77777777" w:rsidR="00AF4E1A" w:rsidRDefault="00AF4E1A" w:rsidP="00AF4E1A">
                              <w:pPr>
                                <w:jc w:val="center"/>
                              </w:pPr>
                              <w:proofErr w:type="spellStart"/>
                              <w:proofErr w:type="gramStart"/>
                              <w:r>
                                <w:t>htt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24" o:spid="_x0000_s1031" style="position:absolute;margin-left:37.5pt;margin-top:21.15pt;width:425.25pt;height:266.25pt;z-index:251664384;mso-height-relative:margin" coordsize="54006,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">
                <v:shape id="Picture 22" o:spid="_x0000_s1032" type="#_x0000_t75" alt="https://omindu.files.wordpress.com/2015/06/screen-shot-2015-06-18-at-11-58-58-am.png" style="position:absolute;width:54006;height:43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LaE/EAAAA2wAAAA8AAABkcnMvZG93bnJldi54bWxEj8FqwzAQRO+F/IPYQG6NHEOM60YJTaCm&#10;h+ZQN4ceF2trm1grYamx/fdVIdDjMDNvmN1hMr240eA7ywo26wQEcW11x42Cy+frYw7CB2SNvWVS&#10;MJOHw37xsMNC25E/6FaFRkQI+wIVtCG4Qkpft2TQr60jjt63HQyGKIdG6gHHCDe9TJMkkwY7jgst&#10;Ojq1VF+rH6PgPCf58Zo9lXZ7unxVZXh37HKlVsvp5RlEoCn8h+/tN60gTeHvS/wBcv8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LaE/EAAAA2wAAAA8AAAAAAAAAAAAAAAAA&#10;nwIAAGRycy9kb3ducmV2LnhtbFBLBQYAAAAABAAEAPcAAACQAwAAAAA=&#10;">
                  <v:imagedata r:id="rId22" o:title="screen-shot-2015-06-18-at-11-58-58-am"/>
                  <v:path arrowok="t"/>
                </v:shape>
                <v:rect id="Rectangle 23" o:spid="_x0000_s1033" style="position:absolute;left:14859;top:26670;width:13716;height:762;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2C8MA&#10;AADbAAAADwAAAGRycy9kb3ducmV2LnhtbESPwWrDMBBE74H+g9hCbolUF0JxLZtSKDiXQpOQkNti&#10;bW1Ra2Us1XH+vgoEehxm5g1TVLPrxURjsJ41PK0VCOLGG8uthsP+Y/UCIkRkg71n0nClAFX5sCgw&#10;N/7CXzTtYisShEOOGroYh1zK0HTkMKz9QJy8bz86jEmOrTQjXhLc9TJTaiMdWk4LHQ703lHzs/t1&#10;Gs6bve3tdPTbsK3V4XyqFX56rZeP89sriEhz/A/f27XRkD3D7Uv6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H2C8MAAADbAAAADwAAAAAAAAAAAAAAAACYAgAAZHJzL2Rv&#10;d25yZXYueG1sUEsFBgAAAAAEAAQA9QAAAIgDAAAAAA==&#10;" fillcolor="white [3201]" strokecolor="red" strokeweight="1pt">
                  <v:textbox>
                    <w:txbxContent>
                      <w:p w14:paraId="75C3B698" w14:textId="77777777" w:rsidR="00AF4E1A" w:rsidRDefault="00AF4E1A" w:rsidP="00AF4E1A">
                        <w:pPr>
                          <w:jc w:val="center"/>
                        </w:pPr>
                        <w:proofErr w:type="spellStart"/>
                        <w:proofErr w:type="gramStart"/>
                        <w:r>
                          <w:t>htt</w:t>
                        </w:r>
                        <w:proofErr w:type="spellEnd"/>
                        <w:proofErr w:type="gramEnd"/>
                      </w:p>
                    </w:txbxContent>
                  </v:textbox>
                </v:rect>
              </v:group>
            </w:pict>
          </mc:Fallback>
        </mc:AlternateContent>
      </w:r>
    </w:p>
    <w:p w14:paraId="680A4E5D" w14:textId="77777777" w:rsidR="00AF4E1A" w:rsidRPr="00D06FE2" w:rsidRDefault="00AF4E1A" w:rsidP="00AF4E1A"/>
    <w:p w14:paraId="19219836" w14:textId="77777777" w:rsidR="00AF4E1A" w:rsidRPr="00D06FE2" w:rsidRDefault="00AF4E1A" w:rsidP="00AF4E1A"/>
    <w:p w14:paraId="296FEF7D" w14:textId="77777777" w:rsidR="00AF4E1A" w:rsidRPr="00D06FE2" w:rsidRDefault="00AF4E1A" w:rsidP="00AF4E1A"/>
    <w:p w14:paraId="7194DBDC" w14:textId="77777777" w:rsidR="00AF4E1A" w:rsidRPr="00D06FE2" w:rsidRDefault="00AF4E1A" w:rsidP="00AF4E1A"/>
    <w:p w14:paraId="769D0D3C" w14:textId="77777777" w:rsidR="00AF4E1A" w:rsidRPr="00D06FE2" w:rsidRDefault="00AF4E1A" w:rsidP="00AF4E1A"/>
    <w:p w14:paraId="54CD245A" w14:textId="77777777" w:rsidR="00AF4E1A" w:rsidRPr="00D06FE2" w:rsidRDefault="00AF4E1A" w:rsidP="00AF4E1A"/>
    <w:p w14:paraId="1231BE67" w14:textId="77777777" w:rsidR="00AF4E1A" w:rsidRDefault="00AF4E1A" w:rsidP="00AF4E1A"/>
    <w:p w14:paraId="36FEB5B0" w14:textId="77777777" w:rsidR="00AF4E1A" w:rsidRDefault="00AF4E1A" w:rsidP="00AF4E1A"/>
    <w:p w14:paraId="30D7AA69" w14:textId="77777777" w:rsidR="00AF4E1A" w:rsidRPr="00D06FE2" w:rsidRDefault="00AF4E1A" w:rsidP="00AF4E1A"/>
    <w:p w14:paraId="7196D064" w14:textId="77777777" w:rsidR="00AF4E1A" w:rsidRPr="00D06FE2" w:rsidRDefault="00AF4E1A" w:rsidP="00AF4E1A"/>
    <w:p w14:paraId="34FF1C98" w14:textId="77777777" w:rsidR="00AF4E1A" w:rsidRPr="00D06FE2" w:rsidRDefault="00AF4E1A" w:rsidP="00AF4E1A"/>
    <w:p w14:paraId="6D072C0D" w14:textId="77777777" w:rsidR="00AF4E1A" w:rsidRPr="00D06FE2" w:rsidRDefault="00AF4E1A" w:rsidP="00AF4E1A"/>
    <w:p w14:paraId="48A21919" w14:textId="77777777" w:rsidR="00AF4E1A" w:rsidRPr="00D06FE2" w:rsidRDefault="00AF4E1A" w:rsidP="00AF4E1A"/>
    <w:p w14:paraId="3069EB4E" w14:textId="77777777" w:rsidR="00AF4E1A" w:rsidRPr="00D06FE2" w:rsidRDefault="00AF4E1A" w:rsidP="00AF4E1A">
      <w:r w:rsidRPr="00D06FE2">
        <w:t>Add the relying party trust identifier and click </w:t>
      </w:r>
      <w:proofErr w:type="gramStart"/>
      <w:r w:rsidRPr="00D06FE2">
        <w:t>Next</w:t>
      </w:r>
      <w:proofErr w:type="gramEnd"/>
      <w:r w:rsidRPr="00D06FE2">
        <w:t>. The value you enter here should be entered in APIM Identity Provider (</w:t>
      </w:r>
      <w:proofErr w:type="spellStart"/>
      <w:proofErr w:type="gramStart"/>
      <w:r w:rsidRPr="00D06FE2">
        <w:t>IdP</w:t>
      </w:r>
      <w:proofErr w:type="spellEnd"/>
      <w:proofErr w:type="gramEnd"/>
      <w:r w:rsidRPr="00D06FE2">
        <w:t>) settings as well. (</w:t>
      </w:r>
      <w:proofErr w:type="gramStart"/>
      <w:r w:rsidRPr="00D06FE2">
        <w:t>ex</w:t>
      </w:r>
      <w:proofErr w:type="gramEnd"/>
      <w:r w:rsidRPr="00D06FE2">
        <w:t xml:space="preserve">: wso2km21AzureDev) Setting up the </w:t>
      </w:r>
      <w:proofErr w:type="spellStart"/>
      <w:proofErr w:type="gramStart"/>
      <w:r w:rsidRPr="00D06FE2">
        <w:t>IdP</w:t>
      </w:r>
      <w:proofErr w:type="spellEnd"/>
      <w:proofErr w:type="gramEnd"/>
      <w:r w:rsidRPr="00D06FE2">
        <w:t xml:space="preserve"> is explained in the next section.</w:t>
      </w:r>
    </w:p>
    <w:p w14:paraId="79C161D9" w14:textId="77777777" w:rsidR="00AF4E1A" w:rsidRPr="00D06FE2" w:rsidRDefault="00AF4E1A" w:rsidP="00AF4E1A">
      <w:r w:rsidRPr="00D06FE2">
        <w:rPr>
          <w:noProof/>
        </w:rPr>
        <mc:AlternateContent>
          <mc:Choice Requires="wpg">
            <w:drawing>
              <wp:anchor distT="0" distB="0" distL="114300" distR="114300" simplePos="0" relativeHeight="251665408" behindDoc="0" locked="0" layoutInCell="1" allowOverlap="1" wp14:anchorId="10D30DB1" wp14:editId="0BC0E7FE">
                <wp:simplePos x="0" y="0"/>
                <wp:positionH relativeFrom="column">
                  <wp:posOffset>419100</wp:posOffset>
                </wp:positionH>
                <wp:positionV relativeFrom="paragraph">
                  <wp:posOffset>17145</wp:posOffset>
                </wp:positionV>
                <wp:extent cx="5400675" cy="3181350"/>
                <wp:effectExtent l="0" t="0" r="9525" b="0"/>
                <wp:wrapNone/>
                <wp:docPr id="27" name="Group 27"/>
                <wp:cNvGraphicFramePr/>
                <a:graphic xmlns:a="http://schemas.openxmlformats.org/drawingml/2006/main">
                  <a:graphicData uri="http://schemas.microsoft.com/office/word/2010/wordprocessingGroup">
                    <wpg:wgp>
                      <wpg:cNvGrpSpPr/>
                      <wpg:grpSpPr>
                        <a:xfrm>
                          <a:off x="0" y="0"/>
                          <a:ext cx="5400675" cy="3181350"/>
                          <a:chOff x="0" y="0"/>
                          <a:chExt cx="5400675" cy="3181350"/>
                        </a:xfrm>
                      </wpg:grpSpPr>
                      <pic:pic xmlns:pic="http://schemas.openxmlformats.org/drawingml/2006/picture">
                        <pic:nvPicPr>
                          <pic:cNvPr id="25" name="Picture 25" descr="https://omindu.files.wordpress.com/2015/06/screen-shot-2015-06-18-at-12-05-22-pm.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3181350"/>
                          </a:xfrm>
                          <a:prstGeom prst="rect">
                            <a:avLst/>
                          </a:prstGeom>
                          <a:noFill/>
                          <a:ln>
                            <a:noFill/>
                          </a:ln>
                        </pic:spPr>
                      </pic:pic>
                      <wps:wsp>
                        <wps:cNvPr id="26" name="Rectangle 26"/>
                        <wps:cNvSpPr/>
                        <wps:spPr>
                          <a:xfrm>
                            <a:off x="1409700" y="790575"/>
                            <a:ext cx="1038225" cy="66675"/>
                          </a:xfrm>
                          <a:prstGeom prst="rect">
                            <a:avLst/>
                          </a:prstGeom>
                          <a:ln>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1058F15A">
              <v:group id="Group 27" style="position:absolute;margin-left:33pt;margin-top:1.35pt;width:425.25pt;height:250.5pt;z-index:251665408" coordsize="54006,31813"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">
                <v:shape id="Picture 25" style="position:absolute;width:54006;height:31813;visibility:visible;mso-wrap-style:square" alt="https://omindu.files.wordpress.com/2015/06/screen-shot-2015-06-18-at-12-05-22-pm.png"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X14LFAAAA2wAAAA8AAABkcnMvZG93bnJldi54bWxEj0Frg0AUhO+F/oflFXJr1gRajMkmSKBU&#10;cijG1ENvD/dFJe5bcbdq/323UMhxmJlvmN1hNp0YaXCtZQWrZQSCuLK65VrB5+XtOQbhPLLGzjIp&#10;+CEHh/3jww4TbSc+01j4WgQIuwQVNN73iZSuasigW9qeOHhXOxj0QQ611ANOAW46uY6iV2mw5bDQ&#10;YE/Hhqpb8W0UHLOvj/x9LnIfU1rG5Wl13aSlUounOd2C8DT7e/i/nWkF6xf4+xJ+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F9eCxQAAANsAAAAPAAAAAAAAAAAAAAAA&#10;AJ8CAABkcnMvZG93bnJldi54bWxQSwUGAAAAAAQABAD3AAAAkQMAAAAA&#10;">
                  <v:imagedata o:title="screen-shot-2015-06-18-at-12-05-22-pm" r:id="rId24"/>
                  <v:path arrowok="t"/>
                </v:shape>
                <v:rect id="Rectangle 26" style="position:absolute;left:14097;top:7905;width:10382;height:667;visibility:visible;mso-wrap-style:square;v-text-anchor:middle" o:spid="_x0000_s1028" fillcolor="white [3201]" strokecolor="red"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ZEccA&#10;AADbAAAADwAAAGRycy9kb3ducmV2LnhtbESPT2vCQBTE74V+h+UJvdWNf5CSukoQqoIHbWwpvT2y&#10;r0lo9m3MbpPop3cFocdhZn7DzJe9qURLjSstKxgNIxDEmdUl5wo+jm/PLyCcR9ZYWSYFZ3KwXDw+&#10;zDHWtuN3alOfiwBhF6OCwvs6ltJlBRl0Q1sTB+/HNgZ9kE0udYNdgJtKjqNoJg2WHBYKrGlVUPab&#10;/hkF6fd0t1r75Nh+7dPJ5XOTnKruoNTToE9eQXjq/X/43t5qBeMZ3L6EH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WmRHHAAAA2wAAAA8AAAAAAAAAAAAAAAAAmAIAAGRy&#10;cy9kb3ducmV2LnhtbFBLBQYAAAAABAAEAPUAAACMAwAAAAA=&#10;"/>
              </v:group>
            </w:pict>
          </mc:Fallback>
        </mc:AlternateContent>
      </w:r>
    </w:p>
    <w:p w14:paraId="6BD18F9B" w14:textId="77777777" w:rsidR="00AF4E1A" w:rsidRPr="00D06FE2" w:rsidRDefault="00AF4E1A" w:rsidP="00AF4E1A"/>
    <w:p w14:paraId="238601FE" w14:textId="77777777" w:rsidR="00AF4E1A" w:rsidRPr="00D06FE2" w:rsidRDefault="00AF4E1A" w:rsidP="00AF4E1A"/>
    <w:p w14:paraId="0F3CABC7" w14:textId="77777777" w:rsidR="00AF4E1A" w:rsidRPr="00D06FE2" w:rsidRDefault="00AF4E1A" w:rsidP="00AF4E1A"/>
    <w:p w14:paraId="5B08B5D1" w14:textId="77777777" w:rsidR="00AF4E1A" w:rsidRPr="00D06FE2" w:rsidRDefault="00AF4E1A" w:rsidP="00AF4E1A"/>
    <w:p w14:paraId="16DEB4AB" w14:textId="77777777" w:rsidR="00AF4E1A" w:rsidRPr="00D06FE2" w:rsidRDefault="00AF4E1A" w:rsidP="00AF4E1A"/>
    <w:p w14:paraId="0AD9C6F4" w14:textId="77777777" w:rsidR="00AF4E1A" w:rsidRPr="00D06FE2" w:rsidRDefault="00AF4E1A" w:rsidP="00AF4E1A"/>
    <w:p w14:paraId="4B1F511A" w14:textId="77777777" w:rsidR="00AF4E1A" w:rsidRPr="00D06FE2" w:rsidRDefault="00AF4E1A" w:rsidP="00AF4E1A"/>
    <w:p w14:paraId="65F9C3DC" w14:textId="77777777" w:rsidR="00AF4E1A" w:rsidRPr="00D06FE2" w:rsidRDefault="00AF4E1A" w:rsidP="00AF4E1A"/>
    <w:p w14:paraId="5023141B" w14:textId="77777777" w:rsidR="00AF4E1A" w:rsidRPr="00D06FE2" w:rsidRDefault="00AF4E1A" w:rsidP="00AF4E1A"/>
    <w:p w14:paraId="1F3B1409" w14:textId="77777777" w:rsidR="00AF4E1A" w:rsidRPr="00D06FE2" w:rsidRDefault="00AF4E1A" w:rsidP="00AF4E1A"/>
    <w:p w14:paraId="562C75D1" w14:textId="77777777" w:rsidR="00AF4E1A" w:rsidRPr="00D06FE2" w:rsidRDefault="00AF4E1A" w:rsidP="00AF4E1A"/>
    <w:p w14:paraId="664355AD" w14:textId="77777777" w:rsidR="00AF4E1A" w:rsidRDefault="00AF4E1A" w:rsidP="00AF4E1A"/>
    <w:p w14:paraId="1D13E25D" w14:textId="77777777" w:rsidR="00AF4E1A" w:rsidRPr="00D06FE2" w:rsidRDefault="00AF4E1A" w:rsidP="00AF4E1A">
      <w:r w:rsidRPr="00D06FE2">
        <w:t>We won’t be configuring multi-factor authentication so click </w:t>
      </w:r>
      <w:proofErr w:type="gramStart"/>
      <w:r w:rsidRPr="00D06FE2">
        <w:t>Next</w:t>
      </w:r>
      <w:proofErr w:type="gramEnd"/>
      <w:r w:rsidRPr="00D06FE2">
        <w:t>.</w:t>
      </w:r>
    </w:p>
    <w:p w14:paraId="4BD2E0C9" w14:textId="77777777" w:rsidR="00AF4E1A" w:rsidRPr="00D06FE2" w:rsidRDefault="00AF4E1A" w:rsidP="00AF4E1A">
      <w:r w:rsidRPr="00D06FE2">
        <w:rPr>
          <w:noProof/>
        </w:rPr>
        <mc:AlternateContent>
          <mc:Choice Requires="wpg">
            <w:drawing>
              <wp:anchor distT="0" distB="0" distL="114300" distR="114300" simplePos="0" relativeHeight="251666432" behindDoc="0" locked="0" layoutInCell="1" allowOverlap="1" wp14:anchorId="0290A098" wp14:editId="016D85DE">
                <wp:simplePos x="0" y="0"/>
                <wp:positionH relativeFrom="column">
                  <wp:posOffset>333375</wp:posOffset>
                </wp:positionH>
                <wp:positionV relativeFrom="paragraph">
                  <wp:posOffset>109220</wp:posOffset>
                </wp:positionV>
                <wp:extent cx="5524500" cy="4143375"/>
                <wp:effectExtent l="0" t="0" r="0" b="9525"/>
                <wp:wrapNone/>
                <wp:docPr id="34" name="Group 34"/>
                <wp:cNvGraphicFramePr/>
                <a:graphic xmlns:a="http://schemas.openxmlformats.org/drawingml/2006/main">
                  <a:graphicData uri="http://schemas.microsoft.com/office/word/2010/wordprocessingGroup">
                    <wpg:wgp>
                      <wpg:cNvGrpSpPr/>
                      <wpg:grpSpPr>
                        <a:xfrm>
                          <a:off x="0" y="0"/>
                          <a:ext cx="5524500" cy="4143375"/>
                          <a:chOff x="0" y="0"/>
                          <a:chExt cx="5524500" cy="4143375"/>
                        </a:xfrm>
                      </wpg:grpSpPr>
                      <wpg:grpSp>
                        <wpg:cNvPr id="33" name="Group 33"/>
                        <wpg:cNvGrpSpPr/>
                        <wpg:grpSpPr>
                          <a:xfrm>
                            <a:off x="0" y="0"/>
                            <a:ext cx="5524500" cy="4143375"/>
                            <a:chOff x="0" y="0"/>
                            <a:chExt cx="5419725" cy="4143375"/>
                          </a:xfrm>
                        </wpg:grpSpPr>
                        <pic:pic xmlns:pic="http://schemas.openxmlformats.org/drawingml/2006/picture">
                          <pic:nvPicPr>
                            <pic:cNvPr id="28" name="Picture 28" descr="https://omindu.files.wordpress.com/2015/06/screen-shot-2015-06-18-at-12-05-41-pm.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9725" cy="4143375"/>
                            </a:xfrm>
                            <a:prstGeom prst="rect">
                              <a:avLst/>
                            </a:prstGeom>
                            <a:noFill/>
                            <a:ln>
                              <a:noFill/>
                            </a:ln>
                          </pic:spPr>
                        </pic:pic>
                        <wps:wsp>
                          <wps:cNvPr id="29" name="Straight Connector 29"/>
                          <wps:cNvCnPr/>
                          <wps:spPr>
                            <a:xfrm>
                              <a:off x="1304925" y="2571750"/>
                              <a:ext cx="36861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1304925" y="2400300"/>
                              <a:ext cx="36861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31" name="Straight Connector 31"/>
                        <wps:cNvCnPr/>
                        <wps:spPr>
                          <a:xfrm>
                            <a:off x="5086350" y="2400300"/>
                            <a:ext cx="0" cy="1714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1333500" y="2400300"/>
                            <a:ext cx="0" cy="1714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539303EB">
              <v:group id="Group 34" style="position:absolute;margin-left:26.25pt;margin-top:8.6pt;width:435pt;height:326.25pt;z-index:251666432" coordsize="55245,41433"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">
                <v:group id="Group 33" style="position:absolute;width:55245;height:41433" coordsize="54197,41433"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28" style="position:absolute;width:54197;height:41433;visibility:visible;mso-wrap-style:square" alt="https://omindu.files.wordpress.com/2015/06/screen-shot-2015-06-18-at-12-05-41-pm.png" o:spid="_x0000_s102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6f3DCAAAA2wAAAA8AAABkcnMvZG93bnJldi54bWxET89rwjAUvgv7H8IbeNN0HoZ2pmUbCDI8&#10;OLvCdns0z7TYvNQm2va/Xw6DHT++39t8tK24U+8bxwqelgkI4srpho2Cr2K3WIPwAVlj65gUTOQh&#10;zx5mW0y1G/iT7qdgRAxhn6KCOoQuldJXNVn0S9cRR+7seoshwt5I3eMQw20rV0nyLC02HBtq7Oi9&#10;pupyulkF+ropfyZpNvu346E0TUEf7vum1PxxfH0BEWgM/+I/914rWMWx8Uv8ATL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n9wwgAAANsAAAAPAAAAAAAAAAAAAAAAAJ8C&#10;AABkcnMvZG93bnJldi54bWxQSwUGAAAAAAQABAD3AAAAjgMAAAAA&#10;">
                    <v:imagedata o:title="screen-shot-2015-06-18-at-12-05-41-pm" r:id="rId26"/>
                    <v:path arrowok="t"/>
                  </v:shape>
                  <v:line id="Straight Connector 29" style="position:absolute;visibility:visible;mso-wrap-style:square" o:spid="_x0000_s1029" strokecolor="red" strokeweight=".5pt" o:connectortype="straight" from="13049,25717" to="49911,2571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dIb8AAADbAAAADwAAAGRycy9kb3ducmV2LnhtbESPwQrCMBBE74L/EFbwIprqQbQaRQXB&#10;iwe1H7A2a1tsNqWJtvr1RhA8DjNvhlmuW1OKJ9WusKxgPIpAEKdWF5wpSC774QyE88gaS8uk4EUO&#10;1qtuZ4mxtg2f6Hn2mQgl7GJUkHtfxVK6NCeDbmQr4uDdbG3QB1lnUtfYhHJTykkUTaXBgsNCjhXt&#10;ckrv54dRMJH6OEtPdnBx1/e2GCSbu583SvV77WYBwlPr/+EffdCBm8P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UedIb8AAADbAAAADwAAAAAAAAAAAAAAAACh&#10;AgAAZHJzL2Rvd25yZXYueG1sUEsFBgAAAAAEAAQA+QAAAI0DAAAAAA==&#10;">
                    <v:stroke joinstyle="miter"/>
                  </v:line>
                  <v:line id="Straight Connector 30" style="position:absolute;visibility:visible;mso-wrap-style:square" o:spid="_x0000_s1030" strokecolor="red" strokeweight=".5pt" o:connectortype="straight" from="13049,24003" to="49911,2400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SiYb0AAADbAAAADwAAAGRycy9kb3ducmV2LnhtbERPzQ7BQBC+S7zDZiQuwhaJUJYgkbg4&#10;UA8wuqNtdGeb7tLy9PYgcfzy/a82rSnFi2pXWFYwHkUgiFOrC84UXJPDcA7CeWSNpWVS8CYHm3W3&#10;s8JY24bP9Lr4TIQQdjEqyL2vYildmpNBN7IVceDutjboA6wzqWtsQrgp5SSKZtJgwaEhx4r2OaWP&#10;y9MomEh9mqdnO0jc7bMrBtftwy8apfq9drsE4an1f/HPfdQKpmF9+BJ+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GkomG9AAAA2wAAAA8AAAAAAAAAAAAAAAAAoQIA&#10;AGRycy9kb3ducmV2LnhtbFBLBQYAAAAABAAEAPkAAACLAwAAAAA=&#10;">
                    <v:stroke joinstyle="miter"/>
                  </v:line>
                </v:group>
                <v:line id="Straight Connector 31" style="position:absolute;visibility:visible;mso-wrap-style:square" o:spid="_x0000_s1031" strokecolor="red" strokeweight=".5pt" o:connectortype="straight" from="50863,24003" to="50863,2571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gH+sAAAADbAAAADwAAAGRycy9kb3ducmV2LnhtbESPzQrCMBCE74LvEFbwIpqqIFqNooLg&#10;xYM/D7A2a1tsNqWJtvr0RhA8DjPzDbNYNaYQT6pcblnBcBCBIE6szjlVcDnv+lMQziNrLCyTghc5&#10;WC3brQXG2tZ8pOfJpyJA2MWoIPO+jKV0SUYG3cCWxMG72cqgD7JKpa6wDnBTyFEUTaTBnMNChiVt&#10;M0rup4dRMJL6ME2Otnd21/cm713Wdz+rlep2mvUchKfG/8O/9l4rGA/h+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oB/rAAAAA2wAAAA8AAAAAAAAAAAAAAAAA&#10;oQIAAGRycy9kb3ducmV2LnhtbFBLBQYAAAAABAAEAPkAAACOAwAAAAA=&#10;">
                  <v:stroke joinstyle="miter"/>
                </v:line>
                <v:line id="Straight Connector 32" style="position:absolute;visibility:visible;mso-wrap-style:square" o:spid="_x0000_s1032" strokecolor="red" strokeweight=".5pt" o:connectortype="straight" from="13335,24003" to="13335,2571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qZjcQAAADbAAAADwAAAGRycy9kb3ducmV2LnhtbESPQWvCQBSE74X+h+UJvYS6MYWi0TWk&#10;guDFg4k/4Jl9TYLZtyG7mtRf7xYKPQ4z8w2zySbTiTsNrrWsYDGPQRBXVrdcKziX+/clCOeRNXaW&#10;ScEPOci2ry8bTLUd+UT3wtciQNilqKDxvk+ldFVDBt3c9sTB+7aDQR/kUEs94BjgppNJHH9Kgy2H&#10;hQZ72jVUXYubUZBIfVxWJxuV7vL4aqNzfvWrUam32ZSvQXia/H/4r33QCj4S+P0SfoD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OpmNxAAAANsAAAAPAAAAAAAAAAAA&#10;AAAAAKECAABkcnMvZG93bnJldi54bWxQSwUGAAAAAAQABAD5AAAAkgMAAAAA&#10;">
                  <v:stroke joinstyle="miter"/>
                </v:line>
              </v:group>
            </w:pict>
          </mc:Fallback>
        </mc:AlternateContent>
      </w:r>
    </w:p>
    <w:p w14:paraId="1A965116" w14:textId="77777777" w:rsidR="00AF4E1A" w:rsidRPr="00D06FE2" w:rsidRDefault="00AF4E1A" w:rsidP="00AF4E1A"/>
    <w:p w14:paraId="7DF4E37C" w14:textId="77777777" w:rsidR="00AF4E1A" w:rsidRPr="00D06FE2" w:rsidRDefault="00AF4E1A" w:rsidP="00AF4E1A"/>
    <w:p w14:paraId="44FB30F8" w14:textId="77777777" w:rsidR="00AF4E1A" w:rsidRPr="00D06FE2" w:rsidRDefault="00AF4E1A" w:rsidP="00AF4E1A"/>
    <w:p w14:paraId="1DA6542E" w14:textId="77777777" w:rsidR="00AF4E1A" w:rsidRPr="00D06FE2" w:rsidRDefault="00AF4E1A" w:rsidP="00AF4E1A"/>
    <w:p w14:paraId="3041E394" w14:textId="77777777" w:rsidR="00AF4E1A" w:rsidRPr="00D06FE2" w:rsidRDefault="00AF4E1A" w:rsidP="00AF4E1A"/>
    <w:p w14:paraId="722B00AE" w14:textId="77777777" w:rsidR="00AF4E1A" w:rsidRPr="00D06FE2" w:rsidRDefault="00AF4E1A" w:rsidP="00AF4E1A"/>
    <w:p w14:paraId="42C6D796" w14:textId="77777777" w:rsidR="00AF4E1A" w:rsidRPr="00D06FE2" w:rsidRDefault="00AF4E1A" w:rsidP="00AF4E1A"/>
    <w:p w14:paraId="6E1831B3" w14:textId="77777777" w:rsidR="00AF4E1A" w:rsidRPr="00D06FE2" w:rsidRDefault="00AF4E1A" w:rsidP="00AF4E1A"/>
    <w:p w14:paraId="54E11D2A" w14:textId="77777777" w:rsidR="00AF4E1A" w:rsidRPr="00D06FE2" w:rsidRDefault="00AF4E1A" w:rsidP="00AF4E1A"/>
    <w:p w14:paraId="31126E5D" w14:textId="77777777" w:rsidR="00AF4E1A" w:rsidRPr="00D06FE2" w:rsidRDefault="00AF4E1A" w:rsidP="00AF4E1A"/>
    <w:p w14:paraId="2DE403A5" w14:textId="77777777" w:rsidR="00AF4E1A" w:rsidRPr="00D06FE2" w:rsidRDefault="00AF4E1A" w:rsidP="00AF4E1A"/>
    <w:p w14:paraId="62431CDC" w14:textId="77777777" w:rsidR="00AF4E1A" w:rsidRPr="00D06FE2" w:rsidRDefault="00AF4E1A" w:rsidP="00AF4E1A"/>
    <w:p w14:paraId="49E398E2" w14:textId="77777777" w:rsidR="00AF4E1A" w:rsidRPr="00D06FE2" w:rsidRDefault="00AF4E1A" w:rsidP="00AF4E1A"/>
    <w:p w14:paraId="16287F21" w14:textId="77777777" w:rsidR="00AF4E1A" w:rsidRPr="00D06FE2" w:rsidRDefault="00AF4E1A" w:rsidP="00AF4E1A"/>
    <w:p w14:paraId="5BE93A62" w14:textId="77777777" w:rsidR="00AF4E1A" w:rsidRPr="00D06FE2" w:rsidRDefault="00AF4E1A" w:rsidP="00AF4E1A"/>
    <w:p w14:paraId="32A66BC9" w14:textId="77777777" w:rsidR="00AF4E1A" w:rsidRPr="00D06FE2" w:rsidRDefault="00AF4E1A" w:rsidP="00AF4E1A">
      <w:r w:rsidRPr="00D06FE2">
        <w:t>Select </w:t>
      </w:r>
      <w:proofErr w:type="gramStart"/>
      <w:r w:rsidRPr="00D06FE2">
        <w:t>Permit</w:t>
      </w:r>
      <w:proofErr w:type="gramEnd"/>
      <w:r w:rsidRPr="00D06FE2">
        <w:t xml:space="preserve"> all users to access this relying party and click Next.</w:t>
      </w:r>
    </w:p>
    <w:p w14:paraId="1D8D053D" w14:textId="77777777" w:rsidR="00AF4E1A" w:rsidRPr="00D06FE2" w:rsidRDefault="00AF4E1A" w:rsidP="00AF4E1A">
      <w:r w:rsidRPr="00D06FE2">
        <w:rPr>
          <w:noProof/>
        </w:rPr>
        <mc:AlternateContent>
          <mc:Choice Requires="wpg">
            <w:drawing>
              <wp:anchor distT="0" distB="0" distL="114300" distR="114300" simplePos="0" relativeHeight="251667456" behindDoc="0" locked="0" layoutInCell="1" allowOverlap="1" wp14:anchorId="61B5544A" wp14:editId="046F8607">
                <wp:simplePos x="0" y="0"/>
                <wp:positionH relativeFrom="column">
                  <wp:posOffset>400050</wp:posOffset>
                </wp:positionH>
                <wp:positionV relativeFrom="paragraph">
                  <wp:posOffset>109220</wp:posOffset>
                </wp:positionV>
                <wp:extent cx="5457825" cy="3162300"/>
                <wp:effectExtent l="0" t="0" r="9525" b="0"/>
                <wp:wrapNone/>
                <wp:docPr id="41" name="Group 41"/>
                <wp:cNvGraphicFramePr/>
                <a:graphic xmlns:a="http://schemas.openxmlformats.org/drawingml/2006/main">
                  <a:graphicData uri="http://schemas.microsoft.com/office/word/2010/wordprocessingGroup">
                    <wpg:wgp>
                      <wpg:cNvGrpSpPr/>
                      <wpg:grpSpPr>
                        <a:xfrm>
                          <a:off x="0" y="0"/>
                          <a:ext cx="5457825" cy="3162300"/>
                          <a:chOff x="0" y="0"/>
                          <a:chExt cx="5457825" cy="3162300"/>
                        </a:xfrm>
                      </wpg:grpSpPr>
                      <pic:pic xmlns:pic="http://schemas.openxmlformats.org/drawingml/2006/picture">
                        <pic:nvPicPr>
                          <pic:cNvPr id="35" name="Picture 35" descr="https://omindu.files.wordpress.com/2015/06/screen-shot-2015-06-18-at-12-05-56-pm.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7825" cy="3162300"/>
                          </a:xfrm>
                          <a:prstGeom prst="rect">
                            <a:avLst/>
                          </a:prstGeom>
                          <a:noFill/>
                          <a:ln>
                            <a:noFill/>
                          </a:ln>
                        </pic:spPr>
                      </pic:pic>
                      <wps:wsp>
                        <wps:cNvPr id="36" name="Straight Connector 36"/>
                        <wps:cNvCnPr/>
                        <wps:spPr>
                          <a:xfrm>
                            <a:off x="1400175" y="638175"/>
                            <a:ext cx="0" cy="3524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a:off x="1400175" y="990600"/>
                            <a:ext cx="396239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a:off x="5362575" y="638175"/>
                            <a:ext cx="0" cy="3524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H="1">
                            <a:off x="1400175" y="628650"/>
                            <a:ext cx="396176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2D13B0B5">
              <v:group id="Group 41" style="position:absolute;margin-left:31.5pt;margin-top:8.6pt;width:429.75pt;height:249pt;z-index:251667456" coordsize="54578,31623"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">
                <v:shape id="Picture 35" style="position:absolute;width:54578;height:31623;visibility:visible;mso-wrap-style:square" alt="https://omindu.files.wordpress.com/2015/06/screen-shot-2015-06-18-at-12-05-56-pm.png"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Sm7EAAAA2wAAAA8AAABkcnMvZG93bnJldi54bWxEj09rAjEUxO8Fv0N4hd5qdi1W2RpFBUEv&#10;Uv9Ar4/N6+7i5iVsoma/vREKPQ4z8xtmtoimFTfqfGNZQT7MQBCXVjdcKTifNu9TED4ga2wtk4Ke&#10;PCzmg5cZFtre+UC3Y6hEgrAvUEEdgiuk9GVNBv3QOuLk/drOYEiyq6Tu8J7gppWjLPuUBhtOCzU6&#10;WtdUXo5Xo2C3z/LV5OxcvmsP3zFe+p/RuFfq7TUuv0AEiuE//NfeagUfY3h+S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tSm7EAAAA2wAAAA8AAAAAAAAAAAAAAAAA&#10;nwIAAGRycy9kb3ducmV2LnhtbFBLBQYAAAAABAAEAPcAAACQAwAAAAA=&#10;">
                  <v:imagedata o:title="screen-shot-2015-06-18-at-12-05-56-pm" r:id="rId28"/>
                  <v:path arrowok="t"/>
                </v:shape>
                <v:line id="Straight Connector 36" style="position:absolute;visibility:visible;mso-wrap-style:square" o:spid="_x0000_s1028" strokecolor="red" strokeweight=".5pt" o:connectortype="straight" from="14001,6381" to="14001,990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fjsAAAADbAAAADwAAAGRycy9kb3ducmV2LnhtbESPzQrCMBCE74LvEFbwIpqqIFqNooLg&#10;xYM/D7A2a1tsNqWJtvr0RhA8DjPzDbNYNaYQT6pcblnBcBCBIE6szjlVcDnv+lMQziNrLCyTghc5&#10;WC3brQXG2tZ8pOfJpyJA2MWoIPO+jKV0SUYG3cCWxMG72cqgD7JKpa6wDnBTyFEUTaTBnMNChiVt&#10;M0rup4dRMJL6ME2Otnd21/cm713Wdz+rlep2mvUchKfG/8O/9l4rGE/g+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Bn47AAAAA2wAAAA8AAAAAAAAAAAAAAAAA&#10;oQIAAGRycy9kb3ducmV2LnhtbFBLBQYAAAAABAAEAPkAAACOAwAAAAA=&#10;">
                  <v:stroke joinstyle="miter"/>
                </v:line>
                <v:line id="Straight Connector 37" style="position:absolute;flip:x;visibility:visible;mso-wrap-style:square" o:spid="_x0000_s1029" strokecolor="red" strokeweight=".5pt" o:connectortype="straight" from="14001,9906" to="53625,990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Qx7MIAAADbAAAADwAAAGRycy9kb3ducmV2LnhtbESPQWsCMRSE7wX/Q3iCt5qtgpbVKKVQ&#10;EATBVRZ6e26em8XNy7KJGv+9KRQ8DjPzDbNcR9uKG/W+cazgY5yBIK6cbrhWcDz8vH+C8AFZY+uY&#10;FDzIw3o1eFtirt2d93QrQi0ShH2OCkwIXS6lrwxZ9GPXESfv7HqLIcm+lrrHe4LbVk6ybCYtNpwW&#10;DHb0bai6FFerIGsL465l3NFvPJRWlqdZ2G+VGg3j1wJEoBhe4f/2RiuYzuHvS/o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Qx7MIAAADbAAAADwAAAAAAAAAAAAAA&#10;AAChAgAAZHJzL2Rvd25yZXYueG1sUEsFBgAAAAAEAAQA+QAAAJADAAAAAA==&#10;">
                  <v:stroke joinstyle="miter"/>
                </v:line>
                <v:line id="Straight Connector 38" style="position:absolute;visibility:visible;mso-wrap-style:square" o:spid="_x0000_s1030" strokecolor="red" strokeweight=".5pt" o:connectortype="straight" from="53625,6381" to="53625,990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KuZ70AAADbAAAADwAAAGRycy9kb3ducmV2LnhtbERPzQ7BQBC+S7zDZiQuwhaJUJYgkbg4&#10;UA8wuqNtdGeb7tLy9PYgcfzy/a82rSnFi2pXWFYwHkUgiFOrC84UXJPDcA7CeWSNpWVS8CYHm3W3&#10;s8JY24bP9Lr4TIQQdjEqyL2vYildmpNBN7IVceDutjboA6wzqWtsQrgp5SSKZtJgwaEhx4r2OaWP&#10;y9MomEh9mqdnO0jc7bMrBtftwy8apfq9drsE4an1f/HPfdQKpmFs+BJ+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Srme9AAAA2wAAAA8AAAAAAAAAAAAAAAAAoQIA&#10;AGRycy9kb3ducmV2LnhtbFBLBQYAAAAABAAEAPkAAACLAwAAAAA=&#10;">
                  <v:stroke joinstyle="miter"/>
                </v:line>
                <v:line id="Straight Connector 39" style="position:absolute;flip:x;visibility:visible;mso-wrap-style:square" o:spid="_x0000_s1031" strokecolor="red" strokeweight=".5pt" o:connectortype="straight" from="14001,6286" to="53619,628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cABcIAAADbAAAADwAAAGRycy9kb3ducmV2LnhtbESPQWsCMRSE7wX/Q3iCt5qtgtjVKKVQ&#10;EATBVRZ6e26em8XNy7KJGv+9KRQ8DjPzDbNcR9uKG/W+cazgY5yBIK6cbrhWcDz8vM9B+ICssXVM&#10;Ch7kYb0avC0x1+7Oe7oVoRYJwj5HBSaELpfSV4Ys+rHriJN3dr3FkGRfS93jPcFtKydZNpMWG04L&#10;Bjv6NlRdiqtVkLWFcdcy7ug3Hkory9Ms7LdKjYbxawEiUAyv8H97oxVMP+HvS/o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fcABcIAAADbAAAADwAAAAAAAAAAAAAA&#10;AAChAgAAZHJzL2Rvd25yZXYueG1sUEsFBgAAAAAEAAQA+QAAAJADAAAAAA==&#10;">
                  <v:stroke joinstyle="miter"/>
                </v:line>
              </v:group>
            </w:pict>
          </mc:Fallback>
        </mc:AlternateContent>
      </w:r>
    </w:p>
    <w:p w14:paraId="384BA73E" w14:textId="77777777" w:rsidR="00AF4E1A" w:rsidRPr="00D06FE2" w:rsidRDefault="00AF4E1A" w:rsidP="00AF4E1A"/>
    <w:p w14:paraId="34B3F2EB" w14:textId="77777777" w:rsidR="00AF4E1A" w:rsidRPr="00D06FE2" w:rsidRDefault="00AF4E1A" w:rsidP="00AF4E1A"/>
    <w:p w14:paraId="7D34F5C7" w14:textId="77777777" w:rsidR="00AF4E1A" w:rsidRPr="00D06FE2" w:rsidRDefault="00AF4E1A" w:rsidP="00AF4E1A"/>
    <w:p w14:paraId="0B4020A7" w14:textId="77777777" w:rsidR="00AF4E1A" w:rsidRPr="00D06FE2" w:rsidRDefault="00AF4E1A" w:rsidP="00AF4E1A"/>
    <w:p w14:paraId="1D7B270A" w14:textId="77777777" w:rsidR="00AF4E1A" w:rsidRPr="00D06FE2" w:rsidRDefault="00AF4E1A" w:rsidP="00AF4E1A"/>
    <w:p w14:paraId="4F904CB7" w14:textId="77777777" w:rsidR="00AF4E1A" w:rsidRPr="00D06FE2" w:rsidRDefault="00AF4E1A" w:rsidP="00AF4E1A"/>
    <w:p w14:paraId="06971CD3" w14:textId="77777777" w:rsidR="00AF4E1A" w:rsidRPr="00D06FE2" w:rsidRDefault="00AF4E1A" w:rsidP="00AF4E1A"/>
    <w:p w14:paraId="2A1F701D" w14:textId="77777777" w:rsidR="00AF4E1A" w:rsidRPr="00D06FE2" w:rsidRDefault="00AF4E1A" w:rsidP="00AF4E1A"/>
    <w:p w14:paraId="03EFCA41" w14:textId="77777777" w:rsidR="00AF4E1A" w:rsidRPr="00D06FE2" w:rsidRDefault="00AF4E1A" w:rsidP="00AF4E1A"/>
    <w:p w14:paraId="5F96A722" w14:textId="77777777" w:rsidR="00AF4E1A" w:rsidRPr="00D06FE2" w:rsidRDefault="00AF4E1A" w:rsidP="00AF4E1A"/>
    <w:p w14:paraId="5B95CD12" w14:textId="77777777" w:rsidR="00AF4E1A" w:rsidRDefault="00AF4E1A" w:rsidP="00AF4E1A"/>
    <w:p w14:paraId="5220BBB2" w14:textId="77777777" w:rsidR="00AF4E1A" w:rsidRDefault="00AF4E1A" w:rsidP="00AF4E1A"/>
    <w:p w14:paraId="410AE4B4" w14:textId="77777777" w:rsidR="00AF4E1A" w:rsidRPr="00D06FE2" w:rsidRDefault="00AF4E1A" w:rsidP="00AF4E1A">
      <w:r w:rsidRPr="00D06FE2">
        <w:rPr>
          <w:noProof/>
        </w:rPr>
        <w:drawing>
          <wp:anchor distT="0" distB="0" distL="114300" distR="114300" simplePos="0" relativeHeight="251668480" behindDoc="0" locked="0" layoutInCell="1" allowOverlap="1" wp14:anchorId="45757789" wp14:editId="46779710">
            <wp:simplePos x="0" y="0"/>
            <wp:positionH relativeFrom="column">
              <wp:posOffset>219075</wp:posOffset>
            </wp:positionH>
            <wp:positionV relativeFrom="paragraph">
              <wp:posOffset>409575</wp:posOffset>
            </wp:positionV>
            <wp:extent cx="5772150" cy="3219450"/>
            <wp:effectExtent l="0" t="0" r="0" b="0"/>
            <wp:wrapSquare wrapText="bothSides"/>
            <wp:docPr id="42" name="Picture 42" descr="https://omindu.files.wordpress.com/2015/06/screen-shot-2015-06-18-at-12-06-5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mindu.files.wordpress.com/2015/06/screen-shot-2015-06-18-at-12-06-54-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6FE2">
        <w:t xml:space="preserve">Review the Settings &amp; click </w:t>
      </w:r>
      <w:proofErr w:type="gramStart"/>
      <w:r w:rsidRPr="00D06FE2">
        <w:t>Next</w:t>
      </w:r>
      <w:proofErr w:type="gramEnd"/>
    </w:p>
    <w:p w14:paraId="13CB595B" w14:textId="77777777" w:rsidR="00AF4E1A" w:rsidRPr="00D06FE2" w:rsidRDefault="00AF4E1A" w:rsidP="00AF4E1A"/>
    <w:p w14:paraId="5D963A0F" w14:textId="77777777" w:rsidR="00AF4E1A" w:rsidRPr="00D06FE2" w:rsidRDefault="00AF4E1A" w:rsidP="00AF4E1A">
      <w:r w:rsidRPr="00D06FE2">
        <w:rPr>
          <w:noProof/>
        </w:rPr>
        <mc:AlternateContent>
          <mc:Choice Requires="wpg">
            <w:drawing>
              <wp:anchor distT="0" distB="0" distL="114300" distR="114300" simplePos="0" relativeHeight="251670528" behindDoc="0" locked="0" layoutInCell="1" allowOverlap="1" wp14:anchorId="74EB27E9" wp14:editId="7C671372">
                <wp:simplePos x="0" y="0"/>
                <wp:positionH relativeFrom="column">
                  <wp:posOffset>1685925</wp:posOffset>
                </wp:positionH>
                <wp:positionV relativeFrom="paragraph">
                  <wp:posOffset>1260476</wp:posOffset>
                </wp:positionV>
                <wp:extent cx="3438525" cy="285750"/>
                <wp:effectExtent l="0" t="0" r="28575" b="19050"/>
                <wp:wrapNone/>
                <wp:docPr id="48" name="Group 48"/>
                <wp:cNvGraphicFramePr/>
                <a:graphic xmlns:a="http://schemas.openxmlformats.org/drawingml/2006/main">
                  <a:graphicData uri="http://schemas.microsoft.com/office/word/2010/wordprocessingGroup">
                    <wpg:wgp>
                      <wpg:cNvGrpSpPr/>
                      <wpg:grpSpPr>
                        <a:xfrm>
                          <a:off x="0" y="0"/>
                          <a:ext cx="3438525" cy="285750"/>
                          <a:chOff x="0" y="0"/>
                          <a:chExt cx="4619625" cy="447675"/>
                        </a:xfrm>
                      </wpg:grpSpPr>
                      <wps:wsp>
                        <wps:cNvPr id="44" name="Straight Connector 44"/>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AFB63CB">
              <v:group id="Group 48" style="position:absolute;margin-left:132.75pt;margin-top:99.25pt;width:270.75pt;height:22.5pt;z-index:251670528;mso-width-relative:margin;mso-height-relative:margin" coordsize="46196,4476"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">
                <v:line id="Straight Connector 44" style="position:absolute;visibility:visible;mso-wrap-style:square" o:spid="_x0000_s1027" strokecolor="red" strokeweight=".5pt" o:connectortype="straight" from="0,0" to="0,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nXH8AAAADbAAAADwAAAGRycy9kb3ducmV2LnhtbESPzQrCMBCE74LvEFbwIpoqIlqNooLg&#10;xYM/D7A2a1tsNqWJtvr0RhA8DjPzDbNYNaYQT6pcblnBcBCBIE6szjlVcDnv+lMQziNrLCyTghc5&#10;WC3brQXG2tZ8pOfJpyJA2MWoIPO+jKV0SUYG3cCWxMG72cqgD7JKpa6wDnBTyFEUTaTBnMNChiVt&#10;M0rup4dRMJL6ME2Otnd21/cm713Wdz+rlep2mvUchKfG/8O/9l4rGI/h+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aZ1x/AAAAA2wAAAA8AAAAAAAAAAAAAAAAA&#10;oQIAAGRycy9kb3ducmV2LnhtbFBLBQYAAAAABAAEAPkAAACOAwAAAAA=&#10;">
                  <v:stroke joinstyle="miter"/>
                </v:line>
                <v:line id="Straight Connector 45" style="position:absolute;flip:x;visibility:visible;mso-wrap-style:square" o:spid="_x0000_s1028" strokecolor="red" strokeweight=".5pt" o:connectortype="straight" from="0,4476" to="46196,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x5fcMAAADbAAAADwAAAGRycy9kb3ducmV2LnhtbESPUWvCMBSF34X9h3AHe9NUURmdschg&#10;IAgDqxT2dtfcNWXNTWlSzf79Igg+Hs453+Fsimg7caHBt44VzGcZCOLa6ZYbBefTx/QVhA/IGjvH&#10;pOCPPBTbp8kGc+2ufKRLGRqRIOxzVGBC6HMpfW3Iop+5njh5P26wGJIcGqkHvCa47eQiy9bSYstp&#10;wWBP74bq33K0CrKuNG6s4id9xVNlZfW9DseDUi/PcfcGIlAMj/C9vdcKliu4fUk/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8eX3DAAAA2wAAAA8AAAAAAAAAAAAA&#10;AAAAoQIAAGRycy9kb3ducmV2LnhtbFBLBQYAAAAABAAEAPkAAACRAwAAAAA=&#10;">
                  <v:stroke joinstyle="miter"/>
                </v:line>
                <v:line id="Straight Connector 46" style="position:absolute;visibility:visible;mso-wrap-style:square" o:spid="_x0000_s1029" strokecolor="red" strokeweight=".5pt" o:connectortype="straight" from="46196,0" to="46196,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88AAAADbAAAADwAAAGRycy9kb3ducmV2LnhtbESPzQrCMBCE74LvEFbwIpoqIlqNooLg&#10;xYM/D7A2a1tsNqWJtvr0RhA8DjPzDbNYNaYQT6pcblnBcBCBIE6szjlVcDnv+lMQziNrLCyTghc5&#10;WC3brQXG2tZ8pOfJpyJA2MWoIPO+jKV0SUYG3cCWxMG72cqgD7JKpa6wDnBTyFEUTaTBnMNChiVt&#10;M0rup4dRMJL6ME2Otnd21/cm713Wdz+rlep2mvUchKfG/8O/9l4rGE/g+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H7PPAAAAA2wAAAA8AAAAAAAAAAAAAAAAA&#10;oQIAAGRycy9kb3ducmV2LnhtbFBLBQYAAAAABAAEAPkAAACOAwAAAAA=&#10;">
                  <v:stroke joinstyle="miter"/>
                </v:line>
                <v:line id="Straight Connector 47" style="position:absolute;flip:x;visibility:visible;mso-wrap-style:square" o:spid="_x0000_s1030" strokecolor="red" strokeweight=".5pt" o:connectortype="straight" from="0,0" to="46196,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JCkcIAAADbAAAADwAAAGRycy9kb3ducmV2LnhtbESPQWsCMRSE7wX/Q3iCt5qtiJbVKKVQ&#10;EATBVRZ6e26em8XNy7KJGv+9KRQ8DjPzDbNcR9uKG/W+cazgY5yBIK6cbrhWcDz8vH+C8AFZY+uY&#10;FDzIw3o1eFtirt2d93QrQi0ShH2OCkwIXS6lrwxZ9GPXESfv7HqLIcm+lrrHe4LbVk6ybCYtNpwW&#10;DHb0bai6FFerIGsL465l3NFvPJRWlqdZ2G+VGg3j1wJEoBhe4f/2RiuYzuHvS/o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JCkcIAAADbAAAADwAAAAAAAAAAAAAA&#10;AAChAgAAZHJzL2Rvd25yZXYueG1sUEsFBgAAAAAEAAQA+QAAAJADAAAAAA==&#10;">
                  <v:stroke joinstyle="miter"/>
                </v:line>
              </v:group>
            </w:pict>
          </mc:Fallback>
        </mc:AlternateContent>
      </w:r>
      <w:r w:rsidRPr="00D06FE2">
        <w:rPr>
          <w:noProof/>
        </w:rPr>
        <w:drawing>
          <wp:anchor distT="0" distB="0" distL="114300" distR="114300" simplePos="0" relativeHeight="251669504" behindDoc="0" locked="0" layoutInCell="1" allowOverlap="1" wp14:anchorId="1961FBB8" wp14:editId="5F028CB2">
            <wp:simplePos x="0" y="0"/>
            <wp:positionH relativeFrom="column">
              <wp:posOffset>276225</wp:posOffset>
            </wp:positionH>
            <wp:positionV relativeFrom="paragraph">
              <wp:posOffset>479425</wp:posOffset>
            </wp:positionV>
            <wp:extent cx="5762625" cy="3295650"/>
            <wp:effectExtent l="0" t="0" r="9525" b="0"/>
            <wp:wrapSquare wrapText="bothSides"/>
            <wp:docPr id="43" name="Picture 43" descr="https://omindu.files.wordpress.com/2015/06/screen-shot-2015-06-18-at-12-07-1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mindu.files.wordpress.com/2015/06/screen-shot-2015-06-18-at-12-07-1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29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6FE2">
        <w:t>Click Close to finish adding the relying party trust. Also let the wizard to open the Claim Rules dialog</w:t>
      </w:r>
    </w:p>
    <w:p w14:paraId="6D9C8D39" w14:textId="77777777" w:rsidR="00AF4E1A" w:rsidRPr="00D06FE2" w:rsidRDefault="00AF4E1A" w:rsidP="00AF4E1A"/>
    <w:p w14:paraId="675E05EE" w14:textId="77777777" w:rsidR="00AF4E1A" w:rsidRPr="00D06FE2" w:rsidRDefault="00AF4E1A" w:rsidP="00AF4E1A"/>
    <w:p w14:paraId="2FC17F8B" w14:textId="77777777" w:rsidR="00AF4E1A" w:rsidRPr="00D06FE2" w:rsidRDefault="00AF4E1A" w:rsidP="00AF4E1A"/>
    <w:p w14:paraId="0A4F7224" w14:textId="77777777" w:rsidR="00AF4E1A" w:rsidRDefault="00AF4E1A" w:rsidP="00AF4E1A"/>
    <w:p w14:paraId="5A139F90" w14:textId="1B707197" w:rsidR="00AF4E1A" w:rsidRPr="00D06FE2" w:rsidRDefault="706A3B5F" w:rsidP="00AF4E1A">
      <w:r>
        <w:t xml:space="preserve">In the Edit Claim Rule dialog we will specify which claims to be sent to the relying party. </w:t>
      </w:r>
    </w:p>
    <w:p w14:paraId="44A8F60B" w14:textId="77777777" w:rsidR="00AF4E1A" w:rsidRPr="00D06FE2" w:rsidRDefault="00AF4E1A" w:rsidP="00AF4E1A">
      <w:r w:rsidRPr="00D06FE2">
        <w:t>First click Add Rule…</w:t>
      </w:r>
    </w:p>
    <w:p w14:paraId="47AE46E4" w14:textId="37C6796B" w:rsidR="00AF4E1A" w:rsidRPr="00D06FE2" w:rsidRDefault="000E41D6" w:rsidP="00AF4E1A">
      <w:r>
        <w:rPr>
          <w:noProof/>
        </w:rPr>
        <mc:AlternateContent>
          <mc:Choice Requires="wpg">
            <w:drawing>
              <wp:anchor distT="0" distB="0" distL="114300" distR="114300" simplePos="0" relativeHeight="251714560" behindDoc="0" locked="0" layoutInCell="1" allowOverlap="1" wp14:anchorId="499580BB" wp14:editId="130BA9B7">
                <wp:simplePos x="0" y="0"/>
                <wp:positionH relativeFrom="column">
                  <wp:posOffset>389890</wp:posOffset>
                </wp:positionH>
                <wp:positionV relativeFrom="paragraph">
                  <wp:posOffset>111760</wp:posOffset>
                </wp:positionV>
                <wp:extent cx="3400425" cy="3219450"/>
                <wp:effectExtent l="0" t="0" r="9525" b="0"/>
                <wp:wrapNone/>
                <wp:docPr id="154" name="Group 154"/>
                <wp:cNvGraphicFramePr/>
                <a:graphic xmlns:a="http://schemas.openxmlformats.org/drawingml/2006/main">
                  <a:graphicData uri="http://schemas.microsoft.com/office/word/2010/wordprocessingGroup">
                    <wpg:wgp>
                      <wpg:cNvGrpSpPr/>
                      <wpg:grpSpPr>
                        <a:xfrm>
                          <a:off x="0" y="0"/>
                          <a:ext cx="3400425" cy="3219450"/>
                          <a:chOff x="0" y="0"/>
                          <a:chExt cx="3400425" cy="3219450"/>
                        </a:xfrm>
                      </wpg:grpSpPr>
                      <pic:pic xmlns:pic="http://schemas.openxmlformats.org/drawingml/2006/picture">
                        <pic:nvPicPr>
                          <pic:cNvPr id="86" name="Picture 8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400425" cy="3219450"/>
                          </a:xfrm>
                          <a:prstGeom prst="rect">
                            <a:avLst/>
                          </a:prstGeom>
                        </pic:spPr>
                      </pic:pic>
                      <wpg:grpSp>
                        <wpg:cNvPr id="153" name="Group 153"/>
                        <wpg:cNvGrpSpPr/>
                        <wpg:grpSpPr>
                          <a:xfrm>
                            <a:off x="247650" y="2476500"/>
                            <a:ext cx="447675" cy="171450"/>
                            <a:chOff x="0" y="0"/>
                            <a:chExt cx="742950" cy="342900"/>
                          </a:xfrm>
                        </wpg:grpSpPr>
                        <wps:wsp>
                          <wps:cNvPr id="149" name="Straight Connector 149"/>
                          <wps:cNvCnPr/>
                          <wps:spPr>
                            <a:xfrm>
                              <a:off x="0" y="0"/>
                              <a:ext cx="0" cy="3429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flipH="1">
                              <a:off x="0" y="0"/>
                              <a:ext cx="74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flipH="1">
                              <a:off x="0" y="342900"/>
                              <a:ext cx="74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742950" y="0"/>
                              <a:ext cx="0" cy="3429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154" o:spid="_x0000_s1026" style="position:absolute;margin-left:30.7pt;margin-top:8.8pt;width:267.75pt;height:253.5pt;z-index:251714560" coordsize="34004,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">
                <v:shape id="Picture 86" o:spid="_x0000_s1027" type="#_x0000_t75" style="position:absolute;width:34004;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Rn/HDAAAA2wAAAA8AAABkcnMvZG93bnJldi54bWxEj81qwzAQhO+FvIPYQC8lkZOCCG6UEGwK&#10;8ak4P/ettbVMrZWx1MR9+6pQ6HGYmW+Y7X5yvbjRGDrPGlbLDARx403HrYbL+XWxAREissHeM2n4&#10;pgD73exhi7nxd67pdoqtSBAOOWqwMQ65lKGx5DAs/UCcvA8/OoxJjq00I94T3PVynWVKOuw4LVgc&#10;qLDUfJ6+nIbi+a2sVVNaSZWvLk/vyqsrav04nw4vICJN8T/81z4aDRsFv1/SD5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Gf8cMAAADbAAAADwAAAAAAAAAAAAAAAACf&#10;AgAAZHJzL2Rvd25yZXYueG1sUEsFBgAAAAAEAAQA9wAAAI8DAAAAAA==&#10;">
                  <v:imagedata r:id="rId32" o:title=""/>
                  <v:path arrowok="t"/>
                </v:shape>
                <v:group id="Group 153" o:spid="_x0000_s1028" style="position:absolute;left:2476;top:24765;width:4477;height:1714" coordsize="7429,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line id="Straight Connector 149" o:spid="_x0000_s1029" style="position:absolute;visibility:visible;mso-wrap-style:square" from="0,0" to="0,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P78AAADcAAAADwAAAGRycy9kb3ducmV2LnhtbERPSwrCMBDdC94hjOBGNFVEtBpFBcGN&#10;Cz8HGJuxLTaT0kRbPb0RBHfzeN9ZrBpTiCdVLresYDiIQBAnVuecKricd/0pCOeRNRaWScGLHKyW&#10;7dYCY21rPtLz5FMRQtjFqCDzvoyldElGBt3AlsSBu9nKoA+wSqWusA7hppCjKJpIgzmHhgxL2maU&#10;3E8Po2Ak9WGaHG3v7K7vTd67rO9+VivV7TTrOQhPjf+Lf+69DvPHM/g+Ey6Qy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9//P78AAADcAAAADwAAAAAAAAAAAAAAAACh&#10;AgAAZHJzL2Rvd25yZXYueG1sUEsFBgAAAAAEAAQA+QAAAI0DAAAAAA==&#10;" strokecolor="red" strokeweight=".5pt">
                    <v:stroke joinstyle="miter"/>
                  </v:line>
                  <v:line id="Straight Connector 150" o:spid="_x0000_s1030" style="position:absolute;flip:x;visibility:visible;mso-wrap-style:square" from="0,0" to="7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BsQAAADcAAAADwAAAGRycy9kb3ducmV2LnhtbESPQWsCMRCF70L/QxihN80qVMrWKCIU&#10;hELBtSx4m27GzeJmsmyipv++cyj0NsN789436232vbrTGLvABhbzAhRxE2zHrYGv0/vsFVRMyBb7&#10;wGTghyJsN0+TNZY2PPhI9yq1SkI4lmjApTSUWsfGkcc4DwOxaJcwekyyjq22Iz4k3Pd6WRQr7bFj&#10;aXA40N5Rc61u3kDRVy7c6vxJ53yqva6/V+n4YczzNO/eQCXK6d/8d32wgv8i+PKMTK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UGxAAAANwAAAAPAAAAAAAAAAAA&#10;AAAAAKECAABkcnMvZG93bnJldi54bWxQSwUGAAAAAAQABAD5AAAAkgMAAAAA&#10;" strokecolor="red" strokeweight=".5pt">
                    <v:stroke joinstyle="miter"/>
                  </v:line>
                  <v:line id="Straight Connector 151" o:spid="_x0000_s1031" style="position:absolute;flip:x;visibility:visible;mso-wrap-style:square" from="0,3429" to="7429,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NAncAAAADcAAAADwAAAGRycy9kb3ducmV2LnhtbERPTYvCMBC9C/sfwix401RhZekaRQRB&#10;EBasS8HbbDM2xWZSmqjx3xtB8DaP9znzZbStuFLvG8cKJuMMBHHldMO1gr/DZvQNwgdkja1jUnAn&#10;D8vFx2COuXY33tO1CLVIIexzVGBC6HIpfWXIoh+7jjhxJ9dbDAn2tdQ93lK4beU0y2bSYsOpwWBH&#10;a0PVubhYBVlbGHcp4y8d46G0svyfhf1OqeFnXP2ACBTDW/xyb3Wa/zWB5zPpArl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DQJ3AAAAA3AAAAA8AAAAAAAAAAAAAAAAA&#10;oQIAAGRycy9kb3ducmV2LnhtbFBLBQYAAAAABAAEAPkAAACOAwAAAAA=&#10;" strokecolor="red" strokeweight=".5pt">
                    <v:stroke joinstyle="miter"/>
                  </v:line>
                  <v:line id="Straight Connector 152" o:spid="_x0000_s1032" style="position:absolute;visibility:visible;mso-wrap-style:square" from="7429,0" to="7429,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L7k8AAAADcAAAADwAAAGRycy9kb3ducmV2LnhtbERPzYrCMBC+L/gOYQQvoqkFF61GUUHw&#10;4kHrA4zN2BabSWmirT69ERb2Nh/f7yzXnanEkxpXWlYwGUcgiDOrS84VXNL9aAbCeWSNlWVS8CIH&#10;61XvZ4mJti2f6Hn2uQgh7BJUUHhfJ1K6rCCDbmxr4sDdbGPQB9jkUjfYhnBTyTiKfqXBkkNDgTXt&#10;Csru54dREEt9nGUnO0zd9b0th5fN3c9bpQb9brMA4anz/+I/90GH+dMYvs+EC+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Ci+5PAAAAA3AAAAA8AAAAAAAAAAAAAAAAA&#10;oQIAAGRycy9kb3ducmV2LnhtbFBLBQYAAAAABAAEAPkAAACOAwAAAAA=&#10;" strokecolor="red" strokeweight=".5pt">
                    <v:stroke joinstyle="miter"/>
                  </v:line>
                </v:group>
              </v:group>
            </w:pict>
          </mc:Fallback>
        </mc:AlternateContent>
      </w:r>
    </w:p>
    <w:p w14:paraId="5AE48A43" w14:textId="2F2EF700" w:rsidR="00AF4E1A" w:rsidRPr="00D06FE2" w:rsidRDefault="00AF4E1A" w:rsidP="00AF4E1A"/>
    <w:p w14:paraId="50F40DEB" w14:textId="09179E03" w:rsidR="00AF4E1A" w:rsidRPr="00D06FE2" w:rsidRDefault="00896D62" w:rsidP="00AF4E1A">
      <w:r>
        <w:rPr>
          <w:noProof/>
        </w:rPr>
        <mc:AlternateContent>
          <mc:Choice Requires="wps">
            <w:drawing>
              <wp:anchor distT="0" distB="0" distL="114300" distR="114300" simplePos="0" relativeHeight="251732992" behindDoc="0" locked="0" layoutInCell="1" allowOverlap="1" wp14:anchorId="6A159A46" wp14:editId="60A3576D">
                <wp:simplePos x="0" y="0"/>
                <wp:positionH relativeFrom="column">
                  <wp:posOffset>637540</wp:posOffset>
                </wp:positionH>
                <wp:positionV relativeFrom="paragraph">
                  <wp:posOffset>248285</wp:posOffset>
                </wp:positionV>
                <wp:extent cx="2628900" cy="295275"/>
                <wp:effectExtent l="0" t="0" r="0" b="9525"/>
                <wp:wrapNone/>
                <wp:docPr id="1430327827" name="Rectangle 1430327827"/>
                <wp:cNvGraphicFramePr/>
                <a:graphic xmlns:a="http://schemas.openxmlformats.org/drawingml/2006/main">
                  <a:graphicData uri="http://schemas.microsoft.com/office/word/2010/wordprocessingShape">
                    <wps:wsp>
                      <wps:cNvSpPr/>
                      <wps:spPr>
                        <a:xfrm>
                          <a:off x="0" y="0"/>
                          <a:ext cx="2628900" cy="295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0327827" o:spid="_x0000_s1026" style="position:absolute;margin-left:50.2pt;margin-top:19.55pt;width:207pt;height:23.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" fillcolor="white [3201]" stroked="f" strokeweight="1pt"/>
            </w:pict>
          </mc:Fallback>
        </mc:AlternateContent>
      </w:r>
    </w:p>
    <w:p w14:paraId="77A52294" w14:textId="77777777" w:rsidR="00AF4E1A" w:rsidRPr="00D06FE2" w:rsidRDefault="00AF4E1A" w:rsidP="00AF4E1A"/>
    <w:p w14:paraId="007DCDA8" w14:textId="77777777" w:rsidR="00AF4E1A" w:rsidRPr="00D06FE2" w:rsidRDefault="00AF4E1A" w:rsidP="00AF4E1A"/>
    <w:p w14:paraId="450EA2D7" w14:textId="77777777" w:rsidR="00AF4E1A" w:rsidRPr="00D06FE2" w:rsidRDefault="00AF4E1A" w:rsidP="00AF4E1A"/>
    <w:p w14:paraId="3DD355C9" w14:textId="77777777" w:rsidR="00AF4E1A" w:rsidRPr="00D06FE2" w:rsidRDefault="00AF4E1A" w:rsidP="00AF4E1A"/>
    <w:p w14:paraId="1A81F0B1" w14:textId="77777777" w:rsidR="00AF4E1A" w:rsidRPr="00D06FE2" w:rsidRDefault="00AF4E1A" w:rsidP="00AF4E1A"/>
    <w:p w14:paraId="717AAFBA" w14:textId="77777777" w:rsidR="00AF4E1A" w:rsidRPr="00D06FE2" w:rsidRDefault="00AF4E1A" w:rsidP="00AF4E1A"/>
    <w:p w14:paraId="56EE48EE" w14:textId="77777777" w:rsidR="00AF4E1A" w:rsidRPr="00D06FE2" w:rsidRDefault="00AF4E1A" w:rsidP="00AF4E1A"/>
    <w:p w14:paraId="2908EB2C" w14:textId="77777777" w:rsidR="00AF4E1A" w:rsidRPr="00D06FE2" w:rsidRDefault="00AF4E1A" w:rsidP="00AF4E1A"/>
    <w:p w14:paraId="121FD38A" w14:textId="77777777" w:rsidR="00AF4E1A" w:rsidRPr="00D06FE2" w:rsidRDefault="00AF4E1A" w:rsidP="00AF4E1A"/>
    <w:p w14:paraId="1FE2DD96" w14:textId="77777777" w:rsidR="00AF4E1A" w:rsidRPr="00D06FE2" w:rsidRDefault="00AF4E1A" w:rsidP="00AF4E1A"/>
    <w:p w14:paraId="27357532" w14:textId="77777777" w:rsidR="00AF4E1A" w:rsidRPr="00D06FE2" w:rsidRDefault="00AF4E1A" w:rsidP="00AF4E1A"/>
    <w:p w14:paraId="2FBFA732" w14:textId="77777777" w:rsidR="00AF4E1A" w:rsidRPr="00D06FE2" w:rsidRDefault="00AF4E1A" w:rsidP="00AF4E1A">
      <w:r w:rsidRPr="00D06FE2">
        <w:t>Select Send LDAP Attributes as a claim and click </w:t>
      </w:r>
      <w:proofErr w:type="gramStart"/>
      <w:r w:rsidRPr="00D06FE2">
        <w:t>Next</w:t>
      </w:r>
      <w:proofErr w:type="gramEnd"/>
      <w:r w:rsidRPr="00D06FE2">
        <w:t>.</w:t>
      </w:r>
    </w:p>
    <w:p w14:paraId="69858C7F" w14:textId="77777777" w:rsidR="00AF4E1A" w:rsidRPr="00D06FE2" w:rsidRDefault="00382F24" w:rsidP="00AF4E1A">
      <w:r>
        <w:rPr>
          <w:noProof/>
        </w:rPr>
        <mc:AlternateContent>
          <mc:Choice Requires="wpg">
            <w:drawing>
              <wp:anchor distT="0" distB="0" distL="114300" distR="114300" simplePos="0" relativeHeight="251673600" behindDoc="0" locked="0" layoutInCell="1" allowOverlap="1" wp14:anchorId="2CE67859" wp14:editId="07777777">
                <wp:simplePos x="0" y="0"/>
                <wp:positionH relativeFrom="column">
                  <wp:posOffset>475615</wp:posOffset>
                </wp:positionH>
                <wp:positionV relativeFrom="paragraph">
                  <wp:posOffset>94615</wp:posOffset>
                </wp:positionV>
                <wp:extent cx="3476625" cy="3171825"/>
                <wp:effectExtent l="0" t="0" r="9525" b="9525"/>
                <wp:wrapNone/>
                <wp:docPr id="60" name="Group 60"/>
                <wp:cNvGraphicFramePr/>
                <a:graphic xmlns:a="http://schemas.openxmlformats.org/drawingml/2006/main">
                  <a:graphicData uri="http://schemas.microsoft.com/office/word/2010/wordprocessingGroup">
                    <wpg:wgp>
                      <wpg:cNvGrpSpPr/>
                      <wpg:grpSpPr>
                        <a:xfrm>
                          <a:off x="0" y="0"/>
                          <a:ext cx="3476625" cy="3171825"/>
                          <a:chOff x="0" y="0"/>
                          <a:chExt cx="3476625" cy="3171825"/>
                        </a:xfrm>
                      </wpg:grpSpPr>
                      <pic:pic xmlns:pic="http://schemas.openxmlformats.org/drawingml/2006/picture">
                        <pic:nvPicPr>
                          <pic:cNvPr id="61" name="Picture 61" descr="https://omindu.files.wordpress.com/2015/06/screen-shot-2015-06-18-at-12-07-40-pm.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6625" cy="3171825"/>
                          </a:xfrm>
                          <a:prstGeom prst="rect">
                            <a:avLst/>
                          </a:prstGeom>
                          <a:noFill/>
                          <a:ln>
                            <a:noFill/>
                          </a:ln>
                        </pic:spPr>
                      </pic:pic>
                      <wpg:grpSp>
                        <wpg:cNvPr id="62" name="Group 62"/>
                        <wpg:cNvGrpSpPr/>
                        <wpg:grpSpPr>
                          <a:xfrm>
                            <a:off x="857250" y="609600"/>
                            <a:ext cx="2247900" cy="314325"/>
                            <a:chOff x="0" y="0"/>
                            <a:chExt cx="4619625" cy="447675"/>
                          </a:xfrm>
                        </wpg:grpSpPr>
                        <wps:wsp>
                          <wps:cNvPr id="63" name="Straight Connector 63"/>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2478C7F6">
              <v:group id="Group 60" style="position:absolute;margin-left:37.45pt;margin-top:7.45pt;width:273.75pt;height:249.75pt;z-index:251673600" coordsize="34766,31718"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">
                <v:shape id="Picture 61" style="position:absolute;width:34766;height:31718;visibility:visible;mso-wrap-style:square" alt="https://omindu.files.wordpress.com/2015/06/screen-shot-2015-06-18-at-12-07-40-pm.png"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ncPjFAAAA2wAAAA8AAABkcnMvZG93bnJldi54bWxEj0FrwkAUhO+F/oflFbzVTQqGEl1FpFbR&#10;emiq4PGRfSah2bdLdtX4712h0OMwM98wk1lvWnGhzjeWFaTDBARxaXXDlYL9z/L1HYQPyBpby6Tg&#10;Rh5m0+enCebaXvmbLkWoRISwz1FBHYLLpfRlTQb90Dri6J1sZzBE2VVSd3iNcNPKtyTJpMGG40KN&#10;jhY1lb/F2Shwq+OnS0eLfnvY7D6Kryw939qlUoOXfj4GEagP/+G/9loryFJ4fIk/QE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p3D4xQAAANsAAAAPAAAAAAAAAAAAAAAA&#10;AJ8CAABkcnMvZG93bnJldi54bWxQSwUGAAAAAAQABAD3AAAAkQMAAAAA&#10;">
                  <v:imagedata o:title="screen-shot-2015-06-18-at-12-07-40-pm" r:id="rId34"/>
                  <v:path arrowok="t"/>
                </v:shape>
                <v:group id="Group 62" style="position:absolute;left:8572;top:6096;width:22479;height:3143" coordsize="46196,4476" o:spid="_x0000_s1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Straight Connector 63" style="position:absolute;visibility:visible;mso-wrap-style:square" o:spid="_x0000_s1029" strokecolor="red" strokeweight=".5pt" o:connectortype="straight" from="0,0" to="0,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UTC8AAAADbAAAADwAAAGRycy9kb3ducmV2LnhtbESPzQrCMBCE74LvEFbwIpqqIFqNooLg&#10;xYM/D7A2a1tsNqWJtvr0RhA8DjPzDbNYNaYQT6pcblnBcBCBIE6szjlVcDnv+lMQziNrLCyTghc5&#10;WC3brQXG2tZ8pOfJpyJA2MWoIPO+jKV0SUYG3cCWxMG72cqgD7JKpa6wDnBTyFEUTaTBnMNChiVt&#10;M0rup4dRMJL6ME2Otnd21/cm713Wdz+rlep2mvUchKfG/8O/9l4rmIzh+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FEwvAAAAA2wAAAA8AAAAAAAAAAAAAAAAA&#10;oQIAAGRycy9kb3ducmV2LnhtbFBLBQYAAAAABAAEAPkAAACOAwAAAAA=&#10;">
                    <v:stroke joinstyle="miter"/>
                  </v:line>
                  <v:line id="Straight Connector 64" style="position:absolute;flip:x;visibility:visible;mso-wrap-style:square" o:spid="_x0000_s1030" strokecolor="red" strokeweight=".5pt" o:connectortype="straight" from="0,4476" to="46196,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WAhsMAAADbAAAADwAAAGRycy9kb3ducmV2LnhtbESPwWrDMBBE74H8g9hAb7HcUkxxo5hS&#10;CAQKhTjFkNvG2lqm1spYcqL+fRQo9DjMzBtmU0U7iAtNvnes4DHLQRC3TvfcKfg67tYvIHxA1jg4&#10;JgW/5KHaLhcbLLW78oEudehEgrAvUYEJYSyl9K0hiz5zI3Hyvt1kMSQ5dVJPeE1wO8inPC+kxZ7T&#10;gsGR3g21P/VsFeRDbdzcxE86xWNjZXMuwuFDqYdVfHsFESiG//Bfe68VFM9w/5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FgIbDAAAA2wAAAA8AAAAAAAAAAAAA&#10;AAAAoQIAAGRycy9kb3ducmV2LnhtbFBLBQYAAAAABAAEAPkAAACRAwAAAAA=&#10;">
                    <v:stroke joinstyle="miter"/>
                  </v:line>
                  <v:line id="Straight Connector 65" style="position:absolute;visibility:visible;mso-wrap-style:square" o:spid="_x0000_s1031" strokecolor="red" strokeweight=".5pt" o:connectortype="straight" from="46196,0" to="46196,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Au5MAAAADbAAAADwAAAGRycy9kb3ducmV2LnhtbESPzQrCMBCE74LvEFbwIpoqKFqNooLg&#10;xYM/D7A2a1tsNqWJtvr0RhA8DjPzDbNYNaYQT6pcblnBcBCBIE6szjlVcDnv+lMQziNrLCyTghc5&#10;WC3brQXG2tZ8pOfJpyJA2MWoIPO+jKV0SUYG3cCWxMG72cqgD7JKpa6wDnBTyFEUTaTBnMNChiVt&#10;M0rup4dRMJL6ME2Otnd21/cm713Wdz+rlep2mvUchKfG/8O/9l4rmIzh+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gLuTAAAAA2wAAAA8AAAAAAAAAAAAAAAAA&#10;oQIAAGRycy9kb3ducmV2LnhtbFBLBQYAAAAABAAEAPkAAACOAwAAAAA=&#10;">
                    <v:stroke joinstyle="miter"/>
                  </v:line>
                  <v:line id="Straight Connector 66" style="position:absolute;flip:x;visibility:visible;mso-wrap-style:square" o:spid="_x0000_s1032" strokecolor="red" strokeweight=".5pt" o:connectortype="straight" from="0,0" to="46196,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u7asEAAADbAAAADwAAAGRycy9kb3ducmV2LnhtbESPQYvCMBSE74L/ITxhb5ruHop0jSLC&#10;giAsWKXg7W3zbIrNS2miZv+9EQSPw8x8wyxW0XbiRoNvHSv4nGUgiGunW24UHA8/0zkIH5A1do5J&#10;wT95WC3HowUW2t15T7cyNCJB2BeowITQF1L62pBFP3M9cfLObrAYkhwaqQe8J7jt5FeW5dJiy2nB&#10;YE8bQ/WlvFoFWVcad63iL53iobKy+svDfqfUxySuv0EEiuEdfrW3WkGew/NL+gF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27tqwQAAANsAAAAPAAAAAAAAAAAAAAAA&#10;AKECAABkcnMvZG93bnJldi54bWxQSwUGAAAAAAQABAD5AAAAjwMAAAAA&#10;">
                    <v:stroke joinstyle="miter"/>
                  </v:line>
                </v:group>
              </v:group>
            </w:pict>
          </mc:Fallback>
        </mc:AlternateContent>
      </w:r>
    </w:p>
    <w:p w14:paraId="07F023C8" w14:textId="77777777" w:rsidR="00AF4E1A" w:rsidRPr="00D06FE2" w:rsidRDefault="00AF4E1A" w:rsidP="00AF4E1A"/>
    <w:p w14:paraId="4BDB5498" w14:textId="77777777" w:rsidR="00AF4E1A" w:rsidRPr="00D06FE2" w:rsidRDefault="00AF4E1A" w:rsidP="00AF4E1A"/>
    <w:p w14:paraId="2916C19D" w14:textId="77777777" w:rsidR="00AF4E1A" w:rsidRPr="00D06FE2" w:rsidRDefault="00AF4E1A" w:rsidP="00AF4E1A"/>
    <w:p w14:paraId="74869460" w14:textId="77777777" w:rsidR="00AF4E1A" w:rsidRPr="00D06FE2" w:rsidRDefault="00AF4E1A" w:rsidP="00AF4E1A"/>
    <w:p w14:paraId="187F57B8" w14:textId="77777777" w:rsidR="00AF4E1A" w:rsidRPr="00D06FE2" w:rsidRDefault="00AF4E1A" w:rsidP="00AF4E1A"/>
    <w:p w14:paraId="54738AF4" w14:textId="77777777" w:rsidR="00AF4E1A" w:rsidRPr="00D06FE2" w:rsidRDefault="00AF4E1A" w:rsidP="00AF4E1A"/>
    <w:p w14:paraId="46ABBD8F" w14:textId="77777777" w:rsidR="00AF4E1A" w:rsidRPr="00D06FE2" w:rsidRDefault="00AF4E1A" w:rsidP="00AF4E1A"/>
    <w:p w14:paraId="06BBA33E" w14:textId="77777777" w:rsidR="00AF4E1A" w:rsidRPr="00D06FE2" w:rsidRDefault="00AF4E1A" w:rsidP="00AF4E1A"/>
    <w:p w14:paraId="464FCBC1" w14:textId="77777777" w:rsidR="00AF4E1A" w:rsidRPr="00D06FE2" w:rsidRDefault="00AF4E1A" w:rsidP="00AF4E1A"/>
    <w:p w14:paraId="5C8C6B09" w14:textId="77777777" w:rsidR="00AF4E1A" w:rsidRPr="00D06FE2" w:rsidRDefault="00AF4E1A" w:rsidP="00AF4E1A"/>
    <w:p w14:paraId="3382A365" w14:textId="77777777" w:rsidR="00AF4E1A" w:rsidRPr="00D06FE2" w:rsidRDefault="00AF4E1A" w:rsidP="00AF4E1A"/>
    <w:p w14:paraId="5C71F136" w14:textId="77777777" w:rsidR="00AF4E1A" w:rsidRPr="00D06FE2" w:rsidRDefault="00AF4E1A" w:rsidP="00AF4E1A"/>
    <w:p w14:paraId="62199465" w14:textId="77777777" w:rsidR="00AF4E1A" w:rsidRPr="00D06FE2" w:rsidRDefault="00AF4E1A" w:rsidP="00AF4E1A"/>
    <w:p w14:paraId="1D295D04" w14:textId="40FEA650" w:rsidR="00AF4E1A" w:rsidRPr="00D06FE2" w:rsidRDefault="706A3B5F" w:rsidP="00AF4E1A">
      <w:r>
        <w:t>Set a Claim rule name</w:t>
      </w:r>
      <w:r w:rsidR="007F5D30">
        <w:t xml:space="preserve"> (</w:t>
      </w:r>
      <w:proofErr w:type="spellStart"/>
      <w:r w:rsidR="00FF1014">
        <w:t>ex</w:t>
      </w:r>
      <w:proofErr w:type="gramStart"/>
      <w:r w:rsidR="00FF1014">
        <w:t>:</w:t>
      </w:r>
      <w:r w:rsidR="007F5D30" w:rsidRPr="007F5D30">
        <w:rPr>
          <w:color w:val="FF0000"/>
          <w:highlight w:val="yellow"/>
        </w:rPr>
        <w:t>sam</w:t>
      </w:r>
      <w:proofErr w:type="gramEnd"/>
      <w:r w:rsidR="007F5D30" w:rsidRPr="007F5D30">
        <w:rPr>
          <w:color w:val="FF0000"/>
          <w:highlight w:val="yellow"/>
        </w:rPr>
        <w:t>-email</w:t>
      </w:r>
      <w:proofErr w:type="spellEnd"/>
      <w:r w:rsidR="007F5D30">
        <w:t>)</w:t>
      </w:r>
      <w:r>
        <w:t xml:space="preserve"> and map </w:t>
      </w:r>
      <w:r w:rsidRPr="007F5D30">
        <w:rPr>
          <w:b/>
        </w:rPr>
        <w:t>SAM-Account-Name</w:t>
      </w:r>
      <w:r>
        <w:t xml:space="preserve"> to </w:t>
      </w:r>
      <w:r w:rsidRPr="007F5D30">
        <w:rPr>
          <w:b/>
          <w:bCs/>
          <w:color w:val="FF0000"/>
          <w:highlight w:val="yellow"/>
        </w:rPr>
        <w:t>Given Name</w:t>
      </w:r>
      <w:r>
        <w:t>. Then click Finish.</w:t>
      </w:r>
    </w:p>
    <w:p w14:paraId="61AD675F" w14:textId="77777777" w:rsidR="00AF4E1A" w:rsidRPr="00D06FE2" w:rsidRDefault="00AF4E1A" w:rsidP="00AF4E1A">
      <w:r>
        <w:rPr>
          <w:noProof/>
        </w:rPr>
        <mc:AlternateContent>
          <mc:Choice Requires="wpg">
            <w:drawing>
              <wp:anchor distT="0" distB="0" distL="114300" distR="114300" simplePos="0" relativeHeight="251675648" behindDoc="0" locked="0" layoutInCell="1" allowOverlap="1" wp14:anchorId="45F5F220" wp14:editId="3C2AC51E">
                <wp:simplePos x="0" y="0"/>
                <wp:positionH relativeFrom="column">
                  <wp:posOffset>-635</wp:posOffset>
                </wp:positionH>
                <wp:positionV relativeFrom="paragraph">
                  <wp:posOffset>38735</wp:posOffset>
                </wp:positionV>
                <wp:extent cx="5286375" cy="3114675"/>
                <wp:effectExtent l="0" t="0" r="9525" b="9525"/>
                <wp:wrapNone/>
                <wp:docPr id="40" name="Group 40"/>
                <wp:cNvGraphicFramePr/>
                <a:graphic xmlns:a="http://schemas.openxmlformats.org/drawingml/2006/main">
                  <a:graphicData uri="http://schemas.microsoft.com/office/word/2010/wordprocessingGroup">
                    <wpg:wgp>
                      <wpg:cNvGrpSpPr/>
                      <wpg:grpSpPr>
                        <a:xfrm>
                          <a:off x="0" y="0"/>
                          <a:ext cx="5286375" cy="3114675"/>
                          <a:chOff x="0" y="0"/>
                          <a:chExt cx="5686425" cy="4229100"/>
                        </a:xfrm>
                      </wpg:grpSpPr>
                      <pic:pic xmlns:pic="http://schemas.openxmlformats.org/drawingml/2006/picture">
                        <pic:nvPicPr>
                          <pic:cNvPr id="67" name="Picture 67" descr="https://omindu.files.wordpress.com/2015/06/screen-shot-2015-06-18-at-12-08-54-pm.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6425" cy="4229100"/>
                          </a:xfrm>
                          <a:prstGeom prst="rect">
                            <a:avLst/>
                          </a:prstGeom>
                          <a:noFill/>
                          <a:ln>
                            <a:noFill/>
                          </a:ln>
                        </pic:spPr>
                      </pic:pic>
                      <wpg:grpSp>
                        <wpg:cNvPr id="68" name="Group 68"/>
                        <wpg:cNvGrpSpPr/>
                        <wpg:grpSpPr>
                          <a:xfrm>
                            <a:off x="1390650" y="895350"/>
                            <a:ext cx="4181475" cy="2276475"/>
                            <a:chOff x="0" y="0"/>
                            <a:chExt cx="4619625" cy="447675"/>
                          </a:xfrm>
                        </wpg:grpSpPr>
                        <wps:wsp>
                          <wps:cNvPr id="69" name="Straight Connector 69"/>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0" o:spid="_x0000_s1026" style="position:absolute;margin-left:-.05pt;margin-top:3.05pt;width:416.25pt;height:245.25pt;z-index:251675648;mso-width-relative:margin;mso-height-relative:margin" coordsize="56864,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">
                <v:shape id="Picture 67" o:spid="_x0000_s1027" type="#_x0000_t75" alt="https://omindu.files.wordpress.com/2015/06/screen-shot-2015-06-18-at-12-08-54-pm.png" style="position:absolute;width:568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2/kjCAAAA2wAAAA8AAABkcnMvZG93bnJldi54bWxEj82KwjAUhfcDvkO4grtpqot2qEYRURhR&#10;F1Yf4NJc22JzU5qM7czTG0GY5eH8fJzFajCNeFDnassKplEMgriwuuZSwfWy+/wC4TyyxsYyKfgl&#10;B6vl6GOBmbY9n+mR+1KEEXYZKqi8bzMpXVGRQRfZljh4N9sZ9EF2pdQd9mHcNHIWx4k0WHMgVNjS&#10;pqLinv+YwB3S5Jj7rbyd/mbp/Rz3h32yVmoyHtZzEJ4G/x9+t7+1giSF15fwA+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v5IwgAAANsAAAAPAAAAAAAAAAAAAAAAAJ8C&#10;AABkcnMvZG93bnJldi54bWxQSwUGAAAAAAQABAD3AAAAjgMAAAAA&#10;">
                  <v:imagedata r:id="rId36" o:title="screen-shot-2015-06-18-at-12-08-54-pm"/>
                  <v:path arrowok="t"/>
                </v:shape>
                <v:group id="Group 68" o:spid="_x0000_s1028" style="position:absolute;left:13906;top:8953;width:41815;height:22765" coordsize="4619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line id="Straight Connector 69" o:spid="_x0000_s1029"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0k4cAAAADbAAAADwAAAGRycy9kb3ducmV2LnhtbESPwQrCMBBE74L/EFbwIprqQbQaRQXB&#10;iwe1H7A2a1tsNqWJtvr1RhA8DjPzhlmuW1OKJ9WusKxgPIpAEKdWF5wpSC774QyE88gaS8uk4EUO&#10;1qtuZ4mxtg2f6Hn2mQgQdjEqyL2vYildmpNBN7IVcfButjbog6wzqWtsAtyUchJFU2mw4LCQY0W7&#10;nNL7+WEUTKQ+ztKTHVzc9b0tBsnm7ueNUv1eu1mA8NT6f/jXPmgF0zl8v4Qf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MtJOHAAAAA2wAAAA8AAAAAAAAAAAAAAAAA&#10;oQIAAGRycy9kb3ducmV2LnhtbFBLBQYAAAAABAAEAPkAAACOAwAAAAA=&#10;" strokecolor="red" strokeweight=".5pt">
                    <v:stroke joinstyle="miter"/>
                  </v:line>
                  <v:line id="Straight Connector 70" o:spid="_x0000_s1030"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cQWL8AAADbAAAADwAAAGRycy9kb3ducmV2LnhtbERPTYvCMBC9C/sfwizszabrQaUaRYQF&#10;QRCsUvA2NmNTbCaliZr995vDgsfH+16uo+3EkwbfOlbwneUgiGunW24UnE8/4zkIH5A1do5JwS95&#10;WK8+RksstHvxkZ5laEQKYV+gAhNCX0jpa0MWfeZ64sTd3GAxJDg0Ug/4SuG2k5M8n0qLLacGgz1t&#10;DdX38mEV5F1p3KOKB7rEU2VldZ2G416pr8+4WYAIFMNb/O/eaQWztD59ST9Arv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qcQWL8AAADbAAAADwAAAAAAAAAAAAAAAACh&#10;AgAAZHJzL2Rvd25yZXYueG1sUEsFBgAAAAAEAAQA+QAAAI0DAAAAAA==&#10;" strokecolor="red" strokeweight=".5pt">
                    <v:stroke joinstyle="miter"/>
                  </v:line>
                  <v:line id="Straight Connector 71" o:spid="_x0000_s1031"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K+OsAAAADbAAAADwAAAGRycy9kb3ducmV2LnhtbESPzQrCMBCE74LvEFbwIprqwZ9qFBUE&#10;Lx78eYC1WdtisylNtNWnN4LgcZiZb5jFqjGFeFLlcssKhoMIBHFidc6pgst515+CcB5ZY2GZFLzI&#10;wWrZbi0w1rbmIz1PPhUBwi5GBZn3ZSylSzIy6Aa2JA7ezVYGfZBVKnWFdYCbQo6iaCwN5hwWMixp&#10;m1FyPz2MgpHUh2lytL2zu743ee+yvvtZrVS306znIDw1/h/+tfdawWQI3y/hB8j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iCvjrAAAAA2wAAAA8AAAAAAAAAAAAAAAAA&#10;oQIAAGRycy9kb3ducmV2LnhtbFBLBQYAAAAABAAEAPkAAACOAwAAAAA=&#10;" strokecolor="red" strokeweight=".5pt">
                    <v:stroke joinstyle="miter"/>
                  </v:line>
                  <v:line id="Straight Connector 72" o:spid="_x0000_s1032"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tMIAAADbAAAADwAAAGRycy9kb3ducmV2LnhtbESPQYvCMBSE78L+h/AW9qbpelDpGkWE&#10;BUFYsErB29vm2RSbl9JEjf/eCILHYWa+YebLaFtxpd43jhV8jzIQxJXTDdcKDvvf4QyED8gaW8ek&#10;4E4elouPwRxz7W68o2sRapEg7HNUYELocil9ZciiH7mOOHkn11sMSfa11D3eEty2cpxlE2mx4bRg&#10;sKO1oepcXKyCrC2Mu5Txj45xX1pZ/k/CbqvU12dc/YAIFMM7/GpvtILpGJ5f0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krtMIAAADbAAAADwAAAAAAAAAAAAAA&#10;AAChAgAAZHJzL2Rvd25yZXYueG1sUEsFBgAAAAAEAAQA+QAAAJADAAAAAA==&#10;" strokecolor="red" strokeweight=".5pt">
                    <v:stroke joinstyle="miter"/>
                  </v:line>
                </v:group>
              </v:group>
            </w:pict>
          </mc:Fallback>
        </mc:AlternateContent>
      </w:r>
    </w:p>
    <w:p w14:paraId="0DA123B1" w14:textId="77777777" w:rsidR="00AF4E1A" w:rsidRPr="00D06FE2" w:rsidRDefault="00AF4E1A" w:rsidP="00AF4E1A"/>
    <w:p w14:paraId="4C4CEA3D" w14:textId="77777777" w:rsidR="00AF4E1A" w:rsidRPr="00D06FE2" w:rsidRDefault="00AF4E1A" w:rsidP="00AF4E1A"/>
    <w:p w14:paraId="50895670" w14:textId="67A6DA8E" w:rsidR="00AF4E1A" w:rsidRPr="00D06FE2" w:rsidRDefault="007F5D30" w:rsidP="00AF4E1A">
      <w:r>
        <w:rPr>
          <w:noProof/>
        </w:rPr>
        <mc:AlternateContent>
          <mc:Choice Requires="wps">
            <w:drawing>
              <wp:anchor distT="0" distB="0" distL="114300" distR="114300" simplePos="0" relativeHeight="251706368" behindDoc="0" locked="0" layoutInCell="1" allowOverlap="1" wp14:anchorId="418DAE5E" wp14:editId="41366D6C">
                <wp:simplePos x="0" y="0"/>
                <wp:positionH relativeFrom="column">
                  <wp:posOffset>1390015</wp:posOffset>
                </wp:positionH>
                <wp:positionV relativeFrom="paragraph">
                  <wp:posOffset>29210</wp:posOffset>
                </wp:positionV>
                <wp:extent cx="581025" cy="45719"/>
                <wp:effectExtent l="0" t="0" r="28575" b="12065"/>
                <wp:wrapNone/>
                <wp:docPr id="55" name="Rectangle 55"/>
                <wp:cNvGraphicFramePr/>
                <a:graphic xmlns:a="http://schemas.openxmlformats.org/drawingml/2006/main">
                  <a:graphicData uri="http://schemas.microsoft.com/office/word/2010/wordprocessingShape">
                    <wps:wsp>
                      <wps:cNvSpPr/>
                      <wps:spPr>
                        <a:xfrm>
                          <a:off x="0" y="0"/>
                          <a:ext cx="58102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26" style="position:absolute;margin-left:109.45pt;margin-top:2.3pt;width:45.75pt;height: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" fillcolor="#5b9bd5 [3204]" strokecolor="#1f4d78 [1604]" strokeweight="1pt"/>
            </w:pict>
          </mc:Fallback>
        </mc:AlternateContent>
      </w:r>
    </w:p>
    <w:p w14:paraId="38C1F859" w14:textId="77777777" w:rsidR="00AF4E1A" w:rsidRPr="00D06FE2" w:rsidRDefault="00AF4E1A" w:rsidP="00AF4E1A"/>
    <w:p w14:paraId="0C8FE7CE" w14:textId="2285C479" w:rsidR="00AF4E1A" w:rsidRPr="00D06FE2" w:rsidRDefault="000E41D6" w:rsidP="00AF4E1A">
      <w:r>
        <w:rPr>
          <w:noProof/>
        </w:rPr>
        <mc:AlternateContent>
          <mc:Choice Requires="wps">
            <w:drawing>
              <wp:anchor distT="0" distB="0" distL="114300" distR="114300" simplePos="0" relativeHeight="251708416" behindDoc="0" locked="0" layoutInCell="1" allowOverlap="1" wp14:anchorId="53FC6808" wp14:editId="00CF1A72">
                <wp:simplePos x="0" y="0"/>
                <wp:positionH relativeFrom="column">
                  <wp:posOffset>3085465</wp:posOffset>
                </wp:positionH>
                <wp:positionV relativeFrom="paragraph">
                  <wp:posOffset>276860</wp:posOffset>
                </wp:positionV>
                <wp:extent cx="1876425" cy="104775"/>
                <wp:effectExtent l="0" t="0" r="28575" b="28575"/>
                <wp:wrapNone/>
                <wp:docPr id="1430327808" name="Rectangle 1430327808"/>
                <wp:cNvGraphicFramePr/>
                <a:graphic xmlns:a="http://schemas.openxmlformats.org/drawingml/2006/main">
                  <a:graphicData uri="http://schemas.microsoft.com/office/word/2010/wordprocessingShape">
                    <wps:wsp>
                      <wps:cNvSpPr/>
                      <wps:spPr>
                        <a:xfrm>
                          <a:off x="0" y="0"/>
                          <a:ext cx="1876425" cy="10477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0327808" o:spid="_x0000_s1026" style="position:absolute;margin-left:242.95pt;margin-top:21.8pt;width:147.75pt;height: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" fillcolor="white [3201]" strokecolor="red" strokeweight="1pt"/>
            </w:pict>
          </mc:Fallback>
        </mc:AlternateContent>
      </w:r>
    </w:p>
    <w:p w14:paraId="41004F19" w14:textId="1AD2C2BE" w:rsidR="00AF4E1A" w:rsidRPr="00D06FE2" w:rsidRDefault="00AF4E1A" w:rsidP="00AF4E1A"/>
    <w:p w14:paraId="67C0C651" w14:textId="77777777" w:rsidR="00AF4E1A" w:rsidRPr="00D06FE2" w:rsidRDefault="00AF4E1A" w:rsidP="00AF4E1A"/>
    <w:p w14:paraId="308D56CC" w14:textId="77777777" w:rsidR="00AF4E1A" w:rsidRPr="00D06FE2" w:rsidRDefault="00AF4E1A" w:rsidP="00AF4E1A"/>
    <w:p w14:paraId="797E50C6" w14:textId="77777777" w:rsidR="00AF4E1A" w:rsidRPr="00D06FE2" w:rsidRDefault="00AF4E1A" w:rsidP="00AF4E1A"/>
    <w:p w14:paraId="7B04FA47" w14:textId="77777777" w:rsidR="00AF4E1A" w:rsidRPr="00D06FE2" w:rsidRDefault="00AF4E1A" w:rsidP="00AF4E1A"/>
    <w:p w14:paraId="568C698B" w14:textId="77777777" w:rsidR="00AF4E1A" w:rsidRPr="00D06FE2" w:rsidRDefault="00AF4E1A" w:rsidP="00AF4E1A"/>
    <w:p w14:paraId="615E8840" w14:textId="5481DCC6" w:rsidR="00AF4E1A" w:rsidRPr="00D06FE2" w:rsidRDefault="706A3B5F" w:rsidP="00AF4E1A">
      <w:r>
        <w:t xml:space="preserve">Click Add Rule… again to transform the Given Name claim to </w:t>
      </w:r>
      <w:proofErr w:type="spellStart"/>
      <w:r>
        <w:t>NameID</w:t>
      </w:r>
      <w:proofErr w:type="spellEnd"/>
      <w:r>
        <w:t xml:space="preserve"> claim. Select Transform an Incoming Claim and click </w:t>
      </w:r>
      <w:proofErr w:type="gramStart"/>
      <w:r>
        <w:t>Next</w:t>
      </w:r>
      <w:proofErr w:type="gramEnd"/>
      <w:r>
        <w:t>.</w:t>
      </w:r>
    </w:p>
    <w:p w14:paraId="7F2CE995" w14:textId="77777777" w:rsidR="00AF4E1A" w:rsidRPr="00D06FE2" w:rsidRDefault="00AF4E1A" w:rsidP="00AF4E1A">
      <w:r w:rsidRPr="00D06FE2">
        <w:rPr>
          <w:noProof/>
        </w:rPr>
        <w:drawing>
          <wp:anchor distT="0" distB="0" distL="114300" distR="114300" simplePos="0" relativeHeight="251676672" behindDoc="0" locked="0" layoutInCell="1" allowOverlap="1" wp14:anchorId="47A29EDC" wp14:editId="44B53A6B">
            <wp:simplePos x="0" y="0"/>
            <wp:positionH relativeFrom="column">
              <wp:posOffset>-635</wp:posOffset>
            </wp:positionH>
            <wp:positionV relativeFrom="paragraph">
              <wp:posOffset>93980</wp:posOffset>
            </wp:positionV>
            <wp:extent cx="5286375" cy="3038475"/>
            <wp:effectExtent l="0" t="0" r="9525" b="9525"/>
            <wp:wrapSquare wrapText="bothSides"/>
            <wp:docPr id="73" name="Picture 73" descr="https://omindu.files.wordpress.com/2015/06/screen-shot-2015-06-18-at-12-09-1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mindu.files.wordpress.com/2015/06/screen-shot-2015-06-18-at-12-09-18-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637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39487" w14:textId="77777777" w:rsidR="00AF4E1A" w:rsidRPr="00D06FE2" w:rsidRDefault="00AF4E1A" w:rsidP="00AF4E1A"/>
    <w:p w14:paraId="519D7FBF" w14:textId="77777777" w:rsidR="00AF4E1A" w:rsidRPr="00D06FE2" w:rsidRDefault="00AF4E1A" w:rsidP="00AF4E1A">
      <w:r w:rsidRPr="00D06FE2">
        <w:rPr>
          <w:noProof/>
        </w:rPr>
        <mc:AlternateContent>
          <mc:Choice Requires="wpg">
            <w:drawing>
              <wp:anchor distT="0" distB="0" distL="114300" distR="114300" simplePos="0" relativeHeight="251677696" behindDoc="0" locked="0" layoutInCell="1" allowOverlap="1" wp14:anchorId="198A3247" wp14:editId="65B79307">
                <wp:simplePos x="0" y="0"/>
                <wp:positionH relativeFrom="column">
                  <wp:posOffset>1819275</wp:posOffset>
                </wp:positionH>
                <wp:positionV relativeFrom="paragraph">
                  <wp:posOffset>133985</wp:posOffset>
                </wp:positionV>
                <wp:extent cx="2981325" cy="381000"/>
                <wp:effectExtent l="0" t="0" r="28575" b="19050"/>
                <wp:wrapNone/>
                <wp:docPr id="74" name="Group 74"/>
                <wp:cNvGraphicFramePr/>
                <a:graphic xmlns:a="http://schemas.openxmlformats.org/drawingml/2006/main">
                  <a:graphicData uri="http://schemas.microsoft.com/office/word/2010/wordprocessingGroup">
                    <wpg:wgp>
                      <wpg:cNvGrpSpPr/>
                      <wpg:grpSpPr>
                        <a:xfrm>
                          <a:off x="0" y="0"/>
                          <a:ext cx="2981325" cy="381000"/>
                          <a:chOff x="0" y="0"/>
                          <a:chExt cx="4619625" cy="447675"/>
                        </a:xfrm>
                      </wpg:grpSpPr>
                      <wps:wsp>
                        <wps:cNvPr id="75" name="Straight Connector 75"/>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8033965">
              <v:group id="Group 74" style="position:absolute;margin-left:143.25pt;margin-top:10.55pt;width:234.75pt;height:30pt;z-index:251677696;mso-width-relative:margin;mso-height-relative:margin" coordsize="46196,4476"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">
                <v:line id="Straight Connector 75" style="position:absolute;visibility:visible;mso-wrap-style:square" o:spid="_x0000_s1027" strokecolor="red" strokeweight=".5pt" o:connectortype="straight" from="0,0" to="0,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m4OcIAAADbAAAADwAAAGRycy9kb3ducmV2LnhtbESPwarCMBRE9w/8h3AFN6Kpgk+tRlFB&#10;cOPC6gdcm2tbbG5KE219X/8iCC6HmTnDLNetKcWTaldYVjAaRiCIU6sLzhRczvvBDITzyBpLy6Tg&#10;RQ7Wq87PEmNtGz7RM/GZCBB2MSrIva9iKV2ak0E3tBVx8G62NuiDrDOpa2wC3JRyHEW/0mDBYSHH&#10;inY5pffkYRSMpT7O0pPtn931b1v0L5u7nzdK9brtZgHCU+u/4U/7oBVMJ/D+En6A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m4OcIAAADbAAAADwAAAAAAAAAAAAAA&#10;AAChAgAAZHJzL2Rvd25yZXYueG1sUEsFBgAAAAAEAAQA+QAAAJADAAAAAA==&#10;">
                  <v:stroke joinstyle="miter"/>
                </v:line>
                <v:line id="Straight Connector 76" style="position:absolute;flip:x;visibility:visible;mso-wrap-style:square" o:spid="_x0000_s1028" strokecolor="red" strokeweight=".5pt" o:connectortype="straight" from="0,4476" to="46196,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Itt8MAAADbAAAADwAAAGRycy9kb3ducmV2LnhtbESPQWvCQBSE70L/w/IK3nTTHqKkrqEU&#10;CoWCYJRAb6/Z12xo9m3IbnT9964geBxm5htmU0bbixONvnOs4GWZgSBunO64VXA8fC7WIHxA1tg7&#10;JgUX8lBun2YbLLQ7855OVWhFgrAvUIEJYSik9I0hi37pBuLk/bnRYkhybKUe8ZzgtpevWZZLix2n&#10;BYMDfRhq/qvJKsj6yripjjv6iYfayvo3D/tvpebP8f0NRKAYHuF7+0srWOVw+5J+gN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4CLbfDAAAA2wAAAA8AAAAAAAAAAAAA&#10;AAAAoQIAAGRycy9kb3ducmV2LnhtbFBLBQYAAAAABAAEAPkAAACRAwAAAAA=&#10;">
                  <v:stroke joinstyle="miter"/>
                </v:line>
                <v:line id="Straight Connector 77" style="position:absolute;visibility:visible;mso-wrap-style:square" o:spid="_x0000_s1029" strokecolor="red" strokeweight=".5pt" o:connectortype="straight" from="46196,0" to="46196,447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eD1cAAAADbAAAADwAAAGRycy9kb3ducmV2LnhtbESPzQrCMBCE74LvEFbwIprqwZ9qFBUE&#10;Lx78eYC1WdtisylNtNWnN4LgcZiZb5jFqjGFeFLlcssKhoMIBHFidc6pgst515+CcB5ZY2GZFLzI&#10;wWrZbi0w1rbmIz1PPhUBwi5GBZn3ZSylSzIy6Aa2JA7ezVYGfZBVKnWFdYCbQo6iaCwN5hwWMixp&#10;m1FyPz2MgpHUh2lytL2zu743ee+yvvtZrVS306znIDw1/h/+tfdawWQC3y/hB8j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ng9XAAAAA2wAAAA8AAAAAAAAAAAAAAAAA&#10;oQIAAGRycy9kb3ducmV2LnhtbFBLBQYAAAAABAAEAPkAAACOAwAAAAA=&#10;">
                  <v:stroke joinstyle="miter"/>
                </v:line>
                <v:line id="Straight Connector 78" style="position:absolute;flip:x;visibility:visible;mso-wrap-style:square" o:spid="_x0000_s1030" strokecolor="red" strokeweight=".5pt" o:connectortype="straight" from="0,0" to="46196,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EcXr8AAADbAAAADwAAAGRycy9kb3ducmV2LnhtbERPTYvCMBC9C/sfwizszabrQaUaRYQF&#10;QRCsUvA2NmNTbCaliZr995vDgsfH+16uo+3EkwbfOlbwneUgiGunW24UnE8/4zkIH5A1do5JwS95&#10;WK8+RksstHvxkZ5laEQKYV+gAhNCX0jpa0MWfeZ64sTd3GAxJDg0Ug/4SuG2k5M8n0qLLacGgz1t&#10;DdX38mEV5F1p3KOKB7rEU2VldZ2G416pr8+4WYAIFMNb/O/eaQWzNDZ9ST9Arv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NEcXr8AAADbAAAADwAAAAAAAAAAAAAAAACh&#10;AgAAZHJzL2Rvd25yZXYueG1sUEsFBgAAAAAEAAQA+QAAAI0DAAAAAA==&#10;">
                  <v:stroke joinstyle="miter"/>
                </v:line>
              </v:group>
            </w:pict>
          </mc:Fallback>
        </mc:AlternateContent>
      </w:r>
    </w:p>
    <w:p w14:paraId="6AA258D8" w14:textId="77777777" w:rsidR="00AF4E1A" w:rsidRPr="00D06FE2" w:rsidRDefault="00AF4E1A" w:rsidP="00AF4E1A"/>
    <w:p w14:paraId="6FFBD3EC" w14:textId="77777777" w:rsidR="00AF4E1A" w:rsidRPr="00D06FE2" w:rsidRDefault="00AF4E1A" w:rsidP="00AF4E1A"/>
    <w:p w14:paraId="30DCCCAD" w14:textId="77777777" w:rsidR="00AF4E1A" w:rsidRPr="00D06FE2" w:rsidRDefault="00AF4E1A" w:rsidP="00AF4E1A"/>
    <w:p w14:paraId="36AF6883" w14:textId="77777777" w:rsidR="00AF4E1A" w:rsidRPr="00D06FE2" w:rsidRDefault="00AF4E1A" w:rsidP="00AF4E1A"/>
    <w:p w14:paraId="54C529ED" w14:textId="77777777" w:rsidR="00AF4E1A" w:rsidRPr="00D06FE2" w:rsidRDefault="00AF4E1A" w:rsidP="00AF4E1A"/>
    <w:p w14:paraId="1C0157D6" w14:textId="77777777" w:rsidR="00AF4E1A" w:rsidRPr="00D06FE2" w:rsidRDefault="00AF4E1A" w:rsidP="00AF4E1A"/>
    <w:p w14:paraId="3691E7B2" w14:textId="77777777" w:rsidR="00AF4E1A" w:rsidRPr="00D06FE2" w:rsidRDefault="00AF4E1A" w:rsidP="00AF4E1A"/>
    <w:p w14:paraId="526770CE" w14:textId="77777777" w:rsidR="00AF4E1A" w:rsidRPr="00D06FE2" w:rsidRDefault="00AF4E1A" w:rsidP="00AF4E1A"/>
    <w:p w14:paraId="7CBEED82" w14:textId="77777777" w:rsidR="00AF4E1A" w:rsidRPr="00D06FE2" w:rsidRDefault="00AF4E1A" w:rsidP="00AF4E1A"/>
    <w:p w14:paraId="6E36661F" w14:textId="77777777" w:rsidR="00AF4E1A" w:rsidRDefault="00AF4E1A" w:rsidP="00AF4E1A"/>
    <w:p w14:paraId="38645DC7" w14:textId="77777777" w:rsidR="00AF4E1A" w:rsidRDefault="00AF4E1A" w:rsidP="00AF4E1A"/>
    <w:p w14:paraId="135E58C4" w14:textId="77777777" w:rsidR="00AF4E1A" w:rsidRDefault="00AF4E1A" w:rsidP="00AF4E1A"/>
    <w:p w14:paraId="24363BA4" w14:textId="77777777" w:rsidR="000E41D6" w:rsidRDefault="000E41D6" w:rsidP="00AF4E1A"/>
    <w:p w14:paraId="71E3113B" w14:textId="05C2403B" w:rsidR="00AF4E1A" w:rsidRPr="00D06FE2" w:rsidRDefault="706A3B5F" w:rsidP="00AF4E1A">
      <w:r>
        <w:t>Set the Claim rule name</w:t>
      </w:r>
      <w:r w:rsidR="007F5D30">
        <w:t xml:space="preserve"> as </w:t>
      </w:r>
      <w:proofErr w:type="spellStart"/>
      <w:r w:rsidR="007F5D30" w:rsidRPr="007F5D30">
        <w:rPr>
          <w:color w:val="FF0000"/>
          <w:highlight w:val="yellow"/>
        </w:rPr>
        <w:t>unique_</w:t>
      </w:r>
      <w:proofErr w:type="gramStart"/>
      <w:r w:rsidR="007F5D30" w:rsidRPr="007F5D30">
        <w:rPr>
          <w:color w:val="FF0000"/>
          <w:highlight w:val="yellow"/>
        </w:rPr>
        <w:t>name</w:t>
      </w:r>
      <w:proofErr w:type="spellEnd"/>
      <w:r w:rsidR="007F5D30" w:rsidRPr="007F5D30">
        <w:rPr>
          <w:color w:val="FF0000"/>
        </w:rPr>
        <w:t xml:space="preserve"> </w:t>
      </w:r>
      <w:r>
        <w:t>.</w:t>
      </w:r>
      <w:proofErr w:type="gramEnd"/>
      <w:r>
        <w:t xml:space="preserve"> Select the incoming claim type as </w:t>
      </w:r>
      <w:r w:rsidR="00FF1014" w:rsidRPr="00FF1014">
        <w:rPr>
          <w:color w:val="FF0000"/>
          <w:highlight w:val="yellow"/>
        </w:rPr>
        <w:t>Given Name</w:t>
      </w:r>
      <w:r w:rsidRPr="007F5D30">
        <w:rPr>
          <w:color w:val="FF0000"/>
        </w:rPr>
        <w:t> </w:t>
      </w:r>
      <w:r>
        <w:t>and outgoing claim type and ID format as Name ID and Unspecified respectively. Then click Finish.</w:t>
      </w:r>
    </w:p>
    <w:p w14:paraId="57AE1E69" w14:textId="77777777" w:rsidR="00AF4E1A" w:rsidRPr="00D06FE2" w:rsidRDefault="00AF4E1A" w:rsidP="00AF4E1A">
      <w:r>
        <w:rPr>
          <w:noProof/>
        </w:rPr>
        <mc:AlternateContent>
          <mc:Choice Requires="wpg">
            <w:drawing>
              <wp:anchor distT="0" distB="0" distL="114300" distR="114300" simplePos="0" relativeHeight="251703296" behindDoc="0" locked="0" layoutInCell="1" allowOverlap="1" wp14:anchorId="584A631A" wp14:editId="227E830C">
                <wp:simplePos x="0" y="0"/>
                <wp:positionH relativeFrom="column">
                  <wp:posOffset>-635</wp:posOffset>
                </wp:positionH>
                <wp:positionV relativeFrom="paragraph">
                  <wp:posOffset>-2540</wp:posOffset>
                </wp:positionV>
                <wp:extent cx="5048250" cy="4124325"/>
                <wp:effectExtent l="0" t="0" r="0" b="9525"/>
                <wp:wrapNone/>
                <wp:docPr id="56" name="Group 56"/>
                <wp:cNvGraphicFramePr/>
                <a:graphic xmlns:a="http://schemas.openxmlformats.org/drawingml/2006/main">
                  <a:graphicData uri="http://schemas.microsoft.com/office/word/2010/wordprocessingGroup">
                    <wpg:wgp>
                      <wpg:cNvGrpSpPr/>
                      <wpg:grpSpPr>
                        <a:xfrm>
                          <a:off x="0" y="0"/>
                          <a:ext cx="5048250" cy="4124325"/>
                          <a:chOff x="0" y="0"/>
                          <a:chExt cx="5657850" cy="4562475"/>
                        </a:xfrm>
                      </wpg:grpSpPr>
                      <pic:pic xmlns:pic="http://schemas.openxmlformats.org/drawingml/2006/picture">
                        <pic:nvPicPr>
                          <pic:cNvPr id="79" name="Picture 79" descr="https://omindu.files.wordpress.com/2015/06/screen-shot-2015-06-18-at-12-10-02-pm.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7850" cy="4562475"/>
                          </a:xfrm>
                          <a:prstGeom prst="rect">
                            <a:avLst/>
                          </a:prstGeom>
                          <a:noFill/>
                          <a:ln>
                            <a:noFill/>
                          </a:ln>
                        </pic:spPr>
                      </pic:pic>
                      <wpg:grpSp>
                        <wpg:cNvPr id="80" name="Group 80"/>
                        <wpg:cNvGrpSpPr/>
                        <wpg:grpSpPr>
                          <a:xfrm>
                            <a:off x="1352550" y="981075"/>
                            <a:ext cx="4191000" cy="1828800"/>
                            <a:chOff x="0" y="0"/>
                            <a:chExt cx="4619625" cy="447675"/>
                          </a:xfrm>
                        </wpg:grpSpPr>
                        <wps:wsp>
                          <wps:cNvPr id="81" name="Straight Connector 81"/>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56" o:spid="_x0000_s1026" style="position:absolute;margin-left:-.05pt;margin-top:-.2pt;width:397.5pt;height:324.75pt;z-index:251703296;mso-width-relative:margin;mso-height-relative:margin" coordsize="56578,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&#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">
                <v:shape id="Picture 79" o:spid="_x0000_s1027" type="#_x0000_t75" alt="https://omindu.files.wordpress.com/2015/06/screen-shot-2015-06-18-at-12-10-02-pm.png" style="position:absolute;width:56578;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D0TDAAAA2wAAAA8AAABkcnMvZG93bnJldi54bWxEj0+LwjAUxO8LfofwBG9rqrL+qUYRQXGP&#10;q168PZpnW2xeShJt7ac3Cwt7HGbmN8xq05pKPMn50rKC0TABQZxZXXKu4HLef85B+ICssbJMCl7k&#10;YbPufaww1bbhH3qeQi4ihH2KCooQ6lRKnxVk0A9tTRy9m3UGQ5Qul9phE+GmkuMkmUqDJceFAmva&#10;FZTdTw+jYN91x65xs+/51wTP08Voe8VDrtSg326XIAK14T/81z5qBbMF/H6JP0Cu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QPRMMAAADbAAAADwAAAAAAAAAAAAAAAACf&#10;AgAAZHJzL2Rvd25yZXYueG1sUEsFBgAAAAAEAAQA9wAAAI8DAAAAAA==&#10;">
                  <v:imagedata r:id="rId39" o:title="screen-shot-2015-06-18-at-12-10-02-pm"/>
                  <v:path arrowok="t"/>
                </v:shape>
                <v:group id="Group 80" o:spid="_x0000_s1028" style="position:absolute;left:13525;top:9810;width:41910;height:18288" coordsize="4619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Straight Connector 81" o:spid="_x0000_s1029"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OHcAAAADbAAAADwAAAGRycy9kb3ducmV2LnhtbESPzQrCMBCE74LvEFbwIprqQWo1igqC&#10;Fw/+PMDarG2x2ZQm2urTG0HwOMzMN8xi1ZpSPKl2hWUF41EEgji1uuBMweW8G8YgnEfWWFomBS9y&#10;sFp2OwtMtG34SM+Tz0SAsEtQQe59lUjp0pwMupGtiIN3s7VBH2SdSV1jE+CmlJMomkqDBYeFHCva&#10;5pTeTw+jYCL1IU6PdnB21/emGFzWdz9rlOr32vUchKfW/8O/9l4riMfw/RJ+gF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1Xzh3AAAAA2wAAAA8AAAAAAAAAAAAAAAAA&#10;oQIAAGRycy9kb3ducmV2LnhtbFBLBQYAAAAABAAEAPkAAACOAwAAAAA=&#10;" strokecolor="red" strokeweight=".5pt">
                    <v:stroke joinstyle="miter"/>
                  </v:line>
                  <v:line id="Straight Connector 82" o:spid="_x0000_s1030"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bk8EAAADbAAAADwAAAGRycy9kb3ducmV2LnhtbESPQYvCMBSE78L+h/AW9qbpehCpjSLC&#10;giAIVil4ezbPpti8lCZq/PebhQWPw8x8wxSraDvxoMG3jhV8TzIQxLXTLTcKTsef8RyED8gaO8ek&#10;4EUeVsuPUYG5dk8+0KMMjUgQ9jkqMCH0uZS+NmTRT1xPnLyrGyyGJIdG6gGfCW47Oc2ymbTYclow&#10;2NPGUH0r71ZB1pXG3au4p3M8VlZWl1k47JT6+ozrBYhAMbzD/+2tVjCfwt+X9APk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7FuTwQAAANsAAAAPAAAAAAAAAAAAAAAA&#10;AKECAABkcnMvZG93bnJldi54bWxQSwUGAAAAAAQABAD5AAAAjwMAAAAA&#10;" strokecolor="red" strokeweight=".5pt">
                    <v:stroke joinstyle="miter"/>
                  </v:line>
                  <v:line id="Straight Connector 83" o:spid="_x0000_s1031"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n18cQAAADbAAAADwAAAGRycy9kb3ducmV2LnhtbESPQWuDQBSE74H+h+UFegl1rYVgjZuQ&#10;BgK59GDiD3h1X1V034q7jTa/vlsI5DjMzDdMvptNL640utaygtcoBkFcWd1yraC8HF9SEM4ja+wt&#10;k4JfcrDbPi1yzLSduKDr2dciQNhlqKDxfsikdFVDBl1kB+LgfdvRoA9yrKUecQpw08skjtfSYMth&#10;ocGBDg1V3fnHKEik/kyrwq4u7uv20a7KfeffJ6Wel/N+A8LT7B/he/ukFaRv8P8l/AC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yfXxxAAAANsAAAAPAAAAAAAAAAAA&#10;AAAAAKECAABkcnMvZG93bnJldi54bWxQSwUGAAAAAAQABAD5AAAAkgMAAAAA&#10;" strokecolor="red" strokeweight=".5pt">
                    <v:stroke joinstyle="miter"/>
                  </v:line>
                  <v:line id="Straight Connector 84" o:spid="_x0000_s1032"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lmfMEAAADbAAAADwAAAGRycy9kb3ducmV2LnhtbESPQYvCMBSE74L/IbyFvWm6soh0jSKC&#10;ICwsWKXg7W3zbIrNS2mixn9vBMHjMDPfMPNltK24Uu8bxwq+xhkI4srphmsFh/1mNAPhA7LG1jEp&#10;uJOH5WI4mGOu3Y13dC1CLRKEfY4KTAhdLqWvDFn0Y9cRJ+/keoshyb6WusdbgttWTrJsKi02nBYM&#10;drQ2VJ2Li1WQtYVxlzL+0THuSyvL/2nY/Sr1+RFXPyACxfAOv9pbrWD2Dc8v6Q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SWZ8wQAAANsAAAAPAAAAAAAAAAAAAAAA&#10;AKECAABkcnMvZG93bnJldi54bWxQSwUGAAAAAAQABAD5AAAAjwMAAAAA&#10;" strokecolor="red" strokeweight=".5pt">
                    <v:stroke joinstyle="miter"/>
                  </v:line>
                </v:group>
              </v:group>
            </w:pict>
          </mc:Fallback>
        </mc:AlternateContent>
      </w:r>
    </w:p>
    <w:p w14:paraId="709E88E4" w14:textId="77777777" w:rsidR="00AF4E1A" w:rsidRPr="00D06FE2" w:rsidRDefault="00AF4E1A" w:rsidP="00AF4E1A"/>
    <w:p w14:paraId="28C78B8A" w14:textId="16B5ED6A" w:rsidR="00AF4E1A" w:rsidRPr="00D06FE2" w:rsidRDefault="2D1C62FE" w:rsidP="2D1C62FE">
      <w:r>
        <w:t>Then apply and close the claim rules dialog</w:t>
      </w:r>
    </w:p>
    <w:p w14:paraId="6A5860AF" w14:textId="49C66779" w:rsidR="2D1C62FE" w:rsidRDefault="007F5D30" w:rsidP="2D1C62FE">
      <w:r>
        <w:rPr>
          <w:noProof/>
        </w:rPr>
        <mc:AlternateContent>
          <mc:Choice Requires="wps">
            <w:drawing>
              <wp:anchor distT="0" distB="0" distL="114300" distR="114300" simplePos="0" relativeHeight="251711488" behindDoc="0" locked="0" layoutInCell="1" allowOverlap="1" wp14:anchorId="1B8A48BA" wp14:editId="3C1C3E13">
                <wp:simplePos x="0" y="0"/>
                <wp:positionH relativeFrom="column">
                  <wp:posOffset>1313815</wp:posOffset>
                </wp:positionH>
                <wp:positionV relativeFrom="paragraph">
                  <wp:posOffset>245110</wp:posOffset>
                </wp:positionV>
                <wp:extent cx="1743075" cy="95250"/>
                <wp:effectExtent l="0" t="0" r="28575" b="19050"/>
                <wp:wrapNone/>
                <wp:docPr id="1430327810" name="Rectangle 1430327810"/>
                <wp:cNvGraphicFramePr/>
                <a:graphic xmlns:a="http://schemas.openxmlformats.org/drawingml/2006/main">
                  <a:graphicData uri="http://schemas.microsoft.com/office/word/2010/wordprocessingShape">
                    <wps:wsp>
                      <wps:cNvSpPr/>
                      <wps:spPr>
                        <a:xfrm>
                          <a:off x="0" y="0"/>
                          <a:ext cx="1743075" cy="952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0327810" o:spid="_x0000_s1026" style="position:absolute;margin-left:103.45pt;margin-top:19.3pt;width:137.25pt;height: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" fillcolor="white [3201]" strokecolor="red" strokeweight="1pt"/>
            </w:pict>
          </mc:Fallback>
        </mc:AlternateContent>
      </w:r>
      <w:r w:rsidR="2D1C62FE">
        <w:t>TODO- Change the title of the pic</w:t>
      </w:r>
    </w:p>
    <w:p w14:paraId="6E899A6A" w14:textId="77777777" w:rsidR="007F5D30" w:rsidRDefault="007F5D30" w:rsidP="2D1C62FE">
      <w:pPr>
        <w:rPr>
          <w:noProof/>
        </w:rPr>
      </w:pPr>
      <w:r>
        <w:rPr>
          <w:noProof/>
        </w:rPr>
        <mc:AlternateContent>
          <mc:Choice Requires="wps">
            <w:drawing>
              <wp:anchor distT="0" distB="0" distL="114300" distR="114300" simplePos="0" relativeHeight="251709440" behindDoc="0" locked="0" layoutInCell="1" allowOverlap="1" wp14:anchorId="37F6DD8F" wp14:editId="41D13D79">
                <wp:simplePos x="0" y="0"/>
                <wp:positionH relativeFrom="column">
                  <wp:posOffset>2380615</wp:posOffset>
                </wp:positionH>
                <wp:positionV relativeFrom="paragraph">
                  <wp:posOffset>321310</wp:posOffset>
                </wp:positionV>
                <wp:extent cx="1743075" cy="95250"/>
                <wp:effectExtent l="0" t="0" r="28575" b="19050"/>
                <wp:wrapNone/>
                <wp:docPr id="1430327809" name="Rectangle 1430327809"/>
                <wp:cNvGraphicFramePr/>
                <a:graphic xmlns:a="http://schemas.openxmlformats.org/drawingml/2006/main">
                  <a:graphicData uri="http://schemas.microsoft.com/office/word/2010/wordprocessingShape">
                    <wps:wsp>
                      <wps:cNvSpPr/>
                      <wps:spPr>
                        <a:xfrm>
                          <a:off x="0" y="0"/>
                          <a:ext cx="1743075" cy="952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0327809" o:spid="_x0000_s1026" style="position:absolute;margin-left:187.45pt;margin-top:25.3pt;width:137.25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" fillcolor="white [3201]" strokecolor="red" strokeweight="1pt"/>
            </w:pict>
          </mc:Fallback>
        </mc:AlternateContent>
      </w:r>
    </w:p>
    <w:p w14:paraId="0133C6CE" w14:textId="77777777" w:rsidR="007F5D30" w:rsidRDefault="007F5D30" w:rsidP="2D1C62FE">
      <w:pPr>
        <w:rPr>
          <w:noProof/>
        </w:rPr>
      </w:pPr>
    </w:p>
    <w:p w14:paraId="790A6EF4" w14:textId="0E4A59A3" w:rsidR="2D1C62FE" w:rsidRDefault="2D1C62FE" w:rsidP="2D1C62FE"/>
    <w:p w14:paraId="037FEFF5" w14:textId="77777777" w:rsidR="00AF4E1A" w:rsidRDefault="00AF4E1A" w:rsidP="00AF4E1A"/>
    <w:p w14:paraId="3A5E79F2" w14:textId="77777777" w:rsidR="007F5D30" w:rsidRDefault="007F5D30" w:rsidP="00AF4E1A"/>
    <w:p w14:paraId="5578F9BA" w14:textId="3AEC1171" w:rsidR="007F5D30" w:rsidRDefault="007F5D30" w:rsidP="00AF4E1A"/>
    <w:p w14:paraId="1D113E72" w14:textId="77777777" w:rsidR="007F5D30" w:rsidRDefault="007F5D30" w:rsidP="00AF4E1A"/>
    <w:p w14:paraId="39956824" w14:textId="77777777" w:rsidR="007F5D30" w:rsidRDefault="007F5D30" w:rsidP="00AF4E1A"/>
    <w:p w14:paraId="33C906EB" w14:textId="77777777" w:rsidR="007F5D30" w:rsidRDefault="007F5D30" w:rsidP="00AF4E1A"/>
    <w:p w14:paraId="662F40E9" w14:textId="77777777" w:rsidR="00F910BD" w:rsidRDefault="00F910BD" w:rsidP="00AF4E1A"/>
    <w:p w14:paraId="3DDA1AF6" w14:textId="77777777" w:rsidR="00F910BD" w:rsidRDefault="00F910BD" w:rsidP="00AF4E1A"/>
    <w:p w14:paraId="0503B094" w14:textId="00BF4C4D" w:rsidR="00F910BD" w:rsidRDefault="000E41D6" w:rsidP="00AF4E1A">
      <w:r>
        <w:t xml:space="preserve">Then </w:t>
      </w:r>
      <w:r w:rsidRPr="000E41D6">
        <w:rPr>
          <w:b/>
        </w:rPr>
        <w:t>Apply</w:t>
      </w:r>
      <w:r>
        <w:t xml:space="preserve"> and </w:t>
      </w:r>
      <w:r w:rsidRPr="000E41D6">
        <w:rPr>
          <w:b/>
        </w:rPr>
        <w:t>Close</w:t>
      </w:r>
      <w:r>
        <w:t xml:space="preserve"> the Claim Rule Dialog</w:t>
      </w:r>
    </w:p>
    <w:p w14:paraId="7999C9BF" w14:textId="3CA781C9" w:rsidR="00F910BD" w:rsidRDefault="000E41D6" w:rsidP="00AF4E1A">
      <w:r>
        <w:rPr>
          <w:noProof/>
        </w:rPr>
        <w:drawing>
          <wp:anchor distT="0" distB="0" distL="114300" distR="114300" simplePos="0" relativeHeight="251712512" behindDoc="0" locked="0" layoutInCell="1" allowOverlap="1" wp14:anchorId="2CD02A12" wp14:editId="4B11C8C7">
            <wp:simplePos x="0" y="0"/>
            <wp:positionH relativeFrom="column">
              <wp:posOffset>-635</wp:posOffset>
            </wp:positionH>
            <wp:positionV relativeFrom="paragraph">
              <wp:posOffset>84455</wp:posOffset>
            </wp:positionV>
            <wp:extent cx="2819400" cy="3074035"/>
            <wp:effectExtent l="0" t="0" r="0" b="0"/>
            <wp:wrapSquare wrapText="bothSides"/>
            <wp:docPr id="1430327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2819400" cy="3074035"/>
                    </a:xfrm>
                    <a:prstGeom prst="rect">
                      <a:avLst/>
                    </a:prstGeom>
                  </pic:spPr>
                </pic:pic>
              </a:graphicData>
            </a:graphic>
            <wp14:sizeRelH relativeFrom="page">
              <wp14:pctWidth>0</wp14:pctWidth>
            </wp14:sizeRelH>
            <wp14:sizeRelV relativeFrom="page">
              <wp14:pctHeight>0</wp14:pctHeight>
            </wp14:sizeRelV>
          </wp:anchor>
        </w:drawing>
      </w:r>
    </w:p>
    <w:p w14:paraId="1BDD9621" w14:textId="77777777" w:rsidR="00F910BD" w:rsidRDefault="00F910BD" w:rsidP="00AF4E1A"/>
    <w:p w14:paraId="1ED53FA4" w14:textId="77777777" w:rsidR="00F910BD" w:rsidRDefault="00F910BD" w:rsidP="00AF4E1A"/>
    <w:p w14:paraId="75F72D46" w14:textId="77777777" w:rsidR="00F910BD" w:rsidRDefault="00F910BD" w:rsidP="00AF4E1A"/>
    <w:p w14:paraId="2690C733" w14:textId="0A215ADD" w:rsidR="00F910BD" w:rsidRDefault="00F910BD" w:rsidP="00AF4E1A"/>
    <w:p w14:paraId="1B36B13E" w14:textId="77777777" w:rsidR="00F910BD" w:rsidRDefault="00F910BD" w:rsidP="00AF4E1A"/>
    <w:p w14:paraId="1C3A5677" w14:textId="778DE484" w:rsidR="00F910BD" w:rsidRDefault="00F910BD" w:rsidP="00AF4E1A"/>
    <w:p w14:paraId="0513DCE4" w14:textId="7A9EB3C8" w:rsidR="00F910BD" w:rsidRDefault="00F910BD" w:rsidP="00AF4E1A"/>
    <w:p w14:paraId="660DB925" w14:textId="77777777" w:rsidR="00F910BD" w:rsidRDefault="00F910BD" w:rsidP="00AF4E1A"/>
    <w:p w14:paraId="3784A1A0" w14:textId="77777777" w:rsidR="00F910BD" w:rsidRDefault="00F910BD" w:rsidP="00AF4E1A"/>
    <w:p w14:paraId="76394127" w14:textId="19848827" w:rsidR="00F910BD" w:rsidRDefault="00442F71" w:rsidP="00AF4E1A">
      <w:r>
        <w:rPr>
          <w:noProof/>
        </w:rPr>
        <mc:AlternateContent>
          <mc:Choice Requires="wpg">
            <w:drawing>
              <wp:anchor distT="0" distB="0" distL="114300" distR="114300" simplePos="0" relativeHeight="251721728" behindDoc="0" locked="0" layoutInCell="1" allowOverlap="1" wp14:anchorId="20D9D385" wp14:editId="715FFD81">
                <wp:simplePos x="0" y="0"/>
                <wp:positionH relativeFrom="column">
                  <wp:posOffset>-619125</wp:posOffset>
                </wp:positionH>
                <wp:positionV relativeFrom="paragraph">
                  <wp:posOffset>66675</wp:posOffset>
                </wp:positionV>
                <wp:extent cx="428625" cy="142875"/>
                <wp:effectExtent l="0" t="0" r="9525" b="28575"/>
                <wp:wrapNone/>
                <wp:docPr id="1430327816" name="Group 1430327816"/>
                <wp:cNvGraphicFramePr/>
                <a:graphic xmlns:a="http://schemas.openxmlformats.org/drawingml/2006/main">
                  <a:graphicData uri="http://schemas.microsoft.com/office/word/2010/wordprocessingGroup">
                    <wpg:wgp>
                      <wpg:cNvGrpSpPr/>
                      <wpg:grpSpPr>
                        <a:xfrm>
                          <a:off x="0" y="0"/>
                          <a:ext cx="428625" cy="142875"/>
                          <a:chOff x="0" y="0"/>
                          <a:chExt cx="695325" cy="266700"/>
                        </a:xfrm>
                      </wpg:grpSpPr>
                      <wps:wsp>
                        <wps:cNvPr id="1430327812" name="Straight Connector 1430327812"/>
                        <wps:cNvCnPr/>
                        <wps:spPr>
                          <a:xfrm>
                            <a:off x="0" y="0"/>
                            <a:ext cx="0" cy="2667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0327813" name="Straight Connector 1430327813"/>
                        <wps:cNvCnPr/>
                        <wps:spPr>
                          <a:xfrm flipH="1">
                            <a:off x="0" y="266700"/>
                            <a:ext cx="6953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0327814" name="Straight Connector 1430327814"/>
                        <wps:cNvCnPr/>
                        <wps:spPr>
                          <a:xfrm flipH="1">
                            <a:off x="0" y="0"/>
                            <a:ext cx="6953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0327815" name="Straight Connector 1430327815"/>
                        <wps:cNvCnPr/>
                        <wps:spPr>
                          <a:xfrm>
                            <a:off x="685800" y="0"/>
                            <a:ext cx="0" cy="2667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0327816" o:spid="_x0000_s1026" style="position:absolute;margin-left:-48.75pt;margin-top:5.25pt;width:33.75pt;height:11.25pt;z-index:251721728;mso-width-relative:margin;mso-height-relative:margin" coordsize="6953,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">
                <v:line id="Straight Connector 1430327812" o:spid="_x0000_s1027" style="position:absolute;visibility:visible;mso-wrap-style:square" from="0,0" to="0,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biyMgAAADjAAAADwAAAGRycy9kb3ducmV2LnhtbERPzWrCQBC+C32HZQq9hLpJlDamrpIW&#10;Cr14iPoAY3aaBLOzIbs10afvFoQe5/uf9XYynbjQ4FrLCpJ5DIK4srrlWsHx8PmcgXAeWWNnmRRc&#10;ycF28zBbY67tyCVd9r4WIYRdjgoa7/tcSlc1ZNDNbU8cuG87GPThHGqpBxxDuOlkGscv0mDLoaHB&#10;nj4aqs77H6MglXqXVaWNDu50e2+jY3H2q1Gpp8epeAPhafL/4rv7S4f5y0W8SF+zJIW/nwIAcvM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9biyMgAAADjAAAADwAAAAAA&#10;AAAAAAAAAAChAgAAZHJzL2Rvd25yZXYueG1sUEsFBgAAAAAEAAQA+QAAAJYDAAAAAA==&#10;" strokecolor="red" strokeweight=".5pt">
                  <v:stroke joinstyle="miter"/>
                </v:line>
                <v:line id="Straight Connector 1430327813" o:spid="_x0000_s1028" style="position:absolute;flip:x;visibility:visible;mso-wrap-style:square" from="0,2667" to="6953,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rFfccAAADjAAAADwAAAGRycy9kb3ducmV2LnhtbERPX2vCMBB/H/gdwg18m4l2OKlGkcFA&#10;GAyso7C3W3M2Zc2lNFGzb78MBnu83//b7JLrxZXG0HnWMJ8pEMSNNx23Gt5PLw8rECEiG+w9k4Zv&#10;CrDbTu42WBp/4yNdq9iKHMKhRA02xqGUMjSWHIaZH4gzd/ajw5jPsZVmxFsOd71cKLWUDjvODRYH&#10;erbUfFUXp0H1lfWXOr3RRzrVTtafy3h81Xp6n/ZrEJFS/Bf/uQ8mz38sVLF4Ws0L+P0pAy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SsV9xwAAAOMAAAAPAAAAAAAA&#10;AAAAAAAAAKECAABkcnMvZG93bnJldi54bWxQSwUGAAAAAAQABAD5AAAAlQMAAAAA&#10;" strokecolor="red" strokeweight=".5pt">
                  <v:stroke joinstyle="miter"/>
                </v:line>
                <v:line id="Straight Connector 1430327814" o:spid="_x0000_s1029" style="position:absolute;flip:x;visibility:visible;mso-wrap-style:square" from="0,0" to="69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dCccAAADjAAAADwAAAGRycy9kb3ducmV2LnhtbERPS2sCMRC+F/ofwhR6q4kPVLZGEUEQ&#10;CgVXWfA23Uw3SzeTZRM1/fdNodDjfO9ZbZLrxI2G0HrWMB4pEMS1Ny03Gs6n/csSRIjIBjvPpOGb&#10;AmzWjw8rLIy/85FuZWxEDuFQoAYbY19IGWpLDsPI98SZ+/SDw5jPoZFmwHsOd52cKDWXDlvODRZ7&#10;2lmqv8qr06C60vprld7pkk6Vk9XHPB7ftH5+SttXEJFS/Bf/uQ8mz59N1XSyWI5n8PtTBk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o10JxwAAAOMAAAAPAAAAAAAA&#10;AAAAAAAAAKECAABkcnMvZG93bnJldi54bWxQSwUGAAAAAAQABAD5AAAAlQMAAAAA&#10;" strokecolor="red" strokeweight=".5pt">
                  <v:stroke joinstyle="miter"/>
                </v:line>
                <v:line id="Straight Connector 1430327815" o:spid="_x0000_s1030" style="position:absolute;visibility:visible;mso-wrap-style:square" from="6858,0" to="6858,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96vMgAAADjAAAADwAAAGRycy9kb3ducmV2LnhtbERPzWrCQBC+F3yHZQQvUjdG28Y0q9iC&#10;0IsHfx5gzE6TkOxsyK4m7dO7BaHH+f4n2wymETfqXGVZwXwWgSDOra64UHA+7Z4TEM4ja2wsk4If&#10;crBZj54yTLXt+UC3oy9ECGGXooLS+zaV0uUlGXQz2xIH7tt2Bn04u0LqDvsQbhoZR9GrNFhxaCix&#10;pc+S8vp4NQpiqfdJfrDTk7v8flTT87b2q16pyXjYvoPwNPh/8cP9pcP85SJaxG/J/AX+fgoAyPU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96vMgAAADjAAAADwAAAAAA&#10;AAAAAAAAAAChAgAAZHJzL2Rvd25yZXYueG1sUEsFBgAAAAAEAAQA+QAAAJYDAAAAAA==&#10;" strokecolor="red" strokeweight=".5pt">
                  <v:stroke joinstyle="miter"/>
                </v:line>
              </v:group>
            </w:pict>
          </mc:Fallback>
        </mc:AlternateContent>
      </w:r>
    </w:p>
    <w:p w14:paraId="734933EB" w14:textId="043E8D84" w:rsidR="00F910BD" w:rsidRDefault="00F910BD" w:rsidP="00AF4E1A"/>
    <w:p w14:paraId="5A59B56E" w14:textId="42A9CC32" w:rsidR="00F910BD" w:rsidRDefault="00F910BD" w:rsidP="00AF4E1A"/>
    <w:p w14:paraId="271CA723" w14:textId="1DC81D38" w:rsidR="001A1DAE" w:rsidRDefault="2D1C62FE" w:rsidP="2D1C62FE">
      <w:r>
        <w:t>Before we wrap up things in AD FS side, there are few configuration changes needed to be done in Relying Party Trust properties. For that right click on the Relying Party Trust we just created and select Properties.</w:t>
      </w:r>
    </w:p>
    <w:p w14:paraId="4485754D" w14:textId="78306085" w:rsidR="00AF4E1A" w:rsidRPr="00D06FE2" w:rsidRDefault="00442F71" w:rsidP="00AF4E1A">
      <w:r>
        <w:rPr>
          <w:noProof/>
        </w:rPr>
        <mc:AlternateContent>
          <mc:Choice Requires="wps">
            <w:drawing>
              <wp:anchor distT="0" distB="0" distL="114300" distR="114300" simplePos="0" relativeHeight="251722752" behindDoc="0" locked="0" layoutInCell="1" allowOverlap="1" wp14:anchorId="13FD84EE" wp14:editId="0AD13DE6">
                <wp:simplePos x="0" y="0"/>
                <wp:positionH relativeFrom="column">
                  <wp:posOffset>1456690</wp:posOffset>
                </wp:positionH>
                <wp:positionV relativeFrom="paragraph">
                  <wp:posOffset>318135</wp:posOffset>
                </wp:positionV>
                <wp:extent cx="704850" cy="257175"/>
                <wp:effectExtent l="0" t="0" r="0" b="9525"/>
                <wp:wrapNone/>
                <wp:docPr id="1430327817" name="Text Box 1430327817"/>
                <wp:cNvGraphicFramePr/>
                <a:graphic xmlns:a="http://schemas.openxmlformats.org/drawingml/2006/main">
                  <a:graphicData uri="http://schemas.microsoft.com/office/word/2010/wordprocessingShape">
                    <wps:wsp>
                      <wps:cNvSpPr txBox="1"/>
                      <wps:spPr>
                        <a:xfrm>
                          <a:off x="0" y="0"/>
                          <a:ext cx="704850" cy="257175"/>
                        </a:xfrm>
                        <a:prstGeom prst="rect">
                          <a:avLst/>
                        </a:prstGeom>
                        <a:solidFill>
                          <a:srgbClr val="00B0F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EEF59" w14:textId="63676986" w:rsidR="00442F71" w:rsidRDefault="00442F71">
                            <w:r>
                              <w:rPr>
                                <w:color w:val="404040" w:themeColor="text1" w:themeTint="BF"/>
                              </w:rPr>
                              <w:t>w</w:t>
                            </w:r>
                            <w:r w:rsidRPr="00442F71">
                              <w:rPr>
                                <w:color w:val="404040" w:themeColor="text1" w:themeTint="BF"/>
                              </w:rPr>
                              <w:t>so2km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430327817" o:spid="_x0000_s1034" type="#_x0000_t202" style="position:absolute;margin-left:114.7pt;margin-top:25.05pt;width:55.5pt;height:20.2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" fillcolor="#00b0f0" stroked="f" strokeweight=".5pt">
                <v:textbox>
                  <w:txbxContent>
                    <w:p w14:paraId="5F0EEF59" w14:textId="63676986" w:rsidR="00442F71" w:rsidRDefault="00442F71">
                      <w:r>
                        <w:rPr>
                          <w:color w:val="404040" w:themeColor="text1" w:themeTint="BF"/>
                        </w:rPr>
                        <w:t>w</w:t>
                      </w:r>
                      <w:r w:rsidRPr="00442F71">
                        <w:rPr>
                          <w:color w:val="404040" w:themeColor="text1" w:themeTint="BF"/>
                        </w:rPr>
                        <w:t>so2km</w:t>
                      </w:r>
                    </w:p>
                  </w:txbxContent>
                </v:textbox>
              </v:shape>
            </w:pict>
          </mc:Fallback>
        </mc:AlternateContent>
      </w:r>
      <w:r w:rsidR="2D1C62FE">
        <w:t>Go to Signature tab and click Add.</w:t>
      </w:r>
    </w:p>
    <w:p w14:paraId="4A388FDB" w14:textId="0724D360" w:rsidR="00AF4E1A" w:rsidRPr="00D06FE2" w:rsidRDefault="00442F71" w:rsidP="00AF4E1A">
      <w:r w:rsidRPr="00D06FE2">
        <w:rPr>
          <w:noProof/>
        </w:rPr>
        <w:drawing>
          <wp:anchor distT="0" distB="0" distL="114300" distR="114300" simplePos="0" relativeHeight="251681792" behindDoc="0" locked="0" layoutInCell="1" allowOverlap="1" wp14:anchorId="076560F1" wp14:editId="2ACDB782">
            <wp:simplePos x="0" y="0"/>
            <wp:positionH relativeFrom="column">
              <wp:posOffset>0</wp:posOffset>
            </wp:positionH>
            <wp:positionV relativeFrom="paragraph">
              <wp:posOffset>28575</wp:posOffset>
            </wp:positionV>
            <wp:extent cx="5943600" cy="2470150"/>
            <wp:effectExtent l="0" t="0" r="0" b="6350"/>
            <wp:wrapSquare wrapText="bothSides"/>
            <wp:docPr id="87" name="Picture 87" descr="D:\Prod Live Scale Set Development\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d Live Scale Set Development\image0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9DF26" w14:textId="72F3B770" w:rsidR="00AF4E1A" w:rsidRPr="00D06FE2" w:rsidRDefault="00442F71" w:rsidP="00AF4E1A">
      <w:r>
        <w:rPr>
          <w:noProof/>
        </w:rPr>
        <mc:AlternateContent>
          <mc:Choice Requires="wps">
            <w:drawing>
              <wp:anchor distT="0" distB="0" distL="114300" distR="114300" simplePos="0" relativeHeight="251724800" behindDoc="0" locked="0" layoutInCell="1" allowOverlap="1" wp14:anchorId="6B0C7F55" wp14:editId="677309F6">
                <wp:simplePos x="0" y="0"/>
                <wp:positionH relativeFrom="column">
                  <wp:posOffset>142240</wp:posOffset>
                </wp:positionH>
                <wp:positionV relativeFrom="paragraph">
                  <wp:posOffset>260985</wp:posOffset>
                </wp:positionV>
                <wp:extent cx="1419225" cy="228600"/>
                <wp:effectExtent l="0" t="0" r="9525" b="0"/>
                <wp:wrapNone/>
                <wp:docPr id="1430327818" name="Text Box 1430327818"/>
                <wp:cNvGraphicFramePr/>
                <a:graphic xmlns:a="http://schemas.openxmlformats.org/drawingml/2006/main">
                  <a:graphicData uri="http://schemas.microsoft.com/office/word/2010/wordprocessingShape">
                    <wps:wsp>
                      <wps:cNvSpPr txBox="1"/>
                      <wps:spPr>
                        <a:xfrm>
                          <a:off x="0" y="0"/>
                          <a:ext cx="1419225" cy="22860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9D758" w14:textId="02BBCFCD" w:rsidR="00442F71" w:rsidRPr="002F3AF1" w:rsidRDefault="00442F71" w:rsidP="00442F71">
                            <w:pPr>
                              <w:jc w:val="center"/>
                            </w:pPr>
                            <w:r w:rsidRPr="002F3AF1">
                              <w:t xml:space="preserve">wso2km21AzureLive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0327818" o:spid="_x0000_s1035" type="#_x0000_t202" style="position:absolute;margin-left:11.2pt;margin-top:20.55pt;width:111.7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" stroked="f" strokeweight=".5pt">
                <v:fill r:id="rId43" o:title="" recolor="t" rotate="t" type="frame"/>
                <v:textbox>
                  <w:txbxContent>
                    <w:p w14:paraId="5BF9D758" w14:textId="02BBCFCD" w:rsidR="00442F71" w:rsidRPr="002F3AF1" w:rsidRDefault="00442F71" w:rsidP="00442F71">
                      <w:pPr>
                        <w:jc w:val="center"/>
                      </w:pPr>
                      <w:proofErr w:type="gramStart"/>
                      <w:r w:rsidRPr="002F3AF1">
                        <w:t>wso2km21AzureLive</w:t>
                      </w:r>
                      <w:proofErr w:type="gramEnd"/>
                      <w:r w:rsidRPr="002F3AF1">
                        <w:t xml:space="preserve"> </w:t>
                      </w:r>
                    </w:p>
                  </w:txbxContent>
                </v:textbox>
              </v:shape>
            </w:pict>
          </mc:Fallback>
        </mc:AlternateContent>
      </w:r>
      <w:r>
        <w:rPr>
          <w:noProof/>
        </w:rPr>
        <mc:AlternateContent>
          <mc:Choice Requires="wpg">
            <w:drawing>
              <wp:anchor distT="0" distB="0" distL="114300" distR="114300" simplePos="0" relativeHeight="251683840" behindDoc="0" locked="0" layoutInCell="1" allowOverlap="1" wp14:anchorId="1C85EF9E" wp14:editId="07001381">
                <wp:simplePos x="0" y="0"/>
                <wp:positionH relativeFrom="column">
                  <wp:posOffset>-635</wp:posOffset>
                </wp:positionH>
                <wp:positionV relativeFrom="paragraph">
                  <wp:posOffset>238125</wp:posOffset>
                </wp:positionV>
                <wp:extent cx="3343275" cy="3876675"/>
                <wp:effectExtent l="0" t="0" r="9525" b="9525"/>
                <wp:wrapNone/>
                <wp:docPr id="57" name="Group 57"/>
                <wp:cNvGraphicFramePr/>
                <a:graphic xmlns:a="http://schemas.openxmlformats.org/drawingml/2006/main">
                  <a:graphicData uri="http://schemas.microsoft.com/office/word/2010/wordprocessingGroup">
                    <wpg:wgp>
                      <wpg:cNvGrpSpPr/>
                      <wpg:grpSpPr>
                        <a:xfrm>
                          <a:off x="0" y="0"/>
                          <a:ext cx="3343275" cy="3876675"/>
                          <a:chOff x="0" y="0"/>
                          <a:chExt cx="3343275" cy="3876675"/>
                        </a:xfrm>
                      </wpg:grpSpPr>
                      <pic:pic xmlns:pic="http://schemas.openxmlformats.org/drawingml/2006/picture">
                        <pic:nvPicPr>
                          <pic:cNvPr id="88" name="Picture 88" descr="https://omindu.files.wordpress.com/2015/06/screen-shot-2015-06-18-at-12-11-40-pm.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43275" cy="3876675"/>
                          </a:xfrm>
                          <a:prstGeom prst="rect">
                            <a:avLst/>
                          </a:prstGeom>
                          <a:noFill/>
                          <a:ln>
                            <a:noFill/>
                          </a:ln>
                        </pic:spPr>
                      </pic:pic>
                      <wpg:grpSp>
                        <wpg:cNvPr id="89" name="Group 89"/>
                        <wpg:cNvGrpSpPr/>
                        <wpg:grpSpPr>
                          <a:xfrm flipV="1">
                            <a:off x="400050" y="3286125"/>
                            <a:ext cx="542925" cy="152400"/>
                            <a:chOff x="0" y="0"/>
                            <a:chExt cx="4619625" cy="447675"/>
                          </a:xfrm>
                        </wpg:grpSpPr>
                        <wps:wsp>
                          <wps:cNvPr id="90" name="Straight Connector 90"/>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57" o:spid="_x0000_s1026" style="position:absolute;margin-left:-.05pt;margin-top:18.75pt;width:263.25pt;height:305.25pt;z-index:251683840" coordsize="33432,38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">
                <v:shape id="Picture 88" o:spid="_x0000_s1027" type="#_x0000_t75" alt="https://omindu.files.wordpress.com/2015/06/screen-shot-2015-06-18-at-12-11-40-pm.png" style="position:absolute;width:33432;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xzdjAAAAA2wAAAA8AAABkcnMvZG93bnJldi54bWxET02LwjAQvQv7H8IIXmRNXaRot6nIwoLs&#10;Te3B49CMbbGZ1CRq3V9vDoLHx/vO14PpxI2cby0rmM8SEMSV1S3XCsrD7+cShA/IGjvLpOBBHtbF&#10;xyjHTNs77+i2D7WIIewzVNCE0GdS+qohg35me+LInawzGCJ0tdQO7zHcdPIrSVJpsOXY0GBPPw1V&#10;5/3VKJiuNovjX4nuuKv+tymeLnaaXpSajIfNN4hAQ3iLX+6tVrCMY+OX+ANk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fHN2MAAAADbAAAADwAAAAAAAAAAAAAAAACfAgAA&#10;ZHJzL2Rvd25yZXYueG1sUEsFBgAAAAAEAAQA9wAAAIwDAAAAAA==&#10;">
                  <v:imagedata r:id="rId45" o:title="screen-shot-2015-06-18-at-12-11-40-pm"/>
                  <v:path arrowok="t"/>
                </v:shape>
                <v:group id="Group 89" o:spid="_x0000_s1028" style="position:absolute;left:4000;top:32861;width:5429;height:1524;flip:y" coordsize="4619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bamirCAAAA2wAAAA8A&#10;AAAAAAAAAAAAAAAAqgIAAGRycy9kb3ducmV2LnhtbFBLBQYAAAAABAAEAPoAAACZAwAAAAA=&#10;">
                  <v:line id="Straight Connector 90" o:spid="_x0000_s1029"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L9W70AAADbAAAADwAAAGRycy9kb3ducmV2LnhtbERPSwrCMBDdC94hjOBGNNWFaDUVFQQ3&#10;LvwcYGzGtrSZlCba6unNQnD5eP/1pjOVeFHjCssKppMIBHFqdcGZgtv1MF6AcB5ZY2WZFLzJwSbp&#10;99YYa9vymV4Xn4kQwi5GBbn3dSylS3My6Ca2Jg7cwzYGfYBNJnWDbQg3lZxF0VwaLDg05FjTPqe0&#10;vDyNgpnUp0V6tqOru392xei2Lf2yVWo46LYrEJ46/xf/3EetYBnWhy/hB8jk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fC/Vu9AAAA2wAAAA8AAAAAAAAAAAAAAAAAoQIA&#10;AGRycy9kb3ducmV2LnhtbFBLBQYAAAAABAAEAPkAAACLAwAAAAA=&#10;" strokecolor="red" strokeweight=".5pt">
                    <v:stroke joinstyle="miter"/>
                  </v:line>
                  <v:line id="Straight Connector 91" o:spid="_x0000_s1030"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dTOcIAAADbAAAADwAAAGRycy9kb3ducmV2LnhtbESPQYvCMBSE7wv+h/AEb2uqB1mrUZYF&#10;QRAEqxS8PZu3TdnmpTRR4783C4LHYWa+YZbraFtxo943jhVMxhkI4srphmsFp+Pm8wuED8gaW8ek&#10;4EEe1qvBxxJz7e58oFsRapEg7HNUYELocil9ZciiH7uOOHm/rrcYkuxrqXu8J7ht5TTLZtJiw2nB&#10;YEc/hqq/4moVZG1h3LWMezrHY2lleZmFw06p0TB+L0AEiuEdfrW3WsF8Av9f0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dTOcIAAADbAAAADwAAAAAAAAAAAAAA&#10;AAChAgAAZHJzL2Rvd25yZXYueG1sUEsFBgAAAAAEAAQA+QAAAJADAAAAAA==&#10;" strokecolor="red" strokeweight=".5pt">
                    <v:stroke joinstyle="miter"/>
                  </v:line>
                  <v:line id="Straight Connector 92" o:spid="_x0000_s1031"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Gt8AAAADbAAAADwAAAGRycy9kb3ducmV2LnhtbESPzQrCMBCE74LvEFbwIprag2g1igqC&#10;Fw/+PMDarG2x2ZQm2urTG0HwOMzMN8xi1ZpSPKl2hWUF41EEgji1uuBMweW8G05BOI+ssbRMCl7k&#10;YLXsdhaYaNvwkZ4nn4kAYZeggtz7KpHSpTkZdCNbEQfvZmuDPsg6k7rGJsBNKeMomkiDBYeFHCva&#10;5pTeTw+jIJb6ME2PdnB21/emGFzWdz9rlOr32vUchKfW/8O/9l4rmMXw/RJ+gF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cxrfAAAAA2wAAAA8AAAAAAAAAAAAAAAAA&#10;oQIAAGRycy9kb3ducmV2LnhtbFBLBQYAAAAABAAEAPkAAACOAwAAAAA=&#10;" strokecolor="red" strokeweight=".5pt">
                    <v:stroke joinstyle="miter"/>
                  </v:line>
                  <v:line id="Straight Connector 93" o:spid="_x0000_s1032"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lo1cIAAADbAAAADwAAAGRycy9kb3ducmV2LnhtbESPQWsCMRSE7wX/Q3iCt5qtgtjVKKVQ&#10;EATBVRZ6e26em8XNy7KJGv+9KRQ8DjPzDbNcR9uKG/W+cazgY5yBIK6cbrhWcDz8vM9B+ICssXVM&#10;Ch7kYb0avC0x1+7Oe7oVoRYJwj5HBSaELpfSV4Ys+rHriJN3dr3FkGRfS93jPcFtKydZNpMWG04L&#10;Bjv6NlRdiqtVkLWFcdcy7ug3Hkory9Ms7LdKjYbxawEiUAyv8H97oxV8TuHvS/o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lo1cIAAADbAAAADwAAAAAAAAAAAAAA&#10;AAChAgAAZHJzL2Rvd25yZXYueG1sUEsFBgAAAAAEAAQA+QAAAJADAAAAAA==&#10;" strokecolor="red" strokeweight=".5pt">
                    <v:stroke joinstyle="miter"/>
                  </v:line>
                </v:group>
              </v:group>
            </w:pict>
          </mc:Fallback>
        </mc:AlternateContent>
      </w:r>
      <w:proofErr w:type="gramStart"/>
      <w:r w:rsidR="2D1C62FE">
        <w:t>The certificate which should be added here.</w:t>
      </w:r>
      <w:proofErr w:type="gramEnd"/>
      <w:r w:rsidR="2D1C62FE">
        <w:t xml:space="preserve"> (APIM Certificate provided by the application owner)</w:t>
      </w:r>
    </w:p>
    <w:p w14:paraId="2093CA67" w14:textId="143F2166" w:rsidR="00AF4E1A" w:rsidRPr="00D06FE2" w:rsidRDefault="00AF4E1A" w:rsidP="00AF4E1A"/>
    <w:p w14:paraId="2503B197" w14:textId="43BAAF51" w:rsidR="00AF4E1A" w:rsidRDefault="00442F71" w:rsidP="00AF4E1A">
      <w:r w:rsidRPr="00D06FE2">
        <w:rPr>
          <w:noProof/>
        </w:rPr>
        <mc:AlternateContent>
          <mc:Choice Requires="wpg">
            <w:drawing>
              <wp:anchor distT="0" distB="0" distL="114300" distR="114300" simplePos="0" relativeHeight="251685888" behindDoc="0" locked="0" layoutInCell="1" allowOverlap="1" wp14:anchorId="473BE830" wp14:editId="6BE48194">
                <wp:simplePos x="0" y="0"/>
                <wp:positionH relativeFrom="column">
                  <wp:posOffset>1847215</wp:posOffset>
                </wp:positionH>
                <wp:positionV relativeFrom="paragraph">
                  <wp:posOffset>125095</wp:posOffset>
                </wp:positionV>
                <wp:extent cx="495300" cy="190500"/>
                <wp:effectExtent l="0" t="0" r="19050" b="19050"/>
                <wp:wrapNone/>
                <wp:docPr id="100" name="Group 100"/>
                <wp:cNvGraphicFramePr/>
                <a:graphic xmlns:a="http://schemas.openxmlformats.org/drawingml/2006/main">
                  <a:graphicData uri="http://schemas.microsoft.com/office/word/2010/wordprocessingGroup">
                    <wpg:wgp>
                      <wpg:cNvGrpSpPr/>
                      <wpg:grpSpPr>
                        <a:xfrm flipV="1">
                          <a:off x="0" y="0"/>
                          <a:ext cx="495300" cy="190500"/>
                          <a:chOff x="0" y="0"/>
                          <a:chExt cx="4619625" cy="447675"/>
                        </a:xfrm>
                      </wpg:grpSpPr>
                      <wps:wsp>
                        <wps:cNvPr id="101" name="Straight Connector 101"/>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 o:spid="_x0000_s1026" style="position:absolute;margin-left:145.45pt;margin-top:9.85pt;width:39pt;height:15pt;flip:y;z-index:251685888;mso-width-relative:margin;mso-height-relative:margin" coordsize="4619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">
                <v:line id="Straight Connector 101" o:spid="_x0000_s1027"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NK+b4AAADcAAAADwAAAGRycy9kb3ducmV2LnhtbERPzQ7BQBC+S7zDZiQuwpaDUJYgkbg4&#10;oA8wuqNtdGeb7tLy9FYicZsv3+8s160pxZNqV1hWMB5FIIhTqwvOFCSX/XAGwnlkjaVlUvAiB+tV&#10;t7PEWNuGT/Q8+0yEEHYxKsi9r2IpXZqTQTeyFXHgbrY26AOsM6lrbEK4KeUkiqbSYMGhIceKdjml&#10;9/PDKJhIfZylJzu4uOt7WwySzd3PG6X6vXazAOGp9X/xz33QYX40hu8z4QK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w0r5vgAAANwAAAAPAAAAAAAAAAAAAAAAAKEC&#10;AABkcnMvZG93bnJldi54bWxQSwUGAAAAAAQABAD5AAAAjAMAAAAA&#10;" strokecolor="red" strokeweight=".5pt">
                  <v:stroke joinstyle="miter"/>
                </v:line>
                <v:line id="Straight Connector 102" o:spid="_x0000_s1028"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Lx98EAAADcAAAADwAAAGRycy9kb3ducmV2LnhtbERP32vCMBB+H+x/CCf4NhN9kNEZyxCE&#10;wWBglcLebs2tKWsupYk1/vdGGPh2H9/P25TJ9WKiMXSeNSwXCgRx403HrYbTcf/yCiJEZIO9Z9Jw&#10;pQDl9vlpg4XxFz7QVMVW5BAOBWqwMQ6FlKGx5DAs/ECcuV8/OowZjq00I15yuOvlSqm1dNhxbrA4&#10;0M5S81ednQbVV9af6/RF3+lYO1n/rOPhU+v5LL2/gYiU4kP87/4web5awf2ZfIH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ovH3wQAAANwAAAAPAAAAAAAAAAAAAAAA&#10;AKECAABkcnMvZG93bnJldi54bWxQSwUGAAAAAAQABAD5AAAAjwMAAAAA&#10;" strokecolor="red" strokeweight=".5pt">
                  <v:stroke joinstyle="miter"/>
                </v:line>
                <v:line id="Straight Connector 103" o:spid="_x0000_s1029"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1xFb4AAADcAAAADwAAAGRycy9kb3ducmV2LnhtbERPSwrCMBDdC94hjOBGNFVBtBpFBcGN&#10;Cz8HGJuxLTaT0kRbPb0RBHfzeN9ZrBpTiCdVLresYDiIQBAnVuecKricd/0pCOeRNRaWScGLHKyW&#10;7dYCY21rPtLz5FMRQtjFqCDzvoyldElGBt3AlsSBu9nKoA+wSqWusA7hppCjKJpIgzmHhgxL2maU&#10;3E8Po2Ak9WGaHG3v7K7vTd67rO9+VivV7TTrOQhPjf+Lf+69DvOjMXyfCRf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XXEVvgAAANwAAAAPAAAAAAAAAAAAAAAAAKEC&#10;AABkcnMvZG93bnJldi54bWxQSwUGAAAAAAQABAD5AAAAjAMAAAAA&#10;" strokecolor="red" strokeweight=".5pt">
                  <v:stroke joinstyle="miter"/>
                </v:line>
                <v:line id="Straight Connector 104" o:spid="_x0000_s1030"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fMGMEAAADcAAAADwAAAGRycy9kb3ducmV2LnhtbERP32vCMBB+F/Y/hBvsTZPJkNGZFhkI&#10;gjCwjoJvZ3Nris2lNFGz/34ZDPZ2H9/PW1fJDeJGU+g9a3heKBDErTc9dxo+j9v5K4gQkQ0OnknD&#10;NwWoyofZGgvj73ygWx07kUM4FKjBxjgWUobWksOw8CNx5r785DBmOHXSTHjP4W6QS6VW0mHPucHi&#10;SO+W2kt9dRrUUFt/bdIHndKxcbI5r+Jhr/XTY9q8gYiU4r/4z70zeb56gd9n8gWy/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B8wYwQAAANwAAAAPAAAAAAAAAAAAAAAA&#10;AKECAABkcnMvZG93bnJldi54bWxQSwUGAAAAAAQABAD5AAAAjwMAAAAA&#10;" strokecolor="red" strokeweight=".5pt">
                  <v:stroke joinstyle="miter"/>
                </v:line>
              </v:group>
            </w:pict>
          </mc:Fallback>
        </mc:AlternateContent>
      </w:r>
    </w:p>
    <w:p w14:paraId="078D4446" w14:textId="0964ED33" w:rsidR="00442F71" w:rsidRDefault="00442F71" w:rsidP="00AF4E1A"/>
    <w:p w14:paraId="5180F89D" w14:textId="77777777" w:rsidR="00442F71" w:rsidRDefault="00442F71" w:rsidP="00AF4E1A"/>
    <w:p w14:paraId="5BCE7651" w14:textId="77777777" w:rsidR="00442F71" w:rsidRDefault="00442F71" w:rsidP="00AF4E1A"/>
    <w:p w14:paraId="1A9DE36F" w14:textId="0B28F873" w:rsidR="00442F71" w:rsidRDefault="00442F71" w:rsidP="00AF4E1A"/>
    <w:p w14:paraId="0E7F2AB8" w14:textId="77777777" w:rsidR="00442F71" w:rsidRDefault="00442F71" w:rsidP="00AF4E1A"/>
    <w:p w14:paraId="3F967C69" w14:textId="77777777" w:rsidR="00442F71" w:rsidRDefault="00442F71" w:rsidP="00AF4E1A"/>
    <w:p w14:paraId="0B2F8F08" w14:textId="77777777" w:rsidR="00442F71" w:rsidRDefault="00442F71" w:rsidP="00AF4E1A"/>
    <w:p w14:paraId="362AE348" w14:textId="77777777" w:rsidR="00442F71" w:rsidRDefault="00442F71" w:rsidP="00AF4E1A"/>
    <w:p w14:paraId="265DFF59" w14:textId="3AA0BE8B" w:rsidR="00442F71" w:rsidRDefault="00442F71" w:rsidP="00AF4E1A"/>
    <w:p w14:paraId="7F19CA07" w14:textId="77777777" w:rsidR="00442F71" w:rsidRDefault="00442F71" w:rsidP="00AF4E1A"/>
    <w:p w14:paraId="1B686070" w14:textId="77777777" w:rsidR="00442F71" w:rsidRDefault="00442F71" w:rsidP="00AF4E1A"/>
    <w:p w14:paraId="0E485FC3" w14:textId="1F6CD662" w:rsidR="00442F71" w:rsidRDefault="00442F71" w:rsidP="00AF4E1A"/>
    <w:p w14:paraId="098E82BA" w14:textId="77777777" w:rsidR="00442F71" w:rsidRDefault="00442F71" w:rsidP="00AF4E1A"/>
    <w:p w14:paraId="3B39C69A" w14:textId="77777777" w:rsidR="00442F71" w:rsidRDefault="00442F71" w:rsidP="00AF4E1A"/>
    <w:p w14:paraId="3284E228" w14:textId="2A2B3F08" w:rsidR="00442F71" w:rsidRDefault="00442F71" w:rsidP="00AF4E1A"/>
    <w:p w14:paraId="3C012DD2" w14:textId="41D17565" w:rsidR="00AF4E1A" w:rsidRPr="00D06FE2" w:rsidRDefault="002F3AF1" w:rsidP="00AF4E1A">
      <w:r>
        <w:rPr>
          <w:noProof/>
        </w:rPr>
        <mc:AlternateContent>
          <mc:Choice Requires="wps">
            <w:drawing>
              <wp:anchor distT="0" distB="0" distL="114300" distR="114300" simplePos="0" relativeHeight="251726848" behindDoc="0" locked="0" layoutInCell="1" allowOverlap="1" wp14:anchorId="575D5691" wp14:editId="66990F89">
                <wp:simplePos x="0" y="0"/>
                <wp:positionH relativeFrom="column">
                  <wp:posOffset>523240</wp:posOffset>
                </wp:positionH>
                <wp:positionV relativeFrom="paragraph">
                  <wp:posOffset>247650</wp:posOffset>
                </wp:positionV>
                <wp:extent cx="1419225" cy="228600"/>
                <wp:effectExtent l="0" t="0" r="9525" b="0"/>
                <wp:wrapNone/>
                <wp:docPr id="1430327819" name="Text Box 1430327819"/>
                <wp:cNvGraphicFramePr/>
                <a:graphic xmlns:a="http://schemas.openxmlformats.org/drawingml/2006/main">
                  <a:graphicData uri="http://schemas.microsoft.com/office/word/2010/wordprocessingShape">
                    <wps:wsp>
                      <wps:cNvSpPr txBox="1"/>
                      <wps:spPr>
                        <a:xfrm>
                          <a:off x="0" y="0"/>
                          <a:ext cx="1419225" cy="22860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2CC4CA9B" w14:textId="77777777" w:rsidR="002F3AF1" w:rsidRPr="002F3AF1" w:rsidRDefault="002F3AF1" w:rsidP="002F3AF1">
                            <w:pPr>
                              <w:jc w:val="center"/>
                            </w:pPr>
                            <w:r w:rsidRPr="002F3AF1">
                              <w:t xml:space="preserve">wso2km21AzureLive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0327819" o:spid="_x0000_s1036" type="#_x0000_t202" style="position:absolute;margin-left:41.2pt;margin-top:19.5pt;width:111.7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" stroked="f" strokeweight=".5pt">
                <v:fill r:id="rId43" o:title="" recolor="t" rotate="t" type="frame"/>
                <v:textbox>
                  <w:txbxContent>
                    <w:p w14:paraId="2CC4CA9B" w14:textId="77777777" w:rsidR="002F3AF1" w:rsidRPr="002F3AF1" w:rsidRDefault="002F3AF1" w:rsidP="002F3AF1">
                      <w:pPr>
                        <w:jc w:val="center"/>
                      </w:pPr>
                      <w:r w:rsidRPr="002F3AF1">
                        <w:t xml:space="preserve">wso2km21AzureLive </w:t>
                      </w:r>
                    </w:p>
                  </w:txbxContent>
                </v:textbox>
              </v:shape>
            </w:pict>
          </mc:Fallback>
        </mc:AlternateContent>
      </w:r>
      <w:r>
        <w:rPr>
          <w:noProof/>
        </w:rPr>
        <mc:AlternateContent>
          <mc:Choice Requires="wpg">
            <w:drawing>
              <wp:anchor distT="0" distB="0" distL="114300" distR="114300" simplePos="0" relativeHeight="251687936" behindDoc="0" locked="0" layoutInCell="1" allowOverlap="1" wp14:anchorId="152ADC58" wp14:editId="1B91778A">
                <wp:simplePos x="0" y="0"/>
                <wp:positionH relativeFrom="column">
                  <wp:posOffset>161290</wp:posOffset>
                </wp:positionH>
                <wp:positionV relativeFrom="paragraph">
                  <wp:posOffset>238125</wp:posOffset>
                </wp:positionV>
                <wp:extent cx="3848100" cy="3495675"/>
                <wp:effectExtent l="0" t="0" r="0" b="9525"/>
                <wp:wrapNone/>
                <wp:docPr id="59" name="Group 59"/>
                <wp:cNvGraphicFramePr/>
                <a:graphic xmlns:a="http://schemas.openxmlformats.org/drawingml/2006/main">
                  <a:graphicData uri="http://schemas.microsoft.com/office/word/2010/wordprocessingGroup">
                    <wpg:wgp>
                      <wpg:cNvGrpSpPr/>
                      <wpg:grpSpPr>
                        <a:xfrm>
                          <a:off x="0" y="0"/>
                          <a:ext cx="3848100" cy="3495675"/>
                          <a:chOff x="0" y="0"/>
                          <a:chExt cx="4743450" cy="5514975"/>
                        </a:xfrm>
                      </wpg:grpSpPr>
                      <pic:pic xmlns:pic="http://schemas.openxmlformats.org/drawingml/2006/picture">
                        <pic:nvPicPr>
                          <pic:cNvPr id="99" name="Picture 99" descr="https://omindu.files.wordpress.com/2015/06/screen-shot-2015-06-18-at-12-14-44-pm.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450" cy="5514975"/>
                          </a:xfrm>
                          <a:prstGeom prst="rect">
                            <a:avLst/>
                          </a:prstGeom>
                          <a:noFill/>
                          <a:ln>
                            <a:noFill/>
                          </a:ln>
                        </pic:spPr>
                      </pic:pic>
                      <wpg:grpSp>
                        <wpg:cNvPr id="94" name="Group 94"/>
                        <wpg:cNvGrpSpPr/>
                        <wpg:grpSpPr>
                          <a:xfrm flipV="1">
                            <a:off x="1123950" y="657225"/>
                            <a:ext cx="828675" cy="238125"/>
                            <a:chOff x="0" y="0"/>
                            <a:chExt cx="4619625" cy="447675"/>
                          </a:xfrm>
                        </wpg:grpSpPr>
                        <wps:wsp>
                          <wps:cNvPr id="95" name="Straight Connector 95"/>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105" name="Group 105"/>
                        <wpg:cNvGrpSpPr/>
                        <wpg:grpSpPr>
                          <a:xfrm flipV="1">
                            <a:off x="304800" y="4267200"/>
                            <a:ext cx="942975" cy="238125"/>
                            <a:chOff x="0" y="0"/>
                            <a:chExt cx="4619625" cy="447675"/>
                          </a:xfrm>
                        </wpg:grpSpPr>
                        <wps:wsp>
                          <wps:cNvPr id="106" name="Straight Connector 106"/>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59" o:spid="_x0000_s1026" style="position:absolute;margin-left:12.7pt;margin-top:18.75pt;width:303pt;height:275.25pt;z-index:251687936;mso-width-relative:margin;mso-height-relative:margin" coordsize="47434,5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">
                <v:shape id="Picture 99" o:spid="_x0000_s1027" type="#_x0000_t75" alt="https://omindu.files.wordpress.com/2015/06/screen-shot-2015-06-18-at-12-14-44-pm.png" style="position:absolute;width:47434;height:55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FvO/GAAAA2wAAAA8AAABkcnMvZG93bnJldi54bWxEj0FrwkAUhO9C/8PyCt5002JrTV1FKmIP&#10;XjQV8faafc0Gs29jdjXpv+8KBY/DzHzDTOedrcSVGl86VvA0TEAQ506XXCj4ylaDNxA+IGusHJOC&#10;X/Iwnz30pphq1/KWrrtQiAhhn6ICE0KdSulzQxb90NXE0ftxjcUQZVNI3WAb4baSz0nyKi2WHBcM&#10;1vRhKD/tLlbB/rjOsrM5j6vv42i5ubTrons5KNV/7BbvIAJ14R7+b39qBZMJ3L7EH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W878YAAADbAAAADwAAAAAAAAAAAAAA&#10;AACfAgAAZHJzL2Rvd25yZXYueG1sUEsFBgAAAAAEAAQA9wAAAJIDAAAAAA==&#10;">
                  <v:imagedata r:id="rId47" o:title="screen-shot-2015-06-18-at-12-14-44-pm"/>
                  <v:path arrowok="t"/>
                </v:shape>
                <v:group id="Group 94" o:spid="_x0000_s1028" style="position:absolute;left:11239;top:6572;width:8287;height:2381;flip:y" coordsize="4619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KjacMAAADbAAAADwAAAGRycy9kb3ducmV2LnhtbESPQWvCQBSE70L/w/IK&#10;vZlNJYhNXUUEJUgvjW3J8ZF9TZZm34bsNsZ/3xUKHoeZ+YZZbyfbiZEGbxwreE5SEMS104YbBR/n&#10;w3wFwgdkjZ1jUnAlD9vNw2yNuXYXfqexDI2IEPY5KmhD6HMpfd2SRZ+4njh6326wGKIcGqkHvES4&#10;7eQiTZfSouG40GJP+5bqn/LXKvjcmYyyr+r0ltZEhZbVsTSZUk+P0+4VRKAp3MP/7UIreMng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qNpwwAAANsAAAAP&#10;AAAAAAAAAAAAAAAAAKoCAABkcnMvZG93bnJldi54bWxQSwUGAAAAAAQABAD6AAAAmgMAAAAA&#10;">
                  <v:line id="Straight Connector 95" o:spid="_x0000_s1029"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Vew8AAAADbAAAADwAAAGRycy9kb3ducmV2LnhtbESPzQrCMBCE74LvEFbwIpoqKFqNooLg&#10;xYM/D7A2a1tsNqWJtvr0RhA8DjPzDbNYNaYQT6pcblnBcBCBIE6szjlVcDnv+lMQziNrLCyTghc5&#10;WC3brQXG2tZ8pOfJpyJA2MWoIPO+jKV0SUYG3cCWxMG72cqgD7JKpa6wDnBTyFEUTaTBnMNChiVt&#10;M0rup4dRMJL6ME2Otnd21/cm713Wdz+rlep2mvUchKfG/8O/9l4rmI3h+yX8ALn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1XsPAAAAA2wAAAA8AAAAAAAAAAAAAAAAA&#10;oQIAAGRycy9kb3ducmV2LnhtbFBLBQYAAAAABAAEAPkAAACOAwAAAAA=&#10;" strokecolor="red" strokeweight=".5pt">
                    <v:stroke joinstyle="miter"/>
                  </v:line>
                  <v:line id="Straight Connector 96" o:spid="_x0000_s1030"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7LTcMAAADbAAAADwAAAGRycy9kb3ducmV2LnhtbESPQWvCQBSE70L/w/IK3nTTHoKmrqEU&#10;CoWCYJRAb6/Z12xo9m3IbnT9964geBxm5htmU0bbixONvnOs4GWZgSBunO64VXA8fC5WIHxA1tg7&#10;JgUX8lBun2YbLLQ7855OVWhFgrAvUIEJYSik9I0hi37pBuLk/bnRYkhybKUe8ZzgtpevWZZLix2n&#10;BYMDfRhq/qvJKsj6yripjjv6iYfayvo3D/tvpebP8f0NRKAYHuF7+0srWOdw+5J+gN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Oy03DAAAA2wAAAA8AAAAAAAAAAAAA&#10;AAAAoQIAAGRycy9kb3ducmV2LnhtbFBLBQYAAAAABAAEAPkAAACRAwAAAAA=&#10;" strokecolor="red" strokeweight=".5pt">
                    <v:stroke joinstyle="miter"/>
                  </v:line>
                  <v:line id="Straight Connector 97" o:spid="_x0000_s1031"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tlL8AAAADbAAAADwAAAGRycy9kb3ducmV2LnhtbESPzQrCMBCE74LvEFbwIprqwZ9qFBUE&#10;Lx78eYC1WdtisylNtNWnN4LgcZiZb5jFqjGFeFLlcssKhoMIBHFidc6pgst515+CcB5ZY2GZFLzI&#10;wWrZbi0w1rbmIz1PPhUBwi5GBZn3ZSylSzIy6Aa2JA7ezVYGfZBVKnWFdYCbQo6iaCwN5hwWMixp&#10;m1FyPz2MgpHUh2lytL2zu743ee+yvvtZrVS306znIDw1/h/+tfdawWwC3y/hB8j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grZS/AAAAA2wAAAA8AAAAAAAAAAAAAAAAA&#10;oQIAAGRycy9kb3ducmV2LnhtbFBLBQYAAAAABAAEAPkAAACOAwAAAAA=&#10;" strokecolor="red" strokeweight=".5pt">
                    <v:stroke joinstyle="miter"/>
                  </v:line>
                  <v:line id="Straight Connector 98" o:spid="_x0000_s1032"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36pL8AAADbAAAADwAAAGRycy9kb3ducmV2LnhtbERPTYvCMBC9C/sfwizszabrQbQaRYQF&#10;QRCsUvA2NmNTbCaliZr995vDgsfH+16uo+3EkwbfOlbwneUgiGunW24UnE8/4xkIH5A1do5JwS95&#10;WK8+RksstHvxkZ5laEQKYV+gAhNCX0jpa0MWfeZ64sTd3GAxJDg0Ug/4SuG2k5M8n0qLLacGgz1t&#10;DdX38mEV5F1p3KOKB7rEU2VldZ2G416pr8+4WYAIFMNb/O/eaQXzNDZ9ST9Arv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N36pL8AAADbAAAADwAAAAAAAAAAAAAAAACh&#10;AgAAZHJzL2Rvd25yZXYueG1sUEsFBgAAAAAEAAQA+QAAAI0DAAAAAA==&#10;" strokecolor="red" strokeweight=".5pt">
                    <v:stroke joinstyle="miter"/>
                  </v:line>
                </v:group>
                <v:group id="Group 105" o:spid="_x0000_s1033" style="position:absolute;left:3048;top:42672;width:9429;height:2381;flip:y" coordsize="4619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line id="Straight Connector 106" o:spid="_x0000_s1034"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rSjb4AAADcAAAADwAAAGRycy9kb3ducmV2LnhtbERPzQ7BQBC+S7zDZiQuwpaDUJYgkbg4&#10;oA8wuqNtdGeb7tLy9FYicZsv3+8s160pxZNqV1hWMB5FIIhTqwvOFCSX/XAGwnlkjaVlUvAiB+tV&#10;t7PEWNuGT/Q8+0yEEHYxKsi9r2IpXZqTQTeyFXHgbrY26AOsM6lrbEK4KeUkiqbSYMGhIceKdjml&#10;9/PDKJhIfZylJzu4uOt7WwySzd3PG6X6vXazAOGp9X/xz33QYX40he8z4QK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cKtKNvgAAANwAAAAPAAAAAAAAAAAAAAAAAKEC&#10;AABkcnMvZG93bnJldi54bWxQSwUGAAAAAAQABAD5AAAAjAMAAAAA&#10;" strokecolor="red" strokeweight=".5pt">
                    <v:stroke joinstyle="miter"/>
                  </v:line>
                  <v:line id="Straight Connector 107" o:spid="_x0000_s1035"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Sb8EAAADcAAAADwAAAGRycy9kb3ducmV2LnhtbERPTWsCMRC9F/wPYQRvNdGDLatRRBAE&#10;QXAtC71NN+NmcTNZNlHTf98UCr3N433OapNcJx40hNazhtlUgSCuvWm50fBx2b++gwgR2WDnmTR8&#10;U4DNevSywsL4J5/pUcZG5BAOBWqwMfaFlKG25DBMfU+cuasfHMYMh0aaAZ853HVyrtRCOmw5N1js&#10;aWepvpV3p0F1pfX3Kp3oM10qJ6uvRTwftZ6M03YJIlKK/+I/98Hk+eoNfp/JF8j1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VJvwQAAANwAAAAPAAAAAAAAAAAAAAAA&#10;AKECAABkcnMvZG93bnJldi54bWxQSwUGAAAAAAQABAD5AAAAjwMAAAAA&#10;" strokecolor="red" strokeweight=".5pt">
                    <v:stroke joinstyle="miter"/>
                  </v:line>
                  <v:line id="Straight Connector 108" o:spid="_x0000_s1036"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njZMUAAADcAAAADwAAAGRycy9kb3ducmV2LnhtbESPwW7CQAxE70j8w8pIvUSwKYcqDSwI&#10;KlXqhUMIH+BmTRKR9UbZLUn79fhQiZutGc88b/eT69SdhtB6NvC6SkERV962XBu4lJ/LDFSIyBY7&#10;z2TglwLsd/PZFnPrRy7ofo61khAOORpoYuxzrUPVkMOw8j2xaFc/OIyyDrW2A44S7jq9TtM37bBl&#10;aWiwp4+Gqtv5xxlYa3vKqsInZfj+O7bJ5XCL76MxL4vpsAEVaYpP8//1lxX8VGjlGZlA7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njZMUAAADcAAAADwAAAAAAAAAA&#10;AAAAAAChAgAAZHJzL2Rvd25yZXYueG1sUEsFBgAAAAAEAAQA+QAAAJMDAAAAAA==&#10;" strokecolor="red" strokeweight=".5pt">
                    <v:stroke joinstyle="miter"/>
                  </v:line>
                  <v:line id="Straight Connector 109" o:spid="_x0000_s1037"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ZjhsEAAADcAAAADwAAAGRycy9kb3ducmV2LnhtbERPTWsCMRC9F/wPYQRvNdGDtKtRRBAE&#10;QXAtC71NN+NmcTNZNlHTf98UCr3N433OapNcJx40hNazhtlUgSCuvWm50fBx2b++gQgR2WDnmTR8&#10;U4DNevSywsL4J5/pUcZG5BAOBWqwMfaFlKG25DBMfU+cuasfHMYMh0aaAZ853HVyrtRCOmw5N1js&#10;aWepvpV3p0F1pfX3Kp3oM10qJ6uvRTwftZ6M03YJIlKK/+I/98Hk+eodfp/JF8j1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mOGwQAAANwAAAAPAAAAAAAAAAAAAAAA&#10;AKECAABkcnMvZG93bnJldi54bWxQSwUGAAAAAAQABAD5AAAAjwMAAAAA&#10;" strokecolor="red" strokeweight=".5pt">
                    <v:stroke joinstyle="miter"/>
                  </v:line>
                </v:group>
              </v:group>
            </w:pict>
          </mc:Fallback>
        </mc:AlternateContent>
      </w:r>
      <w:proofErr w:type="gramStart"/>
      <w:r w:rsidR="00AF4E1A" w:rsidRPr="00D06FE2">
        <w:t>Next move to </w:t>
      </w:r>
      <w:r w:rsidR="001A1DAE">
        <w:t xml:space="preserve">the </w:t>
      </w:r>
      <w:r w:rsidR="00AF4E1A" w:rsidRPr="00D06FE2">
        <w:t>Endpoint tab.</w:t>
      </w:r>
      <w:proofErr w:type="gramEnd"/>
      <w:r w:rsidR="00AF4E1A" w:rsidRPr="00D06FE2">
        <w:t xml:space="preserve"> Here we have to set the SAML logout endpoint. Click Add SAML…</w:t>
      </w:r>
    </w:p>
    <w:p w14:paraId="0EA4D76B" w14:textId="1278CBCA" w:rsidR="00AF4E1A" w:rsidRPr="00D06FE2" w:rsidRDefault="00AF4E1A" w:rsidP="00AF4E1A"/>
    <w:p w14:paraId="20BD9A1A" w14:textId="77777777" w:rsidR="00AF4E1A" w:rsidRPr="00D06FE2" w:rsidRDefault="00AF4E1A" w:rsidP="00AF4E1A"/>
    <w:p w14:paraId="0C136CF1" w14:textId="7254B273" w:rsidR="00AF4E1A" w:rsidRPr="00D06FE2" w:rsidRDefault="00AF4E1A" w:rsidP="00AF4E1A"/>
    <w:p w14:paraId="0A392C6A" w14:textId="77777777" w:rsidR="00AF4E1A" w:rsidRPr="00D06FE2" w:rsidRDefault="00AF4E1A" w:rsidP="00AF4E1A"/>
    <w:p w14:paraId="290583F9" w14:textId="77777777" w:rsidR="00AF4E1A" w:rsidRPr="00D06FE2" w:rsidRDefault="00AF4E1A" w:rsidP="00AF4E1A"/>
    <w:p w14:paraId="68F21D90" w14:textId="77777777" w:rsidR="00AF4E1A" w:rsidRPr="00D06FE2" w:rsidRDefault="00AF4E1A" w:rsidP="00AF4E1A"/>
    <w:p w14:paraId="13C326F3" w14:textId="77777777" w:rsidR="00AF4E1A" w:rsidRPr="00D06FE2" w:rsidRDefault="00AF4E1A" w:rsidP="00AF4E1A"/>
    <w:p w14:paraId="4853B841" w14:textId="77777777" w:rsidR="00AF4E1A" w:rsidRPr="00D06FE2" w:rsidRDefault="00AF4E1A" w:rsidP="00AF4E1A"/>
    <w:p w14:paraId="50125231" w14:textId="77777777" w:rsidR="00AF4E1A" w:rsidRPr="00D06FE2" w:rsidRDefault="00AF4E1A" w:rsidP="00AF4E1A"/>
    <w:p w14:paraId="5A25747A" w14:textId="77777777" w:rsidR="00AF4E1A" w:rsidRPr="00D06FE2" w:rsidRDefault="00AF4E1A" w:rsidP="00AF4E1A"/>
    <w:p w14:paraId="09B8D95D" w14:textId="77777777" w:rsidR="00AF4E1A" w:rsidRPr="00D06FE2" w:rsidRDefault="00AF4E1A" w:rsidP="00AF4E1A"/>
    <w:p w14:paraId="78BEFD2A" w14:textId="77777777" w:rsidR="00AF4E1A" w:rsidRPr="00D06FE2" w:rsidRDefault="00AF4E1A" w:rsidP="00AF4E1A"/>
    <w:p w14:paraId="27A76422" w14:textId="77777777" w:rsidR="00AF4E1A" w:rsidRPr="00D06FE2" w:rsidRDefault="00AF4E1A" w:rsidP="00AF4E1A"/>
    <w:p w14:paraId="7033C9DD" w14:textId="084E3B18" w:rsidR="00AF4E1A" w:rsidRPr="00D06FE2" w:rsidRDefault="00AF4E1A" w:rsidP="00AF4E1A">
      <w:r w:rsidRPr="00D06FE2">
        <w:t>Select Endpoint Type as SAML Logout and the Binding as POST. Set the Trusted URL as </w:t>
      </w:r>
      <w:hyperlink w:history="1">
        <w:r w:rsidRPr="00D06FE2">
          <w:rPr>
            <w:rStyle w:val="Hyperlink"/>
          </w:rPr>
          <w:t>https://&lt;AD_FS_server&gt;/adfs/ls</w:t>
        </w:r>
      </w:hyperlink>
      <w:r w:rsidRPr="00D06FE2">
        <w:t>  and the Response URL as the /</w:t>
      </w:r>
      <w:proofErr w:type="spellStart"/>
      <w:r w:rsidRPr="00D06FE2">
        <w:t>commonauth</w:t>
      </w:r>
      <w:proofErr w:type="spellEnd"/>
      <w:r w:rsidRPr="00D06FE2">
        <w:t xml:space="preserve"> endpoint of </w:t>
      </w:r>
      <w:proofErr w:type="spellStart"/>
      <w:r w:rsidRPr="00D06FE2">
        <w:t>Apim</w:t>
      </w:r>
      <w:proofErr w:type="spellEnd"/>
      <w:r w:rsidRPr="00D06FE2">
        <w:t>. Once it is done save the property settings of the Relying Party</w:t>
      </w:r>
      <w:r w:rsidR="006B5F76">
        <w:t xml:space="preserve"> by Clicking OK</w:t>
      </w:r>
      <w:r w:rsidRPr="00D06FE2">
        <w:t>.</w:t>
      </w:r>
    </w:p>
    <w:p w14:paraId="3FB87D97" w14:textId="77777777" w:rsidR="00AF4E1A" w:rsidRPr="00D06FE2" w:rsidRDefault="00AF4E1A" w:rsidP="00AF4E1A">
      <w:r w:rsidRPr="00D06FE2">
        <w:rPr>
          <w:noProof/>
        </w:rPr>
        <w:drawing>
          <wp:anchor distT="0" distB="0" distL="114300" distR="114300" simplePos="0" relativeHeight="251688960" behindDoc="0" locked="0" layoutInCell="1" allowOverlap="1" wp14:anchorId="7E41EC7A" wp14:editId="64D6FDAF">
            <wp:simplePos x="0" y="0"/>
            <wp:positionH relativeFrom="column">
              <wp:posOffset>161290</wp:posOffset>
            </wp:positionH>
            <wp:positionV relativeFrom="paragraph">
              <wp:posOffset>14605</wp:posOffset>
            </wp:positionV>
            <wp:extent cx="3695700" cy="3770630"/>
            <wp:effectExtent l="0" t="0" r="0" b="1270"/>
            <wp:wrapSquare wrapText="bothSides"/>
            <wp:docPr id="110" name="Picture 110" descr="https://omindu.files.wordpress.com/2015/06/screen-shot-2015-06-18-at-12-15-2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mindu.files.wordpress.com/2015/06/screen-shot-2015-06-18-at-12-15-24-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5700" cy="377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60428" w14:textId="47E7CDDB" w:rsidR="00AF4E1A" w:rsidRPr="00D06FE2" w:rsidRDefault="002F3AF1" w:rsidP="00AF4E1A">
      <w:r w:rsidRPr="00D06FE2">
        <w:rPr>
          <w:noProof/>
        </w:rPr>
        <mc:AlternateContent>
          <mc:Choice Requires="wpg">
            <w:drawing>
              <wp:anchor distT="0" distB="0" distL="114300" distR="114300" simplePos="0" relativeHeight="251689984" behindDoc="0" locked="0" layoutInCell="1" allowOverlap="1" wp14:anchorId="3163F2E7" wp14:editId="22D1370F">
                <wp:simplePos x="0" y="0"/>
                <wp:positionH relativeFrom="column">
                  <wp:posOffset>-3714750</wp:posOffset>
                </wp:positionH>
                <wp:positionV relativeFrom="paragraph">
                  <wp:posOffset>267970</wp:posOffset>
                </wp:positionV>
                <wp:extent cx="2857500" cy="238125"/>
                <wp:effectExtent l="0" t="0" r="19050" b="28575"/>
                <wp:wrapNone/>
                <wp:docPr id="111" name="Group 111"/>
                <wp:cNvGraphicFramePr/>
                <a:graphic xmlns:a="http://schemas.openxmlformats.org/drawingml/2006/main">
                  <a:graphicData uri="http://schemas.microsoft.com/office/word/2010/wordprocessingGroup">
                    <wpg:wgp>
                      <wpg:cNvGrpSpPr/>
                      <wpg:grpSpPr>
                        <a:xfrm flipV="1">
                          <a:off x="0" y="0"/>
                          <a:ext cx="2857500" cy="238125"/>
                          <a:chOff x="0" y="0"/>
                          <a:chExt cx="4619625" cy="447675"/>
                        </a:xfrm>
                      </wpg:grpSpPr>
                      <wps:wsp>
                        <wps:cNvPr id="112" name="Straight Connector 112"/>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 o:spid="_x0000_s1026" style="position:absolute;margin-left:-292.5pt;margin-top:21.1pt;width:225pt;height:18.75pt;flip:y;z-index:251689984;mso-width-relative:margin;mso-height-relative:margin" coordsize="4619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">
                <v:line id="Straight Connector 112" o:spid="_x0000_s1027"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hCU74AAADcAAAADwAAAGRycy9kb3ducmV2LnhtbERPSwrCMBDdC94hjOBGNLUL0WoUFQQ3&#10;LvwcYGzGtthMShNt9fRGENzN431nsWpNKZ5Uu8KygvEoAkGcWl1wpuBy3g2nIJxH1lhaJgUvcrBa&#10;djsLTLRt+EjPk89ECGGXoILc+yqR0qU5GXQjWxEH7mZrgz7AOpO6xiaEm1LGUTSRBgsODTlWtM0p&#10;vZ8eRkEs9WGaHu3g7K7vTTG4rO9+1ijV77XrOQhPrf+Lf+69DvPHMXyfCRf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yEJTvgAAANwAAAAPAAAAAAAAAAAAAAAAAKEC&#10;AABkcnMvZG93bnJldi54bWxQSwUGAAAAAAQABAD5AAAAjAMAAAAA&#10;" strokecolor="red" strokeweight=".5pt">
                  <v:stroke joinstyle="miter"/>
                </v:line>
                <v:line id="Straight Connector 113" o:spid="_x0000_s1028"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fCscAAAADcAAAADwAAAGRycy9kb3ducmV2LnhtbERPTYvCMBC9C/sfwix401QXZOkaRQRB&#10;EBasS8HbbDM2xWZSmqjx3xtB8DaP9znzZbStuFLvG8cKJuMMBHHldMO1gr/DZvQNwgdkja1jUnAn&#10;D8vFx2COuXY33tO1CLVIIexzVGBC6HIpfWXIoh+7jjhxJ9dbDAn2tdQ93lK4beU0y2bSYsOpwWBH&#10;a0PVubhYBVlbGHcp4y8d46G0svyfhf1OqeFnXP2ACBTDW/xyb3WaP/mC5zPpArl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3wrHAAAAA3AAAAA8AAAAAAAAAAAAAAAAA&#10;oQIAAGRycy9kb3ducmV2LnhtbFBLBQYAAAAABAAEAPkAAACOAwAAAAA=&#10;" strokecolor="red" strokeweight=".5pt">
                  <v:stroke joinstyle="miter"/>
                </v:line>
                <v:line id="Straight Connector 114" o:spid="_x0000_s1029"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1/vL8AAADcAAAADwAAAGRycy9kb3ducmV2LnhtbERPSwrCMBDdC94hjOBGNFVEtBpFBcGN&#10;Cz8HGJuxLTaT0kRbPb0RBHfzeN9ZrBpTiCdVLresYDiIQBAnVuecKricd/0pCOeRNRaWScGLHKyW&#10;7dYCY21rPtLz5FMRQtjFqCDzvoyldElGBt3AlsSBu9nKoA+wSqWusA7hppCjKJpIgzmHhgxL2maU&#10;3E8Po2Ak9WGaHG3v7K7vTd67rO9+VivV7TTrOQhPjf+Lf+69DvOHY/g+Ey6Qy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m1/vL8AAADcAAAADwAAAAAAAAAAAAAAAACh&#10;AgAAZHJzL2Rvd25yZXYueG1sUEsFBgAAAAAEAAQA+QAAAI0DAAAAAA==&#10;" strokecolor="red" strokeweight=".5pt">
                  <v:stroke joinstyle="miter"/>
                </v:line>
                <v:line id="Straight Connector 115" o:spid="_x0000_s1030"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L/XsAAAADcAAAADwAAAGRycy9kb3ducmV2LnhtbERPTYvCMBC9C/sfwix401RhZekaRQRB&#10;EBasS8HbbDM2xWZSmqjx3xtB8DaP9znzZbStuFLvG8cKJuMMBHHldMO1gr/DZvQNwgdkja1jUnAn&#10;D8vFx2COuXY33tO1CLVIIexzVGBC6HIpfWXIoh+7jjhxJ9dbDAn2tdQ93lK4beU0y2bSYsOpwWBH&#10;a0PVubhYBVlbGHcp4y8d46G0svyfhf1OqeFnXP2ACBTDW/xyb3WaP/mC5zPpArl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SS/17AAAAA3AAAAA8AAAAAAAAAAAAAAAAA&#10;oQIAAGRycy9kb3ducmV2LnhtbFBLBQYAAAAABAAEAPkAAACOAwAAAAA=&#10;" strokecolor="red" strokeweight=".5pt">
                  <v:stroke joinstyle="miter"/>
                </v:line>
              </v:group>
            </w:pict>
          </mc:Fallback>
        </mc:AlternateContent>
      </w:r>
    </w:p>
    <w:p w14:paraId="40417AF8" w14:textId="625DEA06" w:rsidR="00AF4E1A" w:rsidRPr="00D06FE2" w:rsidRDefault="00AF4E1A" w:rsidP="00AF4E1A"/>
    <w:p w14:paraId="1D0656FE" w14:textId="04BB139B" w:rsidR="00AF4E1A" w:rsidRPr="00D06FE2" w:rsidRDefault="002F3AF1" w:rsidP="00AF4E1A">
      <w:r w:rsidRPr="00D06FE2">
        <w:rPr>
          <w:noProof/>
        </w:rPr>
        <mc:AlternateContent>
          <mc:Choice Requires="wpg">
            <w:drawing>
              <wp:anchor distT="0" distB="0" distL="114300" distR="114300" simplePos="0" relativeHeight="251691008" behindDoc="0" locked="0" layoutInCell="1" allowOverlap="1" wp14:anchorId="1C039075" wp14:editId="17EBCFC4">
                <wp:simplePos x="0" y="0"/>
                <wp:positionH relativeFrom="column">
                  <wp:posOffset>-3714750</wp:posOffset>
                </wp:positionH>
                <wp:positionV relativeFrom="paragraph">
                  <wp:posOffset>196215</wp:posOffset>
                </wp:positionV>
                <wp:extent cx="2857500" cy="238125"/>
                <wp:effectExtent l="0" t="0" r="19050" b="28575"/>
                <wp:wrapNone/>
                <wp:docPr id="116" name="Group 116"/>
                <wp:cNvGraphicFramePr/>
                <a:graphic xmlns:a="http://schemas.openxmlformats.org/drawingml/2006/main">
                  <a:graphicData uri="http://schemas.microsoft.com/office/word/2010/wordprocessingGroup">
                    <wpg:wgp>
                      <wpg:cNvGrpSpPr/>
                      <wpg:grpSpPr>
                        <a:xfrm flipV="1">
                          <a:off x="0" y="0"/>
                          <a:ext cx="2857500" cy="238125"/>
                          <a:chOff x="0" y="0"/>
                          <a:chExt cx="4619625" cy="447675"/>
                        </a:xfrm>
                      </wpg:grpSpPr>
                      <wps:wsp>
                        <wps:cNvPr id="117" name="Straight Connector 117"/>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 o:spid="_x0000_s1026" style="position:absolute;margin-left:-292.5pt;margin-top:15.45pt;width:225pt;height:18.75pt;flip:y;z-index:251691008;mso-width-relative:margin;mso-height-relative:margin" coordsize="4619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">
                <v:line id="Straight Connector 117" o:spid="_x0000_s1027"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hy78AAADcAAAADwAAAGRycy9kb3ducmV2LnhtbERPSwrCMBDdC94hjOBGNNWFn2oUFQQ3&#10;LvwcYGzGtthMShNt9fRGENzN431nsWpMIZ5UudyyguEgAkGcWJ1zquBy3vWnIJxH1lhYJgUvcrBa&#10;tlsLjLWt+UjPk09FCGEXo4LM+zKW0iUZGXQDWxIH7mYrgz7AKpW6wjqEm0KOomgsDeYcGjIsaZtR&#10;cj89jIKR1IdpcrS9s7u+N3nvsr77Wa1Ut9Os5yA8Nf4v/rn3OswfTuD7TLhAL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r/hy78AAADcAAAADwAAAAAAAAAAAAAAAACh&#10;AgAAZHJzL2Rvd25yZXYueG1sUEsFBgAAAAAEAAQA+QAAAI0DAAAAAA==&#10;" strokecolor="red" strokeweight=".5pt">
                  <v:stroke joinstyle="miter"/>
                </v:line>
                <v:line id="Straight Connector 118" o:spid="_x0000_s1028"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QwMMAAADcAAAADwAAAGRycy9kb3ducmV2LnhtbESPQWsCMRCF70L/QxihN83ag5StUUQQ&#10;CgXBtSx4m26mm6WbybKJGv995yB4m+G9ee+b1Sb7Xl1pjF1gA4t5AYq4Cbbj1sD3aT97BxUTssU+&#10;MBm4U4TN+mWywtKGGx/pWqVWSQjHEg24lIZS69g48hjnYSAW7TeMHpOsY6vtiDcJ971+K4ql9tix&#10;NDgcaOeo+asu3kDRVy5c6nygcz7VXtc/y3T8MuZ1mrcfoBLl9DQ/rj+t4C+EVp6RCf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TUMDDAAAA3AAAAA8AAAAAAAAAAAAA&#10;AAAAoQIAAGRycy9kb3ducmV2LnhtbFBLBQYAAAAABAAEAPkAAACRAwAAAAA=&#10;" strokecolor="red" strokeweight=".5pt">
                  <v:stroke joinstyle="miter"/>
                </v:line>
                <v:line id="Straight Connector 119" o:spid="_x0000_s1029"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zQIr4AAADcAAAADwAAAGRycy9kb3ducmV2LnhtbERPzQ7BQBC+S7zDZiQuwpaDUJYgkbg4&#10;oA8wuqNtdGeb7tLy9FYicZsv3+8s160pxZNqV1hWMB5FIIhTqwvOFCSX/XAGwnlkjaVlUvAiB+tV&#10;t7PEWNuGT/Q8+0yEEHYxKsi9r2IpXZqTQTeyFXHgbrY26AOsM6lrbEK4KeUkiqbSYMGhIceKdjml&#10;9/PDKJhIfZylJzu4uOt7WwySzd3PG6X6vXazAOGp9X/xz33QYf54Dt9nwgV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bNAivgAAANwAAAAPAAAAAAAAAAAAAAAAAKEC&#10;AABkcnMvZG93bnJldi54bWxQSwUGAAAAAAQABAD5AAAAjAMAAAAA&#10;" strokecolor="red" strokeweight=".5pt">
                  <v:stroke joinstyle="miter"/>
                </v:line>
                <v:line id="Straight Connector 120" o:spid="_x0000_s1030"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mWe8MAAADcAAAADwAAAGRycy9kb3ducmV2LnhtbESPQWsCMRCF74X+hzAFbzWrBylbo4gg&#10;FAqCa1nwNt2Mm8XNZNlEjf/eORR6m+G9ee+b5Tr7Xt1ojF1gA7NpAYq4Cbbj1sDPcff+ASomZIt9&#10;YDLwoAjr1evLEksb7nygW5VaJSEcSzTgUhpKrWPjyGOchoFYtHMYPSZZx1bbEe8S7ns9L4qF9tix&#10;NDgcaOuouVRXb6DoKxeudd7TKR9rr+vfRTp8GzN5y5tPUIly+jf/XX9ZwZ8LvjwjE+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JlnvDAAAA3AAAAA8AAAAAAAAAAAAA&#10;AAAAoQIAAGRycy9kb3ducmV2LnhtbFBLBQYAAAAABAAEAPkAAACRAwAAAAA=&#10;" strokecolor="red" strokeweight=".5pt">
                  <v:stroke joinstyle="miter"/>
                </v:line>
              </v:group>
            </w:pict>
          </mc:Fallback>
        </mc:AlternateContent>
      </w:r>
    </w:p>
    <w:p w14:paraId="6A2A14CD" w14:textId="4DDF25D4" w:rsidR="00AF4E1A" w:rsidRPr="00D06FE2" w:rsidRDefault="00AF4E1A" w:rsidP="00AF4E1A"/>
    <w:p w14:paraId="7B37605A" w14:textId="77777777" w:rsidR="00AF4E1A" w:rsidRPr="00D06FE2" w:rsidRDefault="00AF4E1A" w:rsidP="00AF4E1A"/>
    <w:p w14:paraId="394798F2" w14:textId="77777777" w:rsidR="00AF4E1A" w:rsidRPr="00D06FE2" w:rsidRDefault="00AF4E1A" w:rsidP="00AF4E1A"/>
    <w:p w14:paraId="3889A505" w14:textId="403335DF" w:rsidR="00AF4E1A" w:rsidRPr="00D06FE2" w:rsidRDefault="002F3AF1" w:rsidP="00AF4E1A">
      <w:r>
        <w:rPr>
          <w:noProof/>
        </w:rPr>
        <mc:AlternateContent>
          <mc:Choice Requires="wps">
            <w:drawing>
              <wp:anchor distT="0" distB="0" distL="114300" distR="114300" simplePos="0" relativeHeight="251727872" behindDoc="0" locked="0" layoutInCell="1" allowOverlap="1" wp14:anchorId="7FF33E21" wp14:editId="18A6822D">
                <wp:simplePos x="0" y="0"/>
                <wp:positionH relativeFrom="column">
                  <wp:posOffset>-3562350</wp:posOffset>
                </wp:positionH>
                <wp:positionV relativeFrom="paragraph">
                  <wp:posOffset>236855</wp:posOffset>
                </wp:positionV>
                <wp:extent cx="2038733" cy="45719"/>
                <wp:effectExtent l="0" t="0" r="19050" b="12065"/>
                <wp:wrapNone/>
                <wp:docPr id="1430327820" name="Rectangle 1430327820"/>
                <wp:cNvGraphicFramePr/>
                <a:graphic xmlns:a="http://schemas.openxmlformats.org/drawingml/2006/main">
                  <a:graphicData uri="http://schemas.microsoft.com/office/word/2010/wordprocessingShape">
                    <wps:wsp>
                      <wps:cNvSpPr/>
                      <wps:spPr>
                        <a:xfrm>
                          <a:off x="0" y="0"/>
                          <a:ext cx="2038733"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30327820" o:spid="_x0000_s1026" style="position:absolute;margin-left:-280.5pt;margin-top:18.65pt;width:160.5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" fillcolor="#5b9bd5 [3204]" strokecolor="#1f4d78 [1604]" strokeweight="1pt"/>
            </w:pict>
          </mc:Fallback>
        </mc:AlternateContent>
      </w:r>
      <w:r w:rsidRPr="00D06FE2">
        <w:rPr>
          <w:noProof/>
        </w:rPr>
        <mc:AlternateContent>
          <mc:Choice Requires="wpg">
            <w:drawing>
              <wp:anchor distT="0" distB="0" distL="114300" distR="114300" simplePos="0" relativeHeight="251692032" behindDoc="0" locked="0" layoutInCell="1" allowOverlap="1" wp14:anchorId="761474BD" wp14:editId="7C790EF7">
                <wp:simplePos x="0" y="0"/>
                <wp:positionH relativeFrom="column">
                  <wp:posOffset>-3658235</wp:posOffset>
                </wp:positionH>
                <wp:positionV relativeFrom="paragraph">
                  <wp:posOffset>142875</wp:posOffset>
                </wp:positionV>
                <wp:extent cx="3400425" cy="238125"/>
                <wp:effectExtent l="0" t="0" r="28575" b="28575"/>
                <wp:wrapNone/>
                <wp:docPr id="121" name="Group 121"/>
                <wp:cNvGraphicFramePr/>
                <a:graphic xmlns:a="http://schemas.openxmlformats.org/drawingml/2006/main">
                  <a:graphicData uri="http://schemas.microsoft.com/office/word/2010/wordprocessingGroup">
                    <wpg:wgp>
                      <wpg:cNvGrpSpPr/>
                      <wpg:grpSpPr>
                        <a:xfrm flipV="1">
                          <a:off x="0" y="0"/>
                          <a:ext cx="3400425" cy="238125"/>
                          <a:chOff x="0" y="0"/>
                          <a:chExt cx="4619625" cy="447675"/>
                        </a:xfrm>
                      </wpg:grpSpPr>
                      <wps:wsp>
                        <wps:cNvPr id="122" name="Straight Connector 122"/>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5" name="Straight Connector 125"/>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 o:spid="_x0000_s1026" style="position:absolute;margin-left:-288.05pt;margin-top:11.25pt;width:267.75pt;height:18.75pt;flip:y;z-index:251692032;mso-width-relative:margin;mso-height-relative:margin" coordsize="4619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">
                <v:line id="Straight Connector 122" o:spid="_x0000_s1027"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I7r4AAADcAAAADwAAAGRycy9kb3ducmV2LnhtbERPSwrCMBDdC94hjOBGNLUL0WoUFQQ3&#10;LvwcYGzGtthMShNt9fRGENzN431nsWpNKZ5Uu8KygvEoAkGcWl1wpuBy3g2nIJxH1lhaJgUvcrBa&#10;djsLTLRt+EjPk89ECGGXoILc+yqR0qU5GXQjWxEH7mZrgz7AOpO6xiaEm1LGUTSRBgsODTlWtM0p&#10;vZ8eRkEs9WGaHu3g7K7vTTG4rO9+1ijV77XrOQhPrf+Lf+69DvPjGL7PhAv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pIjuvgAAANwAAAAPAAAAAAAAAAAAAAAAAKEC&#10;AABkcnMvZG93bnJldi54bWxQSwUGAAAAAAQABAD5AAAAjAMAAAAA&#10;" strokecolor="red" strokeweight=".5pt">
                  <v:stroke joinstyle="miter"/>
                </v:line>
                <v:line id="Straight Connector 123" o:spid="_x0000_s1028"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sIDMIAAADcAAAADwAAAGRycy9kb3ducmV2LnhtbERP32vCMBB+H+x/CDfwbaZzUEZnFBEG&#10;gjBoHQXfbs3ZFJtLaWIb//tlMNjbfXw/b72NthcTjb5zrOBlmYEgbpzuuFXwdfp4fgPhA7LG3jEp&#10;uJOH7ebxYY2FdjOXNFWhFSmEfYEKTAhDIaVvDFn0SzcQJ+7iRoshwbGVesQ5hdterrIslxY7Tg0G&#10;B9obaq7VzSrI+sq4Wx0/6RxPtZX1dx7Ko1KLp7h7BxEohn/xn/ug0/zVK/w+ky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lsIDMIAAADcAAAADwAAAAAAAAAAAAAA&#10;AAChAgAAZHJzL2Rvd25yZXYueG1sUEsFBgAAAAAEAAQA+QAAAJADAAAAAA==&#10;" strokecolor="red" strokeweight=".5pt">
                  <v:stroke joinstyle="miter"/>
                </v:line>
                <v:line id="Straight Connector 124" o:spid="_x0000_s1029"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G1AcAAAADcAAAADwAAAGRycy9kb3ducmV2LnhtbERPzYrCMBC+L/gOYQQvoqlFFq1GUUHw&#10;4kHrA4zN2BabSWmirT69ERb2Nh/f7yzXnanEkxpXWlYwGUcgiDOrS84VXNL9aAbCeWSNlWVS8CIH&#10;61XvZ4mJti2f6Hn2uQgh7BJUUHhfJ1K6rCCDbmxr4sDdbGPQB9jkUjfYhnBTyTiKfqXBkkNDgTXt&#10;Csru54dREEt9nGUnO0zd9b0th5fN3c9bpQb9brMA4anz/+I/90GH+fEUvs+EC+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BtQHAAAAA3AAAAA8AAAAAAAAAAAAAAAAA&#10;oQIAAGRycy9kb3ducmV2LnhtbFBLBQYAAAAABAAEAPkAAACOAwAAAAA=&#10;" strokecolor="red" strokeweight=".5pt">
                  <v:stroke joinstyle="miter"/>
                </v:line>
                <v:line id="Straight Connector 125" o:spid="_x0000_s1030"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4148IAAADcAAAADwAAAGRycy9kb3ducmV2LnhtbERP32vCMBB+H+x/CDfwbaYTVkZnFBEG&#10;gjBoHQXfbs3ZFJtLaWIb//tlMNjbfXw/b72NthcTjb5zrOBlmYEgbpzuuFXwdfp4fgPhA7LG3jEp&#10;uJOH7ebxYY2FdjOXNFWhFSmEfYEKTAhDIaVvDFn0SzcQJ+7iRoshwbGVesQ5hdterrIslxY7Tg0G&#10;B9obaq7VzSrI+sq4Wx0/6RxPtZX1dx7Ko1KLp7h7BxEohn/xn/ug0/zVK/w+ky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4148IAAADcAAAADwAAAAAAAAAAAAAA&#10;AAChAgAAZHJzL2Rvd25yZXYueG1sUEsFBgAAAAAEAAQA+QAAAJADAAAAAA==&#10;" strokecolor="red" strokeweight=".5pt">
                  <v:stroke joinstyle="miter"/>
                </v:line>
              </v:group>
            </w:pict>
          </mc:Fallback>
        </mc:AlternateContent>
      </w:r>
    </w:p>
    <w:p w14:paraId="29079D35" w14:textId="77777777" w:rsidR="00AF4E1A" w:rsidRPr="00D06FE2" w:rsidRDefault="00AF4E1A" w:rsidP="00AF4E1A"/>
    <w:p w14:paraId="0B7BFDA5" w14:textId="3B4C36E6" w:rsidR="00AF4E1A" w:rsidRPr="00D06FE2" w:rsidRDefault="002F3AF1" w:rsidP="00AF4E1A">
      <w:r w:rsidRPr="00D06FE2">
        <w:rPr>
          <w:noProof/>
        </w:rPr>
        <mc:AlternateContent>
          <mc:Choice Requires="wpg">
            <w:drawing>
              <wp:anchor distT="0" distB="0" distL="114300" distR="114300" simplePos="0" relativeHeight="251693056" behindDoc="0" locked="0" layoutInCell="1" allowOverlap="1" wp14:anchorId="45E50ABF" wp14:editId="1A71D09F">
                <wp:simplePos x="0" y="0"/>
                <wp:positionH relativeFrom="column">
                  <wp:posOffset>-3658235</wp:posOffset>
                </wp:positionH>
                <wp:positionV relativeFrom="paragraph">
                  <wp:posOffset>187960</wp:posOffset>
                </wp:positionV>
                <wp:extent cx="3400425" cy="238125"/>
                <wp:effectExtent l="0" t="0" r="28575" b="28575"/>
                <wp:wrapNone/>
                <wp:docPr id="126" name="Group 126"/>
                <wp:cNvGraphicFramePr/>
                <a:graphic xmlns:a="http://schemas.openxmlformats.org/drawingml/2006/main">
                  <a:graphicData uri="http://schemas.microsoft.com/office/word/2010/wordprocessingGroup">
                    <wpg:wgp>
                      <wpg:cNvGrpSpPr/>
                      <wpg:grpSpPr>
                        <a:xfrm flipV="1">
                          <a:off x="0" y="0"/>
                          <a:ext cx="3400425" cy="238125"/>
                          <a:chOff x="0" y="0"/>
                          <a:chExt cx="4619625" cy="447675"/>
                        </a:xfrm>
                      </wpg:grpSpPr>
                      <wps:wsp>
                        <wps:cNvPr id="127" name="Straight Connector 127"/>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6" o:spid="_x0000_s1026" style="position:absolute;margin-left:-288.05pt;margin-top:14.8pt;width:267.75pt;height:18.75pt;flip:y;z-index:251693056;mso-width-relative:margin;mso-height-relative:margin" coordsize="4619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">
                <v:line id="Straight Connector 127" o:spid="_x0000_s1027"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MrdsAAAADcAAAADwAAAGRycy9kb3ducmV2LnhtbERPzYrCMBC+L/gOYQQvoqk9uFqNooLg&#10;xYPWBxibsS02k9JEW316IyzsbT6+31muO1OJJzWutKxgMo5AEGdWl5wruKT70QyE88gaK8uk4EUO&#10;1qvezxITbVs+0fPscxFC2CWooPC+TqR0WUEG3djWxIG72cagD7DJpW6wDeGmknEUTaXBkkNDgTXt&#10;Csru54dREEt9nGUnO0zd9b0th5fN3c9bpQb9brMA4anz/+I/90GH+fEvfJ8JF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TK3bAAAAA3AAAAA8AAAAAAAAAAAAAAAAA&#10;oQIAAGRycy9kb3ducmV2LnhtbFBLBQYAAAAABAAEAPkAAACOAwAAAAA=&#10;" strokecolor="red" strokeweight=".5pt">
                  <v:stroke joinstyle="miter"/>
                </v:line>
                <v:line id="Straight Connector 128" o:spid="_x0000_s1028"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afcMAAADcAAAADwAAAGRycy9kb3ducmV2LnhtbESPQWsCMRCF74X+hzAFbzWrBylbo4gg&#10;FAqCa1nwNt2Mm8XNZNlEjf/eORR6m+G9ee+b5Tr7Xt1ojF1gA7NpAYq4Cbbj1sDPcff+ASomZIt9&#10;YDLwoAjr1evLEksb7nygW5VaJSEcSzTgUhpKrWPjyGOchoFYtHMYPSZZx1bbEe8S7ns9L4qF9tix&#10;NDgcaOuouVRXb6DoKxeudd7TKR9rr+vfRTp8GzN5y5tPUIly+jf/XX9ZwZ8LrTwjE+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mn3DAAAA3AAAAA8AAAAAAAAAAAAA&#10;AAAAoQIAAGRycy9kb3ducmV2LnhtbFBLBQYAAAAABAAEAPkAAACRAwAAAAA=&#10;" strokecolor="red" strokeweight=".5pt">
                  <v:stroke joinstyle="miter"/>
                </v:line>
                <v:line id="Straight Connector 129" o:spid="_x0000_s1029"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Aan74AAADcAAAADwAAAGRycy9kb3ducmV2LnhtbERPSwrCMBDdC94hjOBGNLUL0WoUFQQ3&#10;LvwcYGzGtthMShNt9fRGENzN431nsWpNKZ5Uu8KygvEoAkGcWl1wpuBy3g2nIJxH1lhaJgUvcrBa&#10;djsLTLRt+EjPk89ECGGXoILc+yqR0qU5GXQjWxEH7mZrgz7AOpO6xiaEm1LGUTSRBgsODTlWtM0p&#10;vZ8eRkEs9WGaHu3g7K7vTTG4rO9+1ijV77XrOQhPrf+Lf+69DvPjGXyfCRf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ABqfvgAAANwAAAAPAAAAAAAAAAAAAAAAAKEC&#10;AABkcnMvZG93bnJldi54bWxQSwUGAAAAAAQABAD5AAAAjAMAAAAA&#10;" strokecolor="red" strokeweight=".5pt">
                  <v:stroke joinstyle="miter"/>
                </v:line>
                <v:line id="Straight Connector 130" o:spid="_x0000_s1030"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AApsQAAADcAAAADwAAAGRycy9kb3ducmV2LnhtbESPQWsCMRCF70L/QxihN81qQcrWKCIU&#10;hELBtSx4m27GzeJmsmyipv++cyj0NsN789436232vbrTGLvABhbzAhRxE2zHrYGv0/vsFVRMyBb7&#10;wGTghyJsN0+TNZY2PPhI9yq1SkI4lmjApTSUWsfGkcc4DwOxaJcwekyyjq22Iz4k3Pd6WRQr7bFj&#10;aXA40N5Rc61u3kDRVy7c6vxJ53yqva6/V+n4YczzNO/eQCXK6d/8d32wgv8i+PKMTK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CmxAAAANwAAAAPAAAAAAAAAAAA&#10;AAAAAKECAABkcnMvZG93bnJldi54bWxQSwUGAAAAAAQABAD5AAAAkgMAAAAA&#10;" strokecolor="red" strokeweight=".5pt">
                  <v:stroke joinstyle="miter"/>
                </v:line>
              </v:group>
            </w:pict>
          </mc:Fallback>
        </mc:AlternateContent>
      </w:r>
    </w:p>
    <w:p w14:paraId="17686DC7" w14:textId="202FF198" w:rsidR="00AF4E1A" w:rsidRPr="00D06FE2" w:rsidRDefault="002F3AF1" w:rsidP="00AF4E1A">
      <w:r>
        <w:rPr>
          <w:noProof/>
        </w:rPr>
        <mc:AlternateContent>
          <mc:Choice Requires="wps">
            <w:drawing>
              <wp:anchor distT="0" distB="0" distL="114300" distR="114300" simplePos="0" relativeHeight="251729920" behindDoc="0" locked="0" layoutInCell="1" allowOverlap="1" wp14:anchorId="3CCB5AA6" wp14:editId="364D571A">
                <wp:simplePos x="0" y="0"/>
                <wp:positionH relativeFrom="column">
                  <wp:posOffset>-3562985</wp:posOffset>
                </wp:positionH>
                <wp:positionV relativeFrom="paragraph">
                  <wp:posOffset>17780</wp:posOffset>
                </wp:positionV>
                <wp:extent cx="2038350" cy="45085"/>
                <wp:effectExtent l="0" t="0" r="19050" b="12065"/>
                <wp:wrapNone/>
                <wp:docPr id="1430327821" name="Rectangle 1430327821"/>
                <wp:cNvGraphicFramePr/>
                <a:graphic xmlns:a="http://schemas.openxmlformats.org/drawingml/2006/main">
                  <a:graphicData uri="http://schemas.microsoft.com/office/word/2010/wordprocessingShape">
                    <wps:wsp>
                      <wps:cNvSpPr/>
                      <wps:spPr>
                        <a:xfrm>
                          <a:off x="0" y="0"/>
                          <a:ext cx="2038350" cy="45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30327821" o:spid="_x0000_s1026" style="position:absolute;margin-left:-280.55pt;margin-top:1.4pt;width:160.5pt;height:3.5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" fillcolor="#5b9bd5 [3204]" strokecolor="#1f4d78 [1604]" strokeweight="1pt"/>
            </w:pict>
          </mc:Fallback>
        </mc:AlternateContent>
      </w:r>
    </w:p>
    <w:p w14:paraId="2E0F5735" w14:textId="6A541242" w:rsidR="00AF4E1A" w:rsidRPr="00D06FE2" w:rsidRDefault="006B5F76" w:rsidP="00AF4E1A">
      <w:r w:rsidRPr="00D06FE2">
        <w:rPr>
          <w:noProof/>
        </w:rPr>
        <mc:AlternateContent>
          <mc:Choice Requires="wpg">
            <w:drawing>
              <wp:anchor distT="0" distB="0" distL="114300" distR="114300" simplePos="0" relativeHeight="251731968" behindDoc="0" locked="0" layoutInCell="1" allowOverlap="1" wp14:anchorId="490FAB4A" wp14:editId="63DDD40B">
                <wp:simplePos x="0" y="0"/>
                <wp:positionH relativeFrom="column">
                  <wp:posOffset>-1743075</wp:posOffset>
                </wp:positionH>
                <wp:positionV relativeFrom="paragraph">
                  <wp:posOffset>262890</wp:posOffset>
                </wp:positionV>
                <wp:extent cx="657225" cy="152400"/>
                <wp:effectExtent l="0" t="0" r="28575" b="19050"/>
                <wp:wrapNone/>
                <wp:docPr id="1430327822" name="Group 1430327822"/>
                <wp:cNvGraphicFramePr/>
                <a:graphic xmlns:a="http://schemas.openxmlformats.org/drawingml/2006/main">
                  <a:graphicData uri="http://schemas.microsoft.com/office/word/2010/wordprocessingGroup">
                    <wpg:wgp>
                      <wpg:cNvGrpSpPr/>
                      <wpg:grpSpPr>
                        <a:xfrm flipV="1">
                          <a:off x="0" y="0"/>
                          <a:ext cx="657225" cy="152400"/>
                          <a:chOff x="0" y="0"/>
                          <a:chExt cx="4619625" cy="447675"/>
                        </a:xfrm>
                      </wpg:grpSpPr>
                      <wps:wsp>
                        <wps:cNvPr id="1430327823" name="Straight Connector 1430327823"/>
                        <wps:cNvCnPr/>
                        <wps:spPr>
                          <a:xfrm>
                            <a:off x="0"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0327824" name="Straight Connector 1430327824"/>
                        <wps:cNvCnPr/>
                        <wps:spPr>
                          <a:xfrm flipH="1">
                            <a:off x="0" y="447675"/>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0327825" name="Straight Connector 1430327825"/>
                        <wps:cNvCnPr/>
                        <wps:spPr>
                          <a:xfrm>
                            <a:off x="4619625" y="0"/>
                            <a:ext cx="0" cy="4476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0327826" name="Straight Connector 1430327826"/>
                        <wps:cNvCnPr/>
                        <wps:spPr>
                          <a:xfrm flipH="1">
                            <a:off x="0" y="0"/>
                            <a:ext cx="46196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0327822" o:spid="_x0000_s1026" style="position:absolute;margin-left:-137.25pt;margin-top:20.7pt;width:51.75pt;height:12pt;flip:y;z-index:251731968;mso-width-relative:margin;mso-height-relative:margin" coordsize="4619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">
                <v:line id="Straight Connector 1430327823" o:spid="_x0000_s1027" style="position:absolute;visibility:visible;mso-wrap-style:square" from="0,0" to="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aN7scAAADjAAAADwAAAGRycy9kb3ducmV2LnhtbERPzWrCQBC+F/oOywheRDdNShujq1hB&#10;8NKDPw8wZsckmJ0N2a2JPr0rFDzO9z/zZW9qcaXWVZYVfEwiEMS51RUXCo6HzTgF4TyyxtoyKbiR&#10;g+Xi/W2OmbYd7+i694UIIewyVFB632RSurwkg25iG+LAnW1r0IezLaRusQvhppZxFH1JgxWHhhIb&#10;WpeUX/Z/RkEs9W+a7+zo4E73n2p0XF38tFNqOOhXMxCeev8S/7u3Osz/TKIk/k7jBJ4/BQDk4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9o3uxwAAAOMAAAAPAAAAAAAA&#10;AAAAAAAAAKECAABkcnMvZG93bnJldi54bWxQSwUGAAAAAAQABAD5AAAAlQMAAAAA&#10;" strokecolor="red" strokeweight=".5pt">
                  <v:stroke joinstyle="miter"/>
                </v:line>
                <v:line id="Straight Connector 1430327824" o:spid="_x0000_s1028" style="position:absolute;flip:x;visibility:visible;mso-wrap-style:square" from="0,4476"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XtMcAAADjAAAADwAAAGRycy9kb3ducmV2LnhtbERPX2vCMBB/H+w7hBvsbSar4qQaRYTB&#10;YDCwjsLebs3ZlDWX0kTNvv0yEHy83/9bbZLrxZnG0HnW8DxRIIgbbzpuNXweXp8WIEJENth7Jg2/&#10;FGCzvr9bYWn8hfd0rmIrcgiHEjXYGIdSytBYchgmfiDO3NGPDmM+x1aaES853PWyUGouHXacGywO&#10;tLPU/FQnp0H1lfWnOn3QVzrUTtbf87h/1/rxIW2XICKleBNf3W8mz59N1bR4WRQz+P8pAyD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z5e0xwAAAOMAAAAPAAAAAAAA&#10;AAAAAAAAAKECAABkcnMvZG93bnJldi54bWxQSwUGAAAAAAQABAD5AAAAlQMAAAAA&#10;" strokecolor="red" strokeweight=".5pt">
                  <v:stroke joinstyle="miter"/>
                </v:line>
                <v:line id="Straight Connector 1430327825" o:spid="_x0000_s1029" style="position:absolute;visibility:visible;mso-wrap-style:square" from="46196,0" to="46196,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OwAcgAAADjAAAADwAAAGRycy9kb3ducmV2LnhtbERPzWrCQBC+C32HZQpepG4aa42pq1ih&#10;4MVD1AcYs2MSzM6G7GpSn74rFDzO9z+LVW9qcaPWVZYVvI8jEMS51RUXCo6Hn7cEhPPIGmvLpOCX&#10;HKyWL4MFptp2nNFt7wsRQtilqKD0vkmldHlJBt3YNsSBO9vWoA9nW0jdYhfCTS3jKPqUBisODSU2&#10;tCkpv+yvRkEs9S7JMzs6uNP9uxod1xc/75QavvbrLxCeev8U/7u3Osz/mESTeJbEU3j8FAC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lOwAcgAAADjAAAADwAAAAAA&#10;AAAAAAAAAAChAgAAZHJzL2Rvd25yZXYueG1sUEsFBgAAAAAEAAQA+QAAAJYDAAAAAA==&#10;" strokecolor="red" strokeweight=".5pt">
                  <v:stroke joinstyle="miter"/>
                </v:line>
                <v:line id="Straight Connector 1430327826" o:spid="_x0000_s1030" style="position:absolute;flip:x;visibility:visible;mso-wrap-style:square" from="0,0" to="46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sWMcAAADjAAAADwAAAGRycy9kb3ducmV2LnhtbERPX0vDMBB/F/wO4Qa+uWSd1FGXDREE&#10;YSCsGwXfzuZsis2lNNmWfXsjCD7e7/+tt8kN4kxT6D1rWMwVCOLWm547DcfD6/0KRIjIBgfPpOFK&#10;Abab25s1VsZfeE/nOnYih3CoUIONcaykDK0lh2HuR+LMffnJYczn1Ekz4SWHu0EWSpXSYc+5weJI&#10;L5ba7/rkNKihtv7UpHf6SIfGyeazjPud1nez9PwEIlKK/+I/95vJ8x+Walk8rooSfn/KAM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UaxYxwAAAOMAAAAPAAAAAAAA&#10;AAAAAAAAAKECAABkcnMvZG93bnJldi54bWxQSwUGAAAAAAQABAD5AAAAlQMAAAAA&#10;" strokecolor="red" strokeweight=".5pt">
                  <v:stroke joinstyle="miter"/>
                </v:line>
              </v:group>
            </w:pict>
          </mc:Fallback>
        </mc:AlternateContent>
      </w:r>
    </w:p>
    <w:p w14:paraId="53BD644D" w14:textId="77777777" w:rsidR="00AF4E1A" w:rsidRPr="00D06FE2" w:rsidRDefault="00AF4E1A" w:rsidP="00AF4E1A"/>
    <w:sectPr w:rsidR="00AF4E1A" w:rsidRPr="00D06FE2" w:rsidSect="000260BA">
      <w:headerReference w:type="even" r:id="rId49"/>
      <w:headerReference w:type="default" r:id="rId50"/>
      <w:footerReference w:type="default" r:id="rId51"/>
      <w:headerReference w:type="first" r:id="rId52"/>
      <w:pgSz w:w="11907" w:h="16839" w:code="9"/>
      <w:pgMar w:top="1440" w:right="1325" w:bottom="1440" w:left="127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3A0DBD" w14:textId="77777777" w:rsidR="00DE3F85" w:rsidRDefault="00DE3F85" w:rsidP="00481861">
      <w:pPr>
        <w:spacing w:after="0" w:line="240" w:lineRule="auto"/>
      </w:pPr>
      <w:r>
        <w:separator/>
      </w:r>
    </w:p>
  </w:endnote>
  <w:endnote w:type="continuationSeparator" w:id="0">
    <w:p w14:paraId="0107BF08" w14:textId="77777777" w:rsidR="00DE3F85" w:rsidRDefault="00DE3F85" w:rsidP="0048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Times New Roman"/>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98AD30" w14:textId="77777777" w:rsidR="00F539CB" w:rsidRPr="003A3578" w:rsidRDefault="00582E6E">
    <w:pPr>
      <w:pStyle w:val="Footer"/>
      <w:jc w:val="right"/>
      <w:rPr>
        <w:rFonts w:ascii="Calibri Light" w:hAnsi="Calibri Light" w:cs="Arial"/>
        <w:color w:val="5F5656"/>
        <w:sz w:val="20"/>
      </w:rPr>
    </w:pPr>
    <w:r>
      <w:rPr>
        <w:noProof/>
      </w:rPr>
      <mc:AlternateContent>
        <mc:Choice Requires="wps">
          <w:drawing>
            <wp:anchor distT="4294967295" distB="4294967295" distL="114300" distR="114300" simplePos="0" relativeHeight="251660800" behindDoc="0" locked="0" layoutInCell="1" allowOverlap="1" wp14:anchorId="4B3E2780" wp14:editId="07777777">
              <wp:simplePos x="0" y="0"/>
              <wp:positionH relativeFrom="column">
                <wp:posOffset>85090</wp:posOffset>
              </wp:positionH>
              <wp:positionV relativeFrom="paragraph">
                <wp:posOffset>-108586</wp:posOffset>
              </wp:positionV>
              <wp:extent cx="5762625" cy="0"/>
              <wp:effectExtent l="0" t="0" r="9525"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2625"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wp14="http://schemas.microsoft.com/office/word/2010/wordml" xmlns:a="http://schemas.openxmlformats.org/drawingml/2006/main">
          <w:pict w14:anchorId="5E582595">
            <v:line id="Straight Connector 3"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spid="_x0000_s1026" strokecolor="#5b9bd5" strokeweight=".5pt" from="6.7pt,-8.55pt" to="460.45pt,-8.55pt" w14:anchorId="7BDE84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">
              <v:stroke joinstyle="miter"/>
              <o:lock v:ext="edit" shapetype="f"/>
            </v:line>
          </w:pict>
        </mc:Fallback>
      </mc:AlternateContent>
    </w:r>
    <w:r>
      <w:rPr>
        <w:noProof/>
      </w:rPr>
      <mc:AlternateContent>
        <mc:Choice Requires="wps">
          <w:drawing>
            <wp:anchor distT="45720" distB="45720" distL="114300" distR="114300" simplePos="0" relativeHeight="251659776" behindDoc="0" locked="0" layoutInCell="1" allowOverlap="1" wp14:anchorId="321651F9" wp14:editId="07777777">
              <wp:simplePos x="0" y="0"/>
              <wp:positionH relativeFrom="column">
                <wp:posOffset>-635</wp:posOffset>
              </wp:positionH>
              <wp:positionV relativeFrom="paragraph">
                <wp:posOffset>5715</wp:posOffset>
              </wp:positionV>
              <wp:extent cx="2552700" cy="4267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26720"/>
                      </a:xfrm>
                      <a:prstGeom prst="rect">
                        <a:avLst/>
                      </a:prstGeom>
                      <a:noFill/>
                      <a:ln w="9525">
                        <a:noFill/>
                        <a:miter lim="800000"/>
                        <a:headEnd/>
                        <a:tailEnd/>
                      </a:ln>
                    </wps:spPr>
                    <wps:txbx>
                      <w:txbxContent>
                        <w:p w14:paraId="48DDC560" w14:textId="77777777" w:rsidR="00F539CB" w:rsidRDefault="00F539CB">
                          <w:r w:rsidRPr="003A3578">
                            <w:rPr>
                              <w:rFonts w:ascii="Calibri Light" w:hAnsi="Calibri Light" w:cs="Arial"/>
                              <w:color w:val="5F5656"/>
                              <w:sz w:val="20"/>
                            </w:rPr>
                            <w:t>OASYS^ © 2004 – 2016</w:t>
                          </w:r>
                          <w:r w:rsidRPr="00814127">
                            <w:rPr>
                              <w:rStyle w:val="apple-converted-space"/>
                              <w:rFonts w:cs="Arial"/>
                              <w:color w:val="5F5656"/>
                              <w:sz w:val="20"/>
                            </w:rPr>
                            <w:t xml:space="preserve">. </w:t>
                          </w:r>
                          <w:r w:rsidRPr="003A3578">
                            <w:rPr>
                              <w:rFonts w:ascii="Calibri Light" w:hAnsi="Calibri Light" w:cs="Arial"/>
                              <w:color w:val="5F5656"/>
                              <w:sz w:val="20"/>
                            </w:rPr>
                            <w:t>All Rights Reserved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8" type="#_x0000_t202" style="position:absolute;left:0;text-align:left;margin-left:-.05pt;margin-top:.45pt;width:201pt;height:33.6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" filled="f" stroked="f">
              <v:textbox>
                <w:txbxContent>
                  <w:p w14:paraId="48DDC560" w14:textId="77777777" w:rsidR="00F539CB" w:rsidRDefault="00F539CB">
                    <w:r w:rsidRPr="003A3578">
                      <w:rPr>
                        <w:rFonts w:ascii="Calibri Light" w:hAnsi="Calibri Light" w:cs="Arial"/>
                        <w:color w:val="5F5656"/>
                        <w:sz w:val="20"/>
                      </w:rPr>
                      <w:t>OASYS^ © 2004 – 2016</w:t>
                    </w:r>
                    <w:r w:rsidRPr="00814127">
                      <w:rPr>
                        <w:rStyle w:val="apple-converted-space"/>
                        <w:rFonts w:cs="Arial"/>
                        <w:color w:val="5F5656"/>
                        <w:sz w:val="20"/>
                      </w:rPr>
                      <w:t xml:space="preserve">. </w:t>
                    </w:r>
                    <w:r w:rsidRPr="003A3578">
                      <w:rPr>
                        <w:rFonts w:ascii="Calibri Light" w:hAnsi="Calibri Light" w:cs="Arial"/>
                        <w:color w:val="5F5656"/>
                        <w:sz w:val="20"/>
                      </w:rPr>
                      <w:t>All Rights Reserved</w:t>
                    </w:r>
                  </w:p>
                </w:txbxContent>
              </v:textbox>
              <w10:wrap type="square"/>
            </v:shape>
          </w:pict>
        </mc:Fallback>
      </mc:AlternateContent>
    </w:r>
    <w:r w:rsidR="00F539CB" w:rsidRPr="003A3578">
      <w:rPr>
        <w:rFonts w:ascii="Calibri Light" w:hAnsi="Calibri Light" w:cs="Arial"/>
        <w:color w:val="5F5656"/>
        <w:sz w:val="20"/>
      </w:rPr>
      <w:t xml:space="preserve">Page </w:t>
    </w:r>
    <w:r w:rsidR="00F539CB" w:rsidRPr="003A3578">
      <w:rPr>
        <w:rFonts w:ascii="Calibri Light" w:hAnsi="Calibri Light" w:cs="Arial"/>
        <w:color w:val="5F5656"/>
        <w:sz w:val="20"/>
      </w:rPr>
      <w:fldChar w:fldCharType="begin"/>
    </w:r>
    <w:r w:rsidR="00F539CB" w:rsidRPr="003A3578">
      <w:rPr>
        <w:rFonts w:ascii="Calibri Light" w:hAnsi="Calibri Light" w:cs="Arial"/>
        <w:color w:val="5F5656"/>
        <w:sz w:val="20"/>
      </w:rPr>
      <w:instrText xml:space="preserve"> PAGE </w:instrText>
    </w:r>
    <w:r w:rsidR="00F539CB" w:rsidRPr="003A3578">
      <w:rPr>
        <w:rFonts w:ascii="Calibri Light" w:hAnsi="Calibri Light" w:cs="Arial"/>
        <w:color w:val="5F5656"/>
        <w:sz w:val="20"/>
      </w:rPr>
      <w:fldChar w:fldCharType="separate"/>
    </w:r>
    <w:r w:rsidR="009361A3">
      <w:rPr>
        <w:rFonts w:ascii="Calibri Light" w:hAnsi="Calibri Light" w:cs="Arial"/>
        <w:noProof/>
        <w:color w:val="5F5656"/>
        <w:sz w:val="20"/>
      </w:rPr>
      <w:t>1</w:t>
    </w:r>
    <w:r w:rsidR="00F539CB" w:rsidRPr="003A3578">
      <w:rPr>
        <w:rFonts w:ascii="Calibri Light" w:hAnsi="Calibri Light" w:cs="Arial"/>
        <w:color w:val="5F5656"/>
        <w:sz w:val="20"/>
      </w:rPr>
      <w:fldChar w:fldCharType="end"/>
    </w:r>
    <w:r w:rsidR="00F539CB" w:rsidRPr="003A3578">
      <w:rPr>
        <w:rFonts w:ascii="Calibri Light" w:hAnsi="Calibri Light" w:cs="Arial"/>
        <w:color w:val="5F5656"/>
        <w:sz w:val="20"/>
      </w:rPr>
      <w:t xml:space="preserve"> of </w:t>
    </w:r>
    <w:r w:rsidR="00F539CB" w:rsidRPr="003A3578">
      <w:rPr>
        <w:rFonts w:ascii="Calibri Light" w:hAnsi="Calibri Light" w:cs="Arial"/>
        <w:color w:val="5F5656"/>
        <w:sz w:val="20"/>
      </w:rPr>
      <w:fldChar w:fldCharType="begin"/>
    </w:r>
    <w:r w:rsidR="00F539CB" w:rsidRPr="003A3578">
      <w:rPr>
        <w:rFonts w:ascii="Calibri Light" w:hAnsi="Calibri Light" w:cs="Arial"/>
        <w:color w:val="5F5656"/>
        <w:sz w:val="20"/>
      </w:rPr>
      <w:instrText xml:space="preserve"> NUMPAGES  </w:instrText>
    </w:r>
    <w:r w:rsidR="00F539CB" w:rsidRPr="003A3578">
      <w:rPr>
        <w:rFonts w:ascii="Calibri Light" w:hAnsi="Calibri Light" w:cs="Arial"/>
        <w:color w:val="5F5656"/>
        <w:sz w:val="20"/>
      </w:rPr>
      <w:fldChar w:fldCharType="separate"/>
    </w:r>
    <w:r w:rsidR="009361A3">
      <w:rPr>
        <w:rFonts w:ascii="Calibri Light" w:hAnsi="Calibri Light" w:cs="Arial"/>
        <w:noProof/>
        <w:color w:val="5F5656"/>
        <w:sz w:val="20"/>
      </w:rPr>
      <w:t>11</w:t>
    </w:r>
    <w:r w:rsidR="00F539CB" w:rsidRPr="003A3578">
      <w:rPr>
        <w:rFonts w:ascii="Calibri Light" w:hAnsi="Calibri Light" w:cs="Arial"/>
        <w:color w:val="5F5656"/>
        <w:sz w:val="20"/>
      </w:rPr>
      <w:fldChar w:fldCharType="end"/>
    </w:r>
  </w:p>
  <w:p w14:paraId="25AF7EAE" w14:textId="77777777" w:rsidR="00F539CB" w:rsidRDefault="00F539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D2F9D4" w14:textId="77777777" w:rsidR="00DE3F85" w:rsidRDefault="00DE3F85" w:rsidP="00481861">
      <w:pPr>
        <w:spacing w:after="0" w:line="240" w:lineRule="auto"/>
      </w:pPr>
      <w:r>
        <w:separator/>
      </w:r>
    </w:p>
  </w:footnote>
  <w:footnote w:type="continuationSeparator" w:id="0">
    <w:p w14:paraId="3E63A301" w14:textId="77777777" w:rsidR="00DE3F85" w:rsidRDefault="00DE3F85" w:rsidP="004818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E1F1D" w14:textId="77777777" w:rsidR="00F539CB" w:rsidRDefault="00DE3F85">
    <w:pPr>
      <w:pStyle w:val="Header"/>
    </w:pPr>
    <w:r>
      <w:rPr>
        <w:noProof/>
      </w:rPr>
      <w:pict w14:anchorId="068F8E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9507969" o:spid="_x0000_s2053" type="#_x0000_t75" style="position:absolute;margin-left:0;margin-top:0;width:595.45pt;height:841.7pt;z-index:-251660800;mso-position-horizontal:center;mso-position-horizontal-relative:margin;mso-position-vertical:center;mso-position-vertical-relative:margin" o:allowincell="f">
          <v:imagedata r:id="rId1" o:title="a4_template_oasys2"/>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1658A8" w14:textId="77777777" w:rsidR="00F539CB" w:rsidRDefault="00582E6E" w:rsidP="00FF1014">
    <w:pPr>
      <w:pStyle w:val="Header"/>
      <w:spacing w:before="100" w:beforeAutospacing="1" w:after="100" w:afterAutospacing="1"/>
      <w:jc w:val="right"/>
    </w:pPr>
    <w:r>
      <w:rPr>
        <w:noProof/>
      </w:rPr>
      <mc:AlternateContent>
        <mc:Choice Requires="wps">
          <w:drawing>
            <wp:anchor distT="45720" distB="45720" distL="114300" distR="114300" simplePos="0" relativeHeight="251658752" behindDoc="0" locked="0" layoutInCell="1" allowOverlap="1" wp14:anchorId="7C3F5C27" wp14:editId="07777777">
              <wp:simplePos x="0" y="0"/>
              <wp:positionH relativeFrom="column">
                <wp:posOffset>3418205</wp:posOffset>
              </wp:positionH>
              <wp:positionV relativeFrom="paragraph">
                <wp:posOffset>182880</wp:posOffset>
              </wp:positionV>
              <wp:extent cx="2360930" cy="238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14:paraId="33E40660" w14:textId="77777777" w:rsidR="00F539CB" w:rsidRDefault="00F539CB" w:rsidP="000260BA">
                          <w:pPr>
                            <w:jc w:val="right"/>
                          </w:pPr>
                          <w:r w:rsidRPr="0003792B">
                            <w:rPr>
                              <w:noProof/>
                            </w:rPr>
                            <w:t>LOLC TECHNOLOGIES LIMITED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7" type="#_x0000_t202" style="position:absolute;left:0;text-align:left;margin-left:269.15pt;margin-top:14.4pt;width:185.9pt;height:18.75pt;z-index:251658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" filled="f" stroked="f">
              <v:textbox>
                <w:txbxContent>
                  <w:p w14:paraId="33E40660" w14:textId="77777777" w:rsidR="00F539CB" w:rsidRDefault="00F539CB" w:rsidP="000260BA">
                    <w:pPr>
                      <w:jc w:val="right"/>
                    </w:pPr>
                    <w:r w:rsidRPr="0003792B">
                      <w:rPr>
                        <w:noProof/>
                      </w:rPr>
                      <w:t>LOLC TECHNOLOGIES LIMITED</w:t>
                    </w:r>
                  </w:p>
                </w:txbxContent>
              </v:textbox>
              <w10:wrap type="square"/>
            </v:shape>
          </w:pict>
        </mc:Fallback>
      </mc:AlternateContent>
    </w:r>
    <w:r>
      <w:rPr>
        <w:noProof/>
      </w:rPr>
      <mc:AlternateContent>
        <mc:Choice Requires="wps">
          <w:drawing>
            <wp:anchor distT="4294967295" distB="4294967295" distL="114300" distR="114300" simplePos="0" relativeHeight="251657728" behindDoc="0" locked="0" layoutInCell="1" allowOverlap="1" wp14:anchorId="382EDB5E" wp14:editId="07777777">
              <wp:simplePos x="0" y="0"/>
              <wp:positionH relativeFrom="column">
                <wp:posOffset>0</wp:posOffset>
              </wp:positionH>
              <wp:positionV relativeFrom="paragraph">
                <wp:posOffset>504824</wp:posOffset>
              </wp:positionV>
              <wp:extent cx="5762625" cy="0"/>
              <wp:effectExtent l="0" t="0" r="9525"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2625"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wp14="http://schemas.microsoft.com/office/word/2010/wordml" xmlns:a="http://schemas.openxmlformats.org/drawingml/2006/main">
          <w:pict w14:anchorId="1DC09C20">
            <v:line id="Straight Connector 2"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spid="_x0000_s1026" strokecolor="#5b9bd5" strokeweight=".5pt" from="0,39.75pt" to="453.75pt,39.75pt" w14:anchorId="251F71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">
              <v:stroke joinstyle="miter"/>
              <o:lock v:ext="edit" shapetype="f"/>
            </v:line>
          </w:pict>
        </mc:Fallback>
      </mc:AlternateContent>
    </w:r>
    <w:r w:rsidR="00DE3F85">
      <w:rPr>
        <w:noProof/>
      </w:rPr>
      <w:pict w14:anchorId="7A088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9507970" o:spid="_x0000_s2054" type="#_x0000_t75" style="position:absolute;left:0;text-align:left;margin-left:0;margin-top:0;width:595.45pt;height:841.7pt;z-index:-251659776;mso-position-horizontal:center;mso-position-horizontal-relative:margin;mso-position-vertical:center;mso-position-vertical-relative:margin" o:allowincell="f">
          <v:imagedata r:id="rId1" o:title="a4_template_oasys2"/>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AB436" w14:textId="77777777" w:rsidR="00F539CB" w:rsidRDefault="00DE3F85">
    <w:pPr>
      <w:pStyle w:val="Header"/>
    </w:pPr>
    <w:r>
      <w:rPr>
        <w:noProof/>
      </w:rPr>
      <w:pict w14:anchorId="46F3A6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9507968" o:spid="_x0000_s2052" type="#_x0000_t75" style="position:absolute;margin-left:0;margin-top:0;width:595.45pt;height:841.7pt;z-index:-251661824;mso-position-horizontal:center;mso-position-horizontal-relative:margin;mso-position-vertical:center;mso-position-vertical-relative:margin" o:allowincell="f">
          <v:imagedata r:id="rId1" o:title="a4_template_oasys2"/>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46F8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9B35A4E"/>
    <w:multiLevelType w:val="hybridMultilevel"/>
    <w:tmpl w:val="7892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AA92954"/>
    <w:multiLevelType w:val="hybridMultilevel"/>
    <w:tmpl w:val="89CAAE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EFC01CA"/>
    <w:multiLevelType w:val="multilevel"/>
    <w:tmpl w:val="527A9670"/>
    <w:lvl w:ilvl="0">
      <w:start w:val="1"/>
      <w:numFmt w:val="decimal"/>
      <w:lvlText w:val="%1."/>
      <w:lvlJc w:val="left"/>
      <w:pPr>
        <w:ind w:left="360" w:hanging="360"/>
      </w:pPr>
      <w:rPr>
        <w:rFonts w:ascii="Calibri Light" w:hAnsi="Calibri Light"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2D6B28"/>
    <w:multiLevelType w:val="hybridMultilevel"/>
    <w:tmpl w:val="35A44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9C15FE"/>
    <w:multiLevelType w:val="hybridMultilevel"/>
    <w:tmpl w:val="DC4A8868"/>
    <w:lvl w:ilvl="0" w:tplc="666A7D8C">
      <w:start w:val="1"/>
      <w:numFmt w:val="bullet"/>
      <w:lvlText w:val=""/>
      <w:lvlJc w:val="left"/>
      <w:pPr>
        <w:ind w:left="720" w:hanging="360"/>
      </w:pPr>
      <w:rPr>
        <w:rFonts w:ascii="Symbol" w:hAnsi="Symbol" w:hint="default"/>
      </w:rPr>
    </w:lvl>
    <w:lvl w:ilvl="1" w:tplc="E07CB35A">
      <w:start w:val="1"/>
      <w:numFmt w:val="bullet"/>
      <w:lvlText w:val="o"/>
      <w:lvlJc w:val="left"/>
      <w:pPr>
        <w:ind w:left="1440" w:hanging="360"/>
      </w:pPr>
      <w:rPr>
        <w:rFonts w:ascii="Courier New" w:hAnsi="Courier New" w:hint="default"/>
      </w:rPr>
    </w:lvl>
    <w:lvl w:ilvl="2" w:tplc="F27E8510">
      <w:start w:val="1"/>
      <w:numFmt w:val="bullet"/>
      <w:lvlText w:val=""/>
      <w:lvlJc w:val="left"/>
      <w:pPr>
        <w:ind w:left="2160" w:hanging="360"/>
      </w:pPr>
      <w:rPr>
        <w:rFonts w:ascii="Wingdings" w:hAnsi="Wingdings" w:hint="default"/>
      </w:rPr>
    </w:lvl>
    <w:lvl w:ilvl="3" w:tplc="1BFE5024">
      <w:start w:val="1"/>
      <w:numFmt w:val="bullet"/>
      <w:lvlText w:val=""/>
      <w:lvlJc w:val="left"/>
      <w:pPr>
        <w:ind w:left="2880" w:hanging="360"/>
      </w:pPr>
      <w:rPr>
        <w:rFonts w:ascii="Symbol" w:hAnsi="Symbol" w:hint="default"/>
      </w:rPr>
    </w:lvl>
    <w:lvl w:ilvl="4" w:tplc="CD2A703C">
      <w:start w:val="1"/>
      <w:numFmt w:val="bullet"/>
      <w:lvlText w:val="o"/>
      <w:lvlJc w:val="left"/>
      <w:pPr>
        <w:ind w:left="3600" w:hanging="360"/>
      </w:pPr>
      <w:rPr>
        <w:rFonts w:ascii="Courier New" w:hAnsi="Courier New" w:hint="default"/>
      </w:rPr>
    </w:lvl>
    <w:lvl w:ilvl="5" w:tplc="145AFCF8">
      <w:start w:val="1"/>
      <w:numFmt w:val="bullet"/>
      <w:lvlText w:val=""/>
      <w:lvlJc w:val="left"/>
      <w:pPr>
        <w:ind w:left="4320" w:hanging="360"/>
      </w:pPr>
      <w:rPr>
        <w:rFonts w:ascii="Wingdings" w:hAnsi="Wingdings" w:hint="default"/>
      </w:rPr>
    </w:lvl>
    <w:lvl w:ilvl="6" w:tplc="53D6B196">
      <w:start w:val="1"/>
      <w:numFmt w:val="bullet"/>
      <w:lvlText w:val=""/>
      <w:lvlJc w:val="left"/>
      <w:pPr>
        <w:ind w:left="5040" w:hanging="360"/>
      </w:pPr>
      <w:rPr>
        <w:rFonts w:ascii="Symbol" w:hAnsi="Symbol" w:hint="default"/>
      </w:rPr>
    </w:lvl>
    <w:lvl w:ilvl="7" w:tplc="61EC1806">
      <w:start w:val="1"/>
      <w:numFmt w:val="bullet"/>
      <w:lvlText w:val="o"/>
      <w:lvlJc w:val="left"/>
      <w:pPr>
        <w:ind w:left="5760" w:hanging="360"/>
      </w:pPr>
      <w:rPr>
        <w:rFonts w:ascii="Courier New" w:hAnsi="Courier New" w:hint="default"/>
      </w:rPr>
    </w:lvl>
    <w:lvl w:ilvl="8" w:tplc="E022276C">
      <w:start w:val="1"/>
      <w:numFmt w:val="bullet"/>
      <w:lvlText w:val=""/>
      <w:lvlJc w:val="left"/>
      <w:pPr>
        <w:ind w:left="6480" w:hanging="360"/>
      </w:pPr>
      <w:rPr>
        <w:rFonts w:ascii="Wingdings" w:hAnsi="Wingdings" w:hint="default"/>
      </w:rPr>
    </w:lvl>
  </w:abstractNum>
  <w:abstractNum w:abstractNumId="6">
    <w:nsid w:val="218F15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D1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4844A27"/>
    <w:multiLevelType w:val="hybridMultilevel"/>
    <w:tmpl w:val="0846D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074975"/>
    <w:multiLevelType w:val="hybridMultilevel"/>
    <w:tmpl w:val="B37A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5B4EBB"/>
    <w:multiLevelType w:val="hybridMultilevel"/>
    <w:tmpl w:val="6280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25066DE"/>
    <w:multiLevelType w:val="hybridMultilevel"/>
    <w:tmpl w:val="20A6F8A0"/>
    <w:lvl w:ilvl="0" w:tplc="B3AE8C7A">
      <w:start w:val="1"/>
      <w:numFmt w:val="bullet"/>
      <w:lvlText w:val=""/>
      <w:lvlJc w:val="left"/>
      <w:pPr>
        <w:ind w:left="720" w:hanging="360"/>
      </w:pPr>
      <w:rPr>
        <w:rFonts w:ascii="Symbol" w:hAnsi="Symbol" w:hint="default"/>
      </w:rPr>
    </w:lvl>
    <w:lvl w:ilvl="1" w:tplc="B42EEE54">
      <w:start w:val="1"/>
      <w:numFmt w:val="bullet"/>
      <w:lvlText w:val="o"/>
      <w:lvlJc w:val="left"/>
      <w:pPr>
        <w:ind w:left="1440" w:hanging="360"/>
      </w:pPr>
      <w:rPr>
        <w:rFonts w:ascii="Courier New" w:hAnsi="Courier New" w:hint="default"/>
      </w:rPr>
    </w:lvl>
    <w:lvl w:ilvl="2" w:tplc="B7249390">
      <w:start w:val="1"/>
      <w:numFmt w:val="bullet"/>
      <w:lvlText w:val=""/>
      <w:lvlJc w:val="left"/>
      <w:pPr>
        <w:ind w:left="2160" w:hanging="360"/>
      </w:pPr>
      <w:rPr>
        <w:rFonts w:ascii="Wingdings" w:hAnsi="Wingdings" w:hint="default"/>
      </w:rPr>
    </w:lvl>
    <w:lvl w:ilvl="3" w:tplc="66F08118">
      <w:start w:val="1"/>
      <w:numFmt w:val="bullet"/>
      <w:lvlText w:val=""/>
      <w:lvlJc w:val="left"/>
      <w:pPr>
        <w:ind w:left="2880" w:hanging="360"/>
      </w:pPr>
      <w:rPr>
        <w:rFonts w:ascii="Symbol" w:hAnsi="Symbol" w:hint="default"/>
      </w:rPr>
    </w:lvl>
    <w:lvl w:ilvl="4" w:tplc="EED6113E">
      <w:start w:val="1"/>
      <w:numFmt w:val="bullet"/>
      <w:lvlText w:val="o"/>
      <w:lvlJc w:val="left"/>
      <w:pPr>
        <w:ind w:left="3600" w:hanging="360"/>
      </w:pPr>
      <w:rPr>
        <w:rFonts w:ascii="Courier New" w:hAnsi="Courier New" w:hint="default"/>
      </w:rPr>
    </w:lvl>
    <w:lvl w:ilvl="5" w:tplc="D5D01F6A">
      <w:start w:val="1"/>
      <w:numFmt w:val="bullet"/>
      <w:lvlText w:val=""/>
      <w:lvlJc w:val="left"/>
      <w:pPr>
        <w:ind w:left="4320" w:hanging="360"/>
      </w:pPr>
      <w:rPr>
        <w:rFonts w:ascii="Wingdings" w:hAnsi="Wingdings" w:hint="default"/>
      </w:rPr>
    </w:lvl>
    <w:lvl w:ilvl="6" w:tplc="A8D0DB9A">
      <w:start w:val="1"/>
      <w:numFmt w:val="bullet"/>
      <w:lvlText w:val=""/>
      <w:lvlJc w:val="left"/>
      <w:pPr>
        <w:ind w:left="5040" w:hanging="360"/>
      </w:pPr>
      <w:rPr>
        <w:rFonts w:ascii="Symbol" w:hAnsi="Symbol" w:hint="default"/>
      </w:rPr>
    </w:lvl>
    <w:lvl w:ilvl="7" w:tplc="3A0412B6">
      <w:start w:val="1"/>
      <w:numFmt w:val="bullet"/>
      <w:lvlText w:val="o"/>
      <w:lvlJc w:val="left"/>
      <w:pPr>
        <w:ind w:left="5760" w:hanging="360"/>
      </w:pPr>
      <w:rPr>
        <w:rFonts w:ascii="Courier New" w:hAnsi="Courier New" w:hint="default"/>
      </w:rPr>
    </w:lvl>
    <w:lvl w:ilvl="8" w:tplc="3C2E41D4">
      <w:start w:val="1"/>
      <w:numFmt w:val="bullet"/>
      <w:lvlText w:val=""/>
      <w:lvlJc w:val="left"/>
      <w:pPr>
        <w:ind w:left="6480" w:hanging="360"/>
      </w:pPr>
      <w:rPr>
        <w:rFonts w:ascii="Wingdings" w:hAnsi="Wingdings" w:hint="default"/>
      </w:rPr>
    </w:lvl>
  </w:abstractNum>
  <w:abstractNum w:abstractNumId="12">
    <w:nsid w:val="636C6BC3"/>
    <w:multiLevelType w:val="hybridMultilevel"/>
    <w:tmpl w:val="0A42D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286015"/>
    <w:multiLevelType w:val="hybridMultilevel"/>
    <w:tmpl w:val="85625F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21D182B"/>
    <w:multiLevelType w:val="hybridMultilevel"/>
    <w:tmpl w:val="A678C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730446C"/>
    <w:multiLevelType w:val="hybridMultilevel"/>
    <w:tmpl w:val="2D740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98A088D"/>
    <w:multiLevelType w:val="hybridMultilevel"/>
    <w:tmpl w:val="7B304E2A"/>
    <w:lvl w:ilvl="0" w:tplc="0DD274E4">
      <w:start w:val="1"/>
      <w:numFmt w:val="bullet"/>
      <w:lvlText w:val=""/>
      <w:lvlJc w:val="left"/>
      <w:pPr>
        <w:ind w:left="720" w:hanging="360"/>
      </w:pPr>
      <w:rPr>
        <w:rFonts w:ascii="Symbol" w:hAnsi="Symbol" w:hint="default"/>
      </w:rPr>
    </w:lvl>
    <w:lvl w:ilvl="1" w:tplc="F000CA8A">
      <w:start w:val="1"/>
      <w:numFmt w:val="bullet"/>
      <w:lvlText w:val="o"/>
      <w:lvlJc w:val="left"/>
      <w:pPr>
        <w:ind w:left="1440" w:hanging="360"/>
      </w:pPr>
      <w:rPr>
        <w:rFonts w:ascii="Courier New" w:hAnsi="Courier New" w:hint="default"/>
      </w:rPr>
    </w:lvl>
    <w:lvl w:ilvl="2" w:tplc="ACD8730E">
      <w:start w:val="1"/>
      <w:numFmt w:val="bullet"/>
      <w:lvlText w:val=""/>
      <w:lvlJc w:val="left"/>
      <w:pPr>
        <w:ind w:left="2160" w:hanging="360"/>
      </w:pPr>
      <w:rPr>
        <w:rFonts w:ascii="Wingdings" w:hAnsi="Wingdings" w:hint="default"/>
      </w:rPr>
    </w:lvl>
    <w:lvl w:ilvl="3" w:tplc="49F6CC56">
      <w:start w:val="1"/>
      <w:numFmt w:val="bullet"/>
      <w:lvlText w:val=""/>
      <w:lvlJc w:val="left"/>
      <w:pPr>
        <w:ind w:left="2880" w:hanging="360"/>
      </w:pPr>
      <w:rPr>
        <w:rFonts w:ascii="Symbol" w:hAnsi="Symbol" w:hint="default"/>
      </w:rPr>
    </w:lvl>
    <w:lvl w:ilvl="4" w:tplc="AA562600">
      <w:start w:val="1"/>
      <w:numFmt w:val="bullet"/>
      <w:lvlText w:val="o"/>
      <w:lvlJc w:val="left"/>
      <w:pPr>
        <w:ind w:left="3600" w:hanging="360"/>
      </w:pPr>
      <w:rPr>
        <w:rFonts w:ascii="Courier New" w:hAnsi="Courier New" w:hint="default"/>
      </w:rPr>
    </w:lvl>
    <w:lvl w:ilvl="5" w:tplc="0FE2A2F0">
      <w:start w:val="1"/>
      <w:numFmt w:val="bullet"/>
      <w:lvlText w:val=""/>
      <w:lvlJc w:val="left"/>
      <w:pPr>
        <w:ind w:left="4320" w:hanging="360"/>
      </w:pPr>
      <w:rPr>
        <w:rFonts w:ascii="Wingdings" w:hAnsi="Wingdings" w:hint="default"/>
      </w:rPr>
    </w:lvl>
    <w:lvl w:ilvl="6" w:tplc="4F3E86EC">
      <w:start w:val="1"/>
      <w:numFmt w:val="bullet"/>
      <w:lvlText w:val=""/>
      <w:lvlJc w:val="left"/>
      <w:pPr>
        <w:ind w:left="5040" w:hanging="360"/>
      </w:pPr>
      <w:rPr>
        <w:rFonts w:ascii="Symbol" w:hAnsi="Symbol" w:hint="default"/>
      </w:rPr>
    </w:lvl>
    <w:lvl w:ilvl="7" w:tplc="80E8B472">
      <w:start w:val="1"/>
      <w:numFmt w:val="bullet"/>
      <w:lvlText w:val="o"/>
      <w:lvlJc w:val="left"/>
      <w:pPr>
        <w:ind w:left="5760" w:hanging="360"/>
      </w:pPr>
      <w:rPr>
        <w:rFonts w:ascii="Courier New" w:hAnsi="Courier New" w:hint="default"/>
      </w:rPr>
    </w:lvl>
    <w:lvl w:ilvl="8" w:tplc="29FC35C4">
      <w:start w:val="1"/>
      <w:numFmt w:val="bullet"/>
      <w:lvlText w:val=""/>
      <w:lvlJc w:val="left"/>
      <w:pPr>
        <w:ind w:left="6480" w:hanging="360"/>
      </w:pPr>
      <w:rPr>
        <w:rFonts w:ascii="Wingdings" w:hAnsi="Wingdings" w:hint="default"/>
      </w:rPr>
    </w:lvl>
  </w:abstractNum>
  <w:abstractNum w:abstractNumId="17">
    <w:nsid w:val="7CC31CF6"/>
    <w:multiLevelType w:val="hybridMultilevel"/>
    <w:tmpl w:val="763092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6"/>
  </w:num>
  <w:num w:numId="2">
    <w:abstractNumId w:val="5"/>
  </w:num>
  <w:num w:numId="3">
    <w:abstractNumId w:val="11"/>
  </w:num>
  <w:num w:numId="4">
    <w:abstractNumId w:val="7"/>
  </w:num>
  <w:num w:numId="5">
    <w:abstractNumId w:val="0"/>
  </w:num>
  <w:num w:numId="6">
    <w:abstractNumId w:val="3"/>
  </w:num>
  <w:num w:numId="7">
    <w:abstractNumId w:val="6"/>
  </w:num>
  <w:num w:numId="8">
    <w:abstractNumId w:val="10"/>
  </w:num>
  <w:num w:numId="9">
    <w:abstractNumId w:val="8"/>
  </w:num>
  <w:num w:numId="10">
    <w:abstractNumId w:val="0"/>
  </w:num>
  <w:num w:numId="11">
    <w:abstractNumId w:val="0"/>
  </w:num>
  <w:num w:numId="12">
    <w:abstractNumId w:val="12"/>
  </w:num>
  <w:num w:numId="13">
    <w:abstractNumId w:val="9"/>
  </w:num>
  <w:num w:numId="14">
    <w:abstractNumId w:val="4"/>
  </w:num>
  <w:num w:numId="15">
    <w:abstractNumId w:val="13"/>
  </w:num>
  <w:num w:numId="16">
    <w:abstractNumId w:val="14"/>
  </w:num>
  <w:num w:numId="17">
    <w:abstractNumId w:val="2"/>
  </w:num>
  <w:num w:numId="18">
    <w:abstractNumId w:val="15"/>
  </w:num>
  <w:num w:numId="19">
    <w:abstractNumId w:val="17"/>
  </w:num>
  <w:num w:numId="20">
    <w:abstractNumId w:val="1"/>
  </w:num>
</w:numbering>
</file>

<file path=word/people.xml><?xml version="1.0" encoding="utf-8"?>
<w15:people xmlns:mc="http://schemas.openxmlformats.org/markup-compatibility/2006" xmlns:w15="http://schemas.microsoft.com/office/word/2012/wordml" mc:Ignorable="w15">
  <w15:person w15:author="Gayakshika Gimhani [IT/EKO/LOITS]">
    <w15:presenceInfo w15:providerId="AD" w15:userId="10033FFF9A27BA26@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6406"/>
    <w:rsid w:val="00000406"/>
    <w:rsid w:val="00011DFA"/>
    <w:rsid w:val="000126CB"/>
    <w:rsid w:val="00013C60"/>
    <w:rsid w:val="000178FE"/>
    <w:rsid w:val="000260BA"/>
    <w:rsid w:val="000357D0"/>
    <w:rsid w:val="000400FE"/>
    <w:rsid w:val="0004725D"/>
    <w:rsid w:val="00074CBE"/>
    <w:rsid w:val="00077A58"/>
    <w:rsid w:val="000A2BFC"/>
    <w:rsid w:val="000B1F0F"/>
    <w:rsid w:val="000B78FB"/>
    <w:rsid w:val="000D1A41"/>
    <w:rsid w:val="000D626E"/>
    <w:rsid w:val="000E41D6"/>
    <w:rsid w:val="000E7144"/>
    <w:rsid w:val="000F293C"/>
    <w:rsid w:val="00101C07"/>
    <w:rsid w:val="00123F20"/>
    <w:rsid w:val="00140764"/>
    <w:rsid w:val="00150C4C"/>
    <w:rsid w:val="00182A37"/>
    <w:rsid w:val="001A1DAE"/>
    <w:rsid w:val="001A23B5"/>
    <w:rsid w:val="001B064E"/>
    <w:rsid w:val="001B14A4"/>
    <w:rsid w:val="001B7097"/>
    <w:rsid w:val="001C2543"/>
    <w:rsid w:val="001C7C23"/>
    <w:rsid w:val="001E5B97"/>
    <w:rsid w:val="001E6183"/>
    <w:rsid w:val="00214A96"/>
    <w:rsid w:val="00214F57"/>
    <w:rsid w:val="0022052E"/>
    <w:rsid w:val="00220E0A"/>
    <w:rsid w:val="0023173C"/>
    <w:rsid w:val="00236C09"/>
    <w:rsid w:val="0024451B"/>
    <w:rsid w:val="00253CFA"/>
    <w:rsid w:val="00254438"/>
    <w:rsid w:val="002660A0"/>
    <w:rsid w:val="00267DD2"/>
    <w:rsid w:val="00277A00"/>
    <w:rsid w:val="00283C7B"/>
    <w:rsid w:val="002E0217"/>
    <w:rsid w:val="002E06E8"/>
    <w:rsid w:val="002E1661"/>
    <w:rsid w:val="002F3AF1"/>
    <w:rsid w:val="002F43E3"/>
    <w:rsid w:val="002F603B"/>
    <w:rsid w:val="003006AD"/>
    <w:rsid w:val="00302939"/>
    <w:rsid w:val="003056D2"/>
    <w:rsid w:val="00314647"/>
    <w:rsid w:val="00320A74"/>
    <w:rsid w:val="00377C17"/>
    <w:rsid w:val="003809D6"/>
    <w:rsid w:val="00382F24"/>
    <w:rsid w:val="00385396"/>
    <w:rsid w:val="00387BF1"/>
    <w:rsid w:val="00387C83"/>
    <w:rsid w:val="003A3578"/>
    <w:rsid w:val="003E1D9C"/>
    <w:rsid w:val="003F4ED8"/>
    <w:rsid w:val="003F78F4"/>
    <w:rsid w:val="004064FB"/>
    <w:rsid w:val="00435E0D"/>
    <w:rsid w:val="00442F71"/>
    <w:rsid w:val="00455095"/>
    <w:rsid w:val="00457153"/>
    <w:rsid w:val="00481861"/>
    <w:rsid w:val="0049330F"/>
    <w:rsid w:val="004A587B"/>
    <w:rsid w:val="004E46F8"/>
    <w:rsid w:val="00501FF7"/>
    <w:rsid w:val="00507340"/>
    <w:rsid w:val="005304CF"/>
    <w:rsid w:val="00550309"/>
    <w:rsid w:val="005608DD"/>
    <w:rsid w:val="00566964"/>
    <w:rsid w:val="00573136"/>
    <w:rsid w:val="00582E6E"/>
    <w:rsid w:val="005837B5"/>
    <w:rsid w:val="00587161"/>
    <w:rsid w:val="00597320"/>
    <w:rsid w:val="005A1487"/>
    <w:rsid w:val="005B0280"/>
    <w:rsid w:val="005B5EA0"/>
    <w:rsid w:val="005C32C6"/>
    <w:rsid w:val="005D014F"/>
    <w:rsid w:val="005D0B14"/>
    <w:rsid w:val="006118B9"/>
    <w:rsid w:val="006159B0"/>
    <w:rsid w:val="00645807"/>
    <w:rsid w:val="006505ED"/>
    <w:rsid w:val="00680777"/>
    <w:rsid w:val="006813C1"/>
    <w:rsid w:val="006832D7"/>
    <w:rsid w:val="0069241D"/>
    <w:rsid w:val="0069661C"/>
    <w:rsid w:val="006A3538"/>
    <w:rsid w:val="006A44BF"/>
    <w:rsid w:val="006B2E5D"/>
    <w:rsid w:val="006B32BE"/>
    <w:rsid w:val="006B5F76"/>
    <w:rsid w:val="006B6406"/>
    <w:rsid w:val="006E5D26"/>
    <w:rsid w:val="00702663"/>
    <w:rsid w:val="00705042"/>
    <w:rsid w:val="0074209B"/>
    <w:rsid w:val="00746A4D"/>
    <w:rsid w:val="007479AB"/>
    <w:rsid w:val="00754D82"/>
    <w:rsid w:val="00766111"/>
    <w:rsid w:val="0077487D"/>
    <w:rsid w:val="007776E7"/>
    <w:rsid w:val="007A2A91"/>
    <w:rsid w:val="007B62AE"/>
    <w:rsid w:val="007C443E"/>
    <w:rsid w:val="007D2CF8"/>
    <w:rsid w:val="007E4DEB"/>
    <w:rsid w:val="007E5D36"/>
    <w:rsid w:val="007F25A0"/>
    <w:rsid w:val="007F3E53"/>
    <w:rsid w:val="007F4F4F"/>
    <w:rsid w:val="007F5C0C"/>
    <w:rsid w:val="007F5D30"/>
    <w:rsid w:val="00802C04"/>
    <w:rsid w:val="00807ADE"/>
    <w:rsid w:val="00810807"/>
    <w:rsid w:val="00814610"/>
    <w:rsid w:val="00816455"/>
    <w:rsid w:val="0081702E"/>
    <w:rsid w:val="008203FE"/>
    <w:rsid w:val="00854166"/>
    <w:rsid w:val="0086025E"/>
    <w:rsid w:val="008604FF"/>
    <w:rsid w:val="00861FFB"/>
    <w:rsid w:val="00862053"/>
    <w:rsid w:val="0089387E"/>
    <w:rsid w:val="00893A4B"/>
    <w:rsid w:val="00896D62"/>
    <w:rsid w:val="00897C29"/>
    <w:rsid w:val="008A3FA4"/>
    <w:rsid w:val="008C4825"/>
    <w:rsid w:val="008D6650"/>
    <w:rsid w:val="008D7882"/>
    <w:rsid w:val="008F4D29"/>
    <w:rsid w:val="008F725C"/>
    <w:rsid w:val="00924296"/>
    <w:rsid w:val="009361A3"/>
    <w:rsid w:val="0094043D"/>
    <w:rsid w:val="00942A5B"/>
    <w:rsid w:val="00952BCA"/>
    <w:rsid w:val="00971469"/>
    <w:rsid w:val="0097514A"/>
    <w:rsid w:val="00976675"/>
    <w:rsid w:val="00977EAD"/>
    <w:rsid w:val="00982D57"/>
    <w:rsid w:val="009864EB"/>
    <w:rsid w:val="00991C4B"/>
    <w:rsid w:val="0099674A"/>
    <w:rsid w:val="009C3373"/>
    <w:rsid w:val="009D4406"/>
    <w:rsid w:val="009E0E61"/>
    <w:rsid w:val="009E1B4B"/>
    <w:rsid w:val="009E21F8"/>
    <w:rsid w:val="00A04C29"/>
    <w:rsid w:val="00A0732B"/>
    <w:rsid w:val="00A159B9"/>
    <w:rsid w:val="00A24189"/>
    <w:rsid w:val="00A37DB8"/>
    <w:rsid w:val="00A64242"/>
    <w:rsid w:val="00A72FBA"/>
    <w:rsid w:val="00A82B34"/>
    <w:rsid w:val="00A9271D"/>
    <w:rsid w:val="00AA13FB"/>
    <w:rsid w:val="00AA3952"/>
    <w:rsid w:val="00AC2D3C"/>
    <w:rsid w:val="00AF4E1A"/>
    <w:rsid w:val="00B37CFD"/>
    <w:rsid w:val="00B542D9"/>
    <w:rsid w:val="00B55404"/>
    <w:rsid w:val="00B70C33"/>
    <w:rsid w:val="00B72840"/>
    <w:rsid w:val="00B731DF"/>
    <w:rsid w:val="00B82FE0"/>
    <w:rsid w:val="00B865D0"/>
    <w:rsid w:val="00BA6976"/>
    <w:rsid w:val="00BB002C"/>
    <w:rsid w:val="00BC34D9"/>
    <w:rsid w:val="00BC7C0C"/>
    <w:rsid w:val="00C0456B"/>
    <w:rsid w:val="00C20E13"/>
    <w:rsid w:val="00C233D7"/>
    <w:rsid w:val="00C64A89"/>
    <w:rsid w:val="00C92779"/>
    <w:rsid w:val="00CA0368"/>
    <w:rsid w:val="00CA24AF"/>
    <w:rsid w:val="00CA307F"/>
    <w:rsid w:val="00CA7676"/>
    <w:rsid w:val="00CB18B4"/>
    <w:rsid w:val="00CC2E31"/>
    <w:rsid w:val="00CE40F7"/>
    <w:rsid w:val="00D02B04"/>
    <w:rsid w:val="00D11FD2"/>
    <w:rsid w:val="00D128E0"/>
    <w:rsid w:val="00D527E8"/>
    <w:rsid w:val="00D627B2"/>
    <w:rsid w:val="00D62FED"/>
    <w:rsid w:val="00D67472"/>
    <w:rsid w:val="00D7263A"/>
    <w:rsid w:val="00DA48E0"/>
    <w:rsid w:val="00DE3F85"/>
    <w:rsid w:val="00DF356C"/>
    <w:rsid w:val="00DF7205"/>
    <w:rsid w:val="00E041A5"/>
    <w:rsid w:val="00E14585"/>
    <w:rsid w:val="00E33AC0"/>
    <w:rsid w:val="00E36CCA"/>
    <w:rsid w:val="00E878E4"/>
    <w:rsid w:val="00EA0C7B"/>
    <w:rsid w:val="00EA73D7"/>
    <w:rsid w:val="00EA7C91"/>
    <w:rsid w:val="00EB2FCC"/>
    <w:rsid w:val="00F00449"/>
    <w:rsid w:val="00F037FB"/>
    <w:rsid w:val="00F205C3"/>
    <w:rsid w:val="00F539CB"/>
    <w:rsid w:val="00F72C85"/>
    <w:rsid w:val="00F910BD"/>
    <w:rsid w:val="00FA239B"/>
    <w:rsid w:val="00FA3099"/>
    <w:rsid w:val="00FA41BF"/>
    <w:rsid w:val="00FA71AD"/>
    <w:rsid w:val="00FB014A"/>
    <w:rsid w:val="00FD25CC"/>
    <w:rsid w:val="00FD28AC"/>
    <w:rsid w:val="00FE26FF"/>
    <w:rsid w:val="00FE41DF"/>
    <w:rsid w:val="00FF1014"/>
    <w:rsid w:val="00FF47EA"/>
    <w:rsid w:val="2D1C62FE"/>
    <w:rsid w:val="706A3B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DC90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0260BA"/>
    <w:pPr>
      <w:keepNext/>
      <w:keepLines/>
      <w:numPr>
        <w:numId w:val="5"/>
      </w:numPr>
      <w:spacing w:before="240" w:after="0"/>
      <w:outlineLvl w:val="0"/>
    </w:pPr>
    <w:rPr>
      <w:rFonts w:ascii="Calibri Light" w:eastAsia="Times New Roman" w:hAnsi="Calibri Light"/>
      <w:color w:val="2E74B5"/>
      <w:sz w:val="32"/>
      <w:szCs w:val="32"/>
      <w:lang w:val="en-GB"/>
    </w:rPr>
  </w:style>
  <w:style w:type="paragraph" w:styleId="Heading2">
    <w:name w:val="heading 2"/>
    <w:basedOn w:val="Normal"/>
    <w:next w:val="Normal"/>
    <w:link w:val="Heading2Char"/>
    <w:uiPriority w:val="9"/>
    <w:unhideWhenUsed/>
    <w:qFormat/>
    <w:rsid w:val="000260BA"/>
    <w:pPr>
      <w:keepNext/>
      <w:keepLines/>
      <w:numPr>
        <w:ilvl w:val="1"/>
        <w:numId w:val="5"/>
      </w:numPr>
      <w:spacing w:before="40" w:after="0"/>
      <w:outlineLvl w:val="1"/>
    </w:pPr>
    <w:rPr>
      <w:rFonts w:ascii="Calibri Light" w:eastAsia="Times New Roman" w:hAnsi="Calibri Light"/>
      <w:color w:val="2E74B5"/>
      <w:sz w:val="26"/>
      <w:szCs w:val="26"/>
      <w:lang w:val="en-GB"/>
    </w:rPr>
  </w:style>
  <w:style w:type="paragraph" w:styleId="Heading3">
    <w:name w:val="heading 3"/>
    <w:basedOn w:val="Normal"/>
    <w:next w:val="Normal"/>
    <w:link w:val="Heading3Char"/>
    <w:uiPriority w:val="9"/>
    <w:unhideWhenUsed/>
    <w:qFormat/>
    <w:rsid w:val="000260BA"/>
    <w:pPr>
      <w:keepNext/>
      <w:keepLines/>
      <w:numPr>
        <w:ilvl w:val="2"/>
        <w:numId w:val="5"/>
      </w:numPr>
      <w:spacing w:before="40" w:after="0"/>
      <w:outlineLvl w:val="2"/>
    </w:pPr>
    <w:rPr>
      <w:rFonts w:ascii="Calibri Light" w:eastAsia="Times New Roman" w:hAnsi="Calibri Light"/>
      <w:color w:val="1F4D78"/>
      <w:sz w:val="24"/>
      <w:szCs w:val="24"/>
      <w:lang w:val="en-GB"/>
    </w:rPr>
  </w:style>
  <w:style w:type="paragraph" w:styleId="Heading4">
    <w:name w:val="heading 4"/>
    <w:basedOn w:val="Normal"/>
    <w:next w:val="Normal"/>
    <w:link w:val="Heading4Char"/>
    <w:uiPriority w:val="9"/>
    <w:semiHidden/>
    <w:unhideWhenUsed/>
    <w:qFormat/>
    <w:rsid w:val="000260BA"/>
    <w:pPr>
      <w:keepNext/>
      <w:keepLines/>
      <w:numPr>
        <w:ilvl w:val="3"/>
        <w:numId w:val="5"/>
      </w:numPr>
      <w:spacing w:before="40" w:after="0"/>
      <w:outlineLvl w:val="3"/>
    </w:pPr>
    <w:rPr>
      <w:rFonts w:ascii="Calibri Light" w:eastAsia="Times New Roman" w:hAnsi="Calibri Light"/>
      <w:i/>
      <w:iCs/>
      <w:color w:val="2E74B5"/>
      <w:lang w:val="en-GB"/>
    </w:rPr>
  </w:style>
  <w:style w:type="paragraph" w:styleId="Heading5">
    <w:name w:val="heading 5"/>
    <w:basedOn w:val="Normal"/>
    <w:next w:val="Normal"/>
    <w:link w:val="Heading5Char"/>
    <w:uiPriority w:val="9"/>
    <w:semiHidden/>
    <w:unhideWhenUsed/>
    <w:qFormat/>
    <w:rsid w:val="000260BA"/>
    <w:pPr>
      <w:keepNext/>
      <w:keepLines/>
      <w:numPr>
        <w:ilvl w:val="4"/>
        <w:numId w:val="5"/>
      </w:numPr>
      <w:spacing w:before="40" w:after="0"/>
      <w:outlineLvl w:val="4"/>
    </w:pPr>
    <w:rPr>
      <w:rFonts w:ascii="Calibri Light" w:eastAsia="Times New Roman" w:hAnsi="Calibri Light"/>
      <w:color w:val="2E74B5"/>
      <w:lang w:val="en-GB"/>
    </w:rPr>
  </w:style>
  <w:style w:type="paragraph" w:styleId="Heading6">
    <w:name w:val="heading 6"/>
    <w:basedOn w:val="Normal"/>
    <w:next w:val="Normal"/>
    <w:link w:val="Heading6Char"/>
    <w:uiPriority w:val="9"/>
    <w:semiHidden/>
    <w:unhideWhenUsed/>
    <w:qFormat/>
    <w:rsid w:val="000260BA"/>
    <w:pPr>
      <w:keepNext/>
      <w:keepLines/>
      <w:numPr>
        <w:ilvl w:val="5"/>
        <w:numId w:val="5"/>
      </w:numPr>
      <w:spacing w:before="40" w:after="0"/>
      <w:outlineLvl w:val="5"/>
    </w:pPr>
    <w:rPr>
      <w:rFonts w:ascii="Calibri Light" w:eastAsia="Times New Roman" w:hAnsi="Calibri Light"/>
      <w:color w:val="1F4D78"/>
      <w:lang w:val="en-GB"/>
    </w:rPr>
  </w:style>
  <w:style w:type="paragraph" w:styleId="Heading7">
    <w:name w:val="heading 7"/>
    <w:basedOn w:val="Normal"/>
    <w:next w:val="Normal"/>
    <w:link w:val="Heading7Char"/>
    <w:uiPriority w:val="9"/>
    <w:semiHidden/>
    <w:unhideWhenUsed/>
    <w:qFormat/>
    <w:rsid w:val="000260BA"/>
    <w:pPr>
      <w:keepNext/>
      <w:keepLines/>
      <w:numPr>
        <w:ilvl w:val="6"/>
        <w:numId w:val="5"/>
      </w:numPr>
      <w:spacing w:before="40" w:after="0"/>
      <w:outlineLvl w:val="6"/>
    </w:pPr>
    <w:rPr>
      <w:rFonts w:ascii="Calibri Light" w:eastAsia="Times New Roman" w:hAnsi="Calibri Light"/>
      <w:i/>
      <w:iCs/>
      <w:color w:val="1F4D78"/>
      <w:lang w:val="en-GB"/>
    </w:rPr>
  </w:style>
  <w:style w:type="paragraph" w:styleId="Heading8">
    <w:name w:val="heading 8"/>
    <w:basedOn w:val="Normal"/>
    <w:next w:val="Normal"/>
    <w:link w:val="Heading8Char"/>
    <w:uiPriority w:val="9"/>
    <w:semiHidden/>
    <w:unhideWhenUsed/>
    <w:qFormat/>
    <w:rsid w:val="000260BA"/>
    <w:pPr>
      <w:keepNext/>
      <w:keepLines/>
      <w:numPr>
        <w:ilvl w:val="7"/>
        <w:numId w:val="5"/>
      </w:numPr>
      <w:spacing w:before="40" w:after="0"/>
      <w:outlineLvl w:val="7"/>
    </w:pPr>
    <w:rPr>
      <w:rFonts w:ascii="Calibri Light" w:eastAsia="Times New Roman" w:hAnsi="Calibri Light"/>
      <w:color w:val="272727"/>
      <w:sz w:val="21"/>
      <w:szCs w:val="21"/>
      <w:lang w:val="en-GB"/>
    </w:rPr>
  </w:style>
  <w:style w:type="paragraph" w:styleId="Heading9">
    <w:name w:val="heading 9"/>
    <w:basedOn w:val="Normal"/>
    <w:next w:val="Normal"/>
    <w:link w:val="Heading9Char"/>
    <w:uiPriority w:val="9"/>
    <w:semiHidden/>
    <w:unhideWhenUsed/>
    <w:qFormat/>
    <w:rsid w:val="000260BA"/>
    <w:pPr>
      <w:keepNext/>
      <w:keepLines/>
      <w:numPr>
        <w:ilvl w:val="8"/>
        <w:numId w:val="5"/>
      </w:numPr>
      <w:spacing w:before="40" w:after="0"/>
      <w:outlineLvl w:val="8"/>
    </w:pPr>
    <w:rPr>
      <w:rFonts w:ascii="Calibri Light" w:eastAsia="Times New Roman" w:hAnsi="Calibri Light"/>
      <w:i/>
      <w:iCs/>
      <w:color w:val="272727"/>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1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861"/>
  </w:style>
  <w:style w:type="paragraph" w:styleId="Footer">
    <w:name w:val="footer"/>
    <w:basedOn w:val="Normal"/>
    <w:link w:val="FooterChar"/>
    <w:uiPriority w:val="99"/>
    <w:unhideWhenUsed/>
    <w:rsid w:val="00481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861"/>
  </w:style>
  <w:style w:type="character" w:customStyle="1" w:styleId="apple-converted-space">
    <w:name w:val="apple-converted-space"/>
    <w:basedOn w:val="DefaultParagraphFont"/>
    <w:rsid w:val="000260BA"/>
  </w:style>
  <w:style w:type="character" w:customStyle="1" w:styleId="Heading1Char">
    <w:name w:val="Heading 1 Char"/>
    <w:link w:val="Heading1"/>
    <w:uiPriority w:val="9"/>
    <w:rsid w:val="000260BA"/>
    <w:rPr>
      <w:rFonts w:ascii="Calibri Light" w:eastAsia="Times New Roman" w:hAnsi="Calibri Light" w:cs="Times New Roman"/>
      <w:color w:val="2E74B5"/>
      <w:sz w:val="32"/>
      <w:szCs w:val="32"/>
      <w:lang w:val="en-GB"/>
    </w:rPr>
  </w:style>
  <w:style w:type="character" w:customStyle="1" w:styleId="Heading2Char">
    <w:name w:val="Heading 2 Char"/>
    <w:link w:val="Heading2"/>
    <w:uiPriority w:val="9"/>
    <w:rsid w:val="000260BA"/>
    <w:rPr>
      <w:rFonts w:ascii="Calibri Light" w:eastAsia="Times New Roman" w:hAnsi="Calibri Light" w:cs="Times New Roman"/>
      <w:color w:val="2E74B5"/>
      <w:sz w:val="26"/>
      <w:szCs w:val="26"/>
      <w:lang w:val="en-GB"/>
    </w:rPr>
  </w:style>
  <w:style w:type="character" w:customStyle="1" w:styleId="Heading3Char">
    <w:name w:val="Heading 3 Char"/>
    <w:link w:val="Heading3"/>
    <w:uiPriority w:val="9"/>
    <w:rsid w:val="000260BA"/>
    <w:rPr>
      <w:rFonts w:ascii="Calibri Light" w:eastAsia="Times New Roman" w:hAnsi="Calibri Light" w:cs="Times New Roman"/>
      <w:color w:val="1F4D78"/>
      <w:sz w:val="24"/>
      <w:szCs w:val="24"/>
      <w:lang w:val="en-GB"/>
    </w:rPr>
  </w:style>
  <w:style w:type="character" w:customStyle="1" w:styleId="Heading4Char">
    <w:name w:val="Heading 4 Char"/>
    <w:link w:val="Heading4"/>
    <w:uiPriority w:val="9"/>
    <w:semiHidden/>
    <w:rsid w:val="000260BA"/>
    <w:rPr>
      <w:rFonts w:ascii="Calibri Light" w:eastAsia="Times New Roman" w:hAnsi="Calibri Light" w:cs="Times New Roman"/>
      <w:i/>
      <w:iCs/>
      <w:color w:val="2E74B5"/>
      <w:lang w:val="en-GB"/>
    </w:rPr>
  </w:style>
  <w:style w:type="character" w:customStyle="1" w:styleId="Heading5Char">
    <w:name w:val="Heading 5 Char"/>
    <w:link w:val="Heading5"/>
    <w:uiPriority w:val="9"/>
    <w:semiHidden/>
    <w:rsid w:val="000260BA"/>
    <w:rPr>
      <w:rFonts w:ascii="Calibri Light" w:eastAsia="Times New Roman" w:hAnsi="Calibri Light" w:cs="Times New Roman"/>
      <w:color w:val="2E74B5"/>
      <w:lang w:val="en-GB"/>
    </w:rPr>
  </w:style>
  <w:style w:type="character" w:customStyle="1" w:styleId="Heading6Char">
    <w:name w:val="Heading 6 Char"/>
    <w:link w:val="Heading6"/>
    <w:uiPriority w:val="9"/>
    <w:semiHidden/>
    <w:rsid w:val="000260BA"/>
    <w:rPr>
      <w:rFonts w:ascii="Calibri Light" w:eastAsia="Times New Roman" w:hAnsi="Calibri Light" w:cs="Times New Roman"/>
      <w:color w:val="1F4D78"/>
      <w:lang w:val="en-GB"/>
    </w:rPr>
  </w:style>
  <w:style w:type="character" w:customStyle="1" w:styleId="Heading7Char">
    <w:name w:val="Heading 7 Char"/>
    <w:link w:val="Heading7"/>
    <w:uiPriority w:val="9"/>
    <w:semiHidden/>
    <w:rsid w:val="000260BA"/>
    <w:rPr>
      <w:rFonts w:ascii="Calibri Light" w:eastAsia="Times New Roman" w:hAnsi="Calibri Light" w:cs="Times New Roman"/>
      <w:i/>
      <w:iCs/>
      <w:color w:val="1F4D78"/>
      <w:lang w:val="en-GB"/>
    </w:rPr>
  </w:style>
  <w:style w:type="character" w:customStyle="1" w:styleId="Heading8Char">
    <w:name w:val="Heading 8 Char"/>
    <w:link w:val="Heading8"/>
    <w:uiPriority w:val="9"/>
    <w:semiHidden/>
    <w:rsid w:val="000260BA"/>
    <w:rPr>
      <w:rFonts w:ascii="Calibri Light" w:eastAsia="Times New Roman" w:hAnsi="Calibri Light" w:cs="Times New Roman"/>
      <w:color w:val="272727"/>
      <w:sz w:val="21"/>
      <w:szCs w:val="21"/>
      <w:lang w:val="en-GB"/>
    </w:rPr>
  </w:style>
  <w:style w:type="character" w:customStyle="1" w:styleId="Heading9Char">
    <w:name w:val="Heading 9 Char"/>
    <w:link w:val="Heading9"/>
    <w:uiPriority w:val="9"/>
    <w:semiHidden/>
    <w:rsid w:val="000260BA"/>
    <w:rPr>
      <w:rFonts w:ascii="Calibri Light" w:eastAsia="Times New Roman" w:hAnsi="Calibri Light" w:cs="Times New Roman"/>
      <w:i/>
      <w:iCs/>
      <w:color w:val="272727"/>
      <w:sz w:val="21"/>
      <w:szCs w:val="21"/>
      <w:lang w:val="en-GB"/>
    </w:rPr>
  </w:style>
  <w:style w:type="paragraph" w:styleId="TOCHeading">
    <w:name w:val="TOC Heading"/>
    <w:basedOn w:val="Heading1"/>
    <w:next w:val="Normal"/>
    <w:uiPriority w:val="39"/>
    <w:unhideWhenUsed/>
    <w:qFormat/>
    <w:rsid w:val="000260BA"/>
    <w:pPr>
      <w:numPr>
        <w:numId w:val="0"/>
      </w:numPr>
      <w:outlineLvl w:val="9"/>
    </w:pPr>
    <w:rPr>
      <w:lang w:val="en-US"/>
    </w:rPr>
  </w:style>
  <w:style w:type="paragraph" w:styleId="TOC1">
    <w:name w:val="toc 1"/>
    <w:basedOn w:val="Normal"/>
    <w:next w:val="Normal"/>
    <w:autoRedefine/>
    <w:uiPriority w:val="39"/>
    <w:unhideWhenUsed/>
    <w:rsid w:val="000260BA"/>
    <w:pPr>
      <w:spacing w:after="100"/>
    </w:pPr>
    <w:rPr>
      <w:lang w:val="en-GB"/>
    </w:rPr>
  </w:style>
  <w:style w:type="character" w:styleId="Hyperlink">
    <w:name w:val="Hyperlink"/>
    <w:uiPriority w:val="99"/>
    <w:unhideWhenUsed/>
    <w:rsid w:val="000260BA"/>
    <w:rPr>
      <w:color w:val="0563C1"/>
      <w:u w:val="single"/>
    </w:rPr>
  </w:style>
  <w:style w:type="paragraph" w:styleId="ListParagraph">
    <w:name w:val="List Paragraph"/>
    <w:basedOn w:val="Normal"/>
    <w:uiPriority w:val="34"/>
    <w:qFormat/>
    <w:rsid w:val="000260BA"/>
    <w:pPr>
      <w:ind w:left="720"/>
      <w:contextualSpacing/>
    </w:pPr>
    <w:rPr>
      <w:lang w:val="en-GB"/>
    </w:rPr>
  </w:style>
  <w:style w:type="paragraph" w:styleId="TOC2">
    <w:name w:val="toc 2"/>
    <w:basedOn w:val="Normal"/>
    <w:next w:val="Normal"/>
    <w:autoRedefine/>
    <w:uiPriority w:val="39"/>
    <w:unhideWhenUsed/>
    <w:rsid w:val="000260BA"/>
    <w:pPr>
      <w:spacing w:after="100"/>
      <w:ind w:left="220"/>
    </w:pPr>
    <w:rPr>
      <w:lang w:val="en-GB"/>
    </w:rPr>
  </w:style>
  <w:style w:type="paragraph" w:customStyle="1" w:styleId="Default">
    <w:name w:val="Default"/>
    <w:rsid w:val="000260BA"/>
    <w:pPr>
      <w:autoSpaceDE w:val="0"/>
      <w:autoSpaceDN w:val="0"/>
      <w:adjustRightInd w:val="0"/>
    </w:pPr>
    <w:rPr>
      <w:rFonts w:ascii="Trebuchet MS" w:hAnsi="Trebuchet MS" w:cs="Trebuchet MS"/>
      <w:color w:val="000000"/>
      <w:sz w:val="24"/>
      <w:szCs w:val="24"/>
      <w:lang w:val="en-US" w:eastAsia="en-US"/>
    </w:rPr>
  </w:style>
  <w:style w:type="paragraph" w:styleId="Caption">
    <w:name w:val="caption"/>
    <w:basedOn w:val="Normal"/>
    <w:next w:val="Normal"/>
    <w:uiPriority w:val="35"/>
    <w:unhideWhenUsed/>
    <w:qFormat/>
    <w:rsid w:val="00FE41DF"/>
    <w:pPr>
      <w:spacing w:after="200" w:line="240" w:lineRule="auto"/>
    </w:pPr>
    <w:rPr>
      <w:i/>
      <w:iCs/>
      <w:color w:val="44546A"/>
      <w:sz w:val="18"/>
      <w:szCs w:val="18"/>
    </w:rPr>
  </w:style>
  <w:style w:type="character" w:styleId="FollowedHyperlink">
    <w:name w:val="FollowedHyperlink"/>
    <w:uiPriority w:val="99"/>
    <w:semiHidden/>
    <w:unhideWhenUsed/>
    <w:rsid w:val="00BA6976"/>
    <w:rPr>
      <w:color w:val="954F72"/>
      <w:u w:val="single"/>
    </w:rPr>
  </w:style>
  <w:style w:type="table" w:styleId="TableGrid">
    <w:name w:val="Table Grid"/>
    <w:basedOn w:val="TableNormal"/>
    <w:uiPriority w:val="39"/>
    <w:rsid w:val="00BA69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eNormal"/>
    <w:uiPriority w:val="49"/>
    <w:rsid w:val="005C32C6"/>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3">
    <w:name w:val="toc 3"/>
    <w:basedOn w:val="Normal"/>
    <w:next w:val="Normal"/>
    <w:autoRedefine/>
    <w:uiPriority w:val="39"/>
    <w:unhideWhenUsed/>
    <w:rsid w:val="009864EB"/>
    <w:pPr>
      <w:spacing w:after="100"/>
      <w:ind w:left="440"/>
    </w:pPr>
  </w:style>
  <w:style w:type="paragraph" w:styleId="IntenseQuote">
    <w:name w:val="Intense Quote"/>
    <w:basedOn w:val="Normal"/>
    <w:next w:val="Normal"/>
    <w:link w:val="IntenseQuoteChar"/>
    <w:uiPriority w:val="30"/>
    <w:qFormat/>
    <w:rsid w:val="0064580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45807"/>
    <w:rPr>
      <w:i/>
      <w:iCs/>
      <w:color w:val="5B9BD5" w:themeColor="accent1"/>
      <w:sz w:val="22"/>
      <w:szCs w:val="22"/>
      <w:lang w:val="en-US" w:eastAsia="en-US"/>
    </w:rPr>
  </w:style>
  <w:style w:type="table" w:customStyle="1" w:styleId="GridTable4Accent3">
    <w:name w:val="Grid Table 4 Accent 3"/>
    <w:basedOn w:val="TableNormal"/>
    <w:uiPriority w:val="49"/>
    <w:rsid w:val="003056D2"/>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1">
    <w:name w:val="Grid Table 5 Dark Accent 1"/>
    <w:basedOn w:val="TableNormal"/>
    <w:uiPriority w:val="50"/>
    <w:rsid w:val="0030293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Accent6">
    <w:name w:val="Light Grid Accent 6"/>
    <w:basedOn w:val="TableNormal"/>
    <w:uiPriority w:val="62"/>
    <w:rsid w:val="00AF4E1A"/>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BalloonText">
    <w:name w:val="Balloon Text"/>
    <w:basedOn w:val="Normal"/>
    <w:link w:val="BalloonTextChar"/>
    <w:uiPriority w:val="99"/>
    <w:semiHidden/>
    <w:unhideWhenUsed/>
    <w:rsid w:val="007F5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D30"/>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0260BA"/>
    <w:pPr>
      <w:keepNext/>
      <w:keepLines/>
      <w:numPr>
        <w:numId w:val="5"/>
      </w:numPr>
      <w:spacing w:before="240" w:after="0"/>
      <w:outlineLvl w:val="0"/>
    </w:pPr>
    <w:rPr>
      <w:rFonts w:ascii="Calibri Light" w:eastAsia="Times New Roman" w:hAnsi="Calibri Light"/>
      <w:color w:val="2E74B5"/>
      <w:sz w:val="32"/>
      <w:szCs w:val="32"/>
      <w:lang w:val="en-GB"/>
    </w:rPr>
  </w:style>
  <w:style w:type="paragraph" w:styleId="Heading2">
    <w:name w:val="heading 2"/>
    <w:basedOn w:val="Normal"/>
    <w:next w:val="Normal"/>
    <w:link w:val="Heading2Char"/>
    <w:uiPriority w:val="9"/>
    <w:unhideWhenUsed/>
    <w:qFormat/>
    <w:rsid w:val="000260BA"/>
    <w:pPr>
      <w:keepNext/>
      <w:keepLines/>
      <w:numPr>
        <w:ilvl w:val="1"/>
        <w:numId w:val="5"/>
      </w:numPr>
      <w:spacing w:before="40" w:after="0"/>
      <w:outlineLvl w:val="1"/>
    </w:pPr>
    <w:rPr>
      <w:rFonts w:ascii="Calibri Light" w:eastAsia="Times New Roman" w:hAnsi="Calibri Light"/>
      <w:color w:val="2E74B5"/>
      <w:sz w:val="26"/>
      <w:szCs w:val="26"/>
      <w:lang w:val="en-GB"/>
    </w:rPr>
  </w:style>
  <w:style w:type="paragraph" w:styleId="Heading3">
    <w:name w:val="heading 3"/>
    <w:basedOn w:val="Normal"/>
    <w:next w:val="Normal"/>
    <w:link w:val="Heading3Char"/>
    <w:uiPriority w:val="9"/>
    <w:unhideWhenUsed/>
    <w:qFormat/>
    <w:rsid w:val="000260BA"/>
    <w:pPr>
      <w:keepNext/>
      <w:keepLines/>
      <w:numPr>
        <w:ilvl w:val="2"/>
        <w:numId w:val="5"/>
      </w:numPr>
      <w:spacing w:before="40" w:after="0"/>
      <w:outlineLvl w:val="2"/>
    </w:pPr>
    <w:rPr>
      <w:rFonts w:ascii="Calibri Light" w:eastAsia="Times New Roman" w:hAnsi="Calibri Light"/>
      <w:color w:val="1F4D78"/>
      <w:sz w:val="24"/>
      <w:szCs w:val="24"/>
      <w:lang w:val="en-GB"/>
    </w:rPr>
  </w:style>
  <w:style w:type="paragraph" w:styleId="Heading4">
    <w:name w:val="heading 4"/>
    <w:basedOn w:val="Normal"/>
    <w:next w:val="Normal"/>
    <w:link w:val="Heading4Char"/>
    <w:uiPriority w:val="9"/>
    <w:semiHidden/>
    <w:unhideWhenUsed/>
    <w:qFormat/>
    <w:rsid w:val="000260BA"/>
    <w:pPr>
      <w:keepNext/>
      <w:keepLines/>
      <w:numPr>
        <w:ilvl w:val="3"/>
        <w:numId w:val="5"/>
      </w:numPr>
      <w:spacing w:before="40" w:after="0"/>
      <w:outlineLvl w:val="3"/>
    </w:pPr>
    <w:rPr>
      <w:rFonts w:ascii="Calibri Light" w:eastAsia="Times New Roman" w:hAnsi="Calibri Light"/>
      <w:i/>
      <w:iCs/>
      <w:color w:val="2E74B5"/>
      <w:lang w:val="en-GB"/>
    </w:rPr>
  </w:style>
  <w:style w:type="paragraph" w:styleId="Heading5">
    <w:name w:val="heading 5"/>
    <w:basedOn w:val="Normal"/>
    <w:next w:val="Normal"/>
    <w:link w:val="Heading5Char"/>
    <w:uiPriority w:val="9"/>
    <w:semiHidden/>
    <w:unhideWhenUsed/>
    <w:qFormat/>
    <w:rsid w:val="000260BA"/>
    <w:pPr>
      <w:keepNext/>
      <w:keepLines/>
      <w:numPr>
        <w:ilvl w:val="4"/>
        <w:numId w:val="5"/>
      </w:numPr>
      <w:spacing w:before="40" w:after="0"/>
      <w:outlineLvl w:val="4"/>
    </w:pPr>
    <w:rPr>
      <w:rFonts w:ascii="Calibri Light" w:eastAsia="Times New Roman" w:hAnsi="Calibri Light"/>
      <w:color w:val="2E74B5"/>
      <w:lang w:val="en-GB"/>
    </w:rPr>
  </w:style>
  <w:style w:type="paragraph" w:styleId="Heading6">
    <w:name w:val="heading 6"/>
    <w:basedOn w:val="Normal"/>
    <w:next w:val="Normal"/>
    <w:link w:val="Heading6Char"/>
    <w:uiPriority w:val="9"/>
    <w:semiHidden/>
    <w:unhideWhenUsed/>
    <w:qFormat/>
    <w:rsid w:val="000260BA"/>
    <w:pPr>
      <w:keepNext/>
      <w:keepLines/>
      <w:numPr>
        <w:ilvl w:val="5"/>
        <w:numId w:val="5"/>
      </w:numPr>
      <w:spacing w:before="40" w:after="0"/>
      <w:outlineLvl w:val="5"/>
    </w:pPr>
    <w:rPr>
      <w:rFonts w:ascii="Calibri Light" w:eastAsia="Times New Roman" w:hAnsi="Calibri Light"/>
      <w:color w:val="1F4D78"/>
      <w:lang w:val="en-GB"/>
    </w:rPr>
  </w:style>
  <w:style w:type="paragraph" w:styleId="Heading7">
    <w:name w:val="heading 7"/>
    <w:basedOn w:val="Normal"/>
    <w:next w:val="Normal"/>
    <w:link w:val="Heading7Char"/>
    <w:uiPriority w:val="9"/>
    <w:semiHidden/>
    <w:unhideWhenUsed/>
    <w:qFormat/>
    <w:rsid w:val="000260BA"/>
    <w:pPr>
      <w:keepNext/>
      <w:keepLines/>
      <w:numPr>
        <w:ilvl w:val="6"/>
        <w:numId w:val="5"/>
      </w:numPr>
      <w:spacing w:before="40" w:after="0"/>
      <w:outlineLvl w:val="6"/>
    </w:pPr>
    <w:rPr>
      <w:rFonts w:ascii="Calibri Light" w:eastAsia="Times New Roman" w:hAnsi="Calibri Light"/>
      <w:i/>
      <w:iCs/>
      <w:color w:val="1F4D78"/>
      <w:lang w:val="en-GB"/>
    </w:rPr>
  </w:style>
  <w:style w:type="paragraph" w:styleId="Heading8">
    <w:name w:val="heading 8"/>
    <w:basedOn w:val="Normal"/>
    <w:next w:val="Normal"/>
    <w:link w:val="Heading8Char"/>
    <w:uiPriority w:val="9"/>
    <w:semiHidden/>
    <w:unhideWhenUsed/>
    <w:qFormat/>
    <w:rsid w:val="000260BA"/>
    <w:pPr>
      <w:keepNext/>
      <w:keepLines/>
      <w:numPr>
        <w:ilvl w:val="7"/>
        <w:numId w:val="5"/>
      </w:numPr>
      <w:spacing w:before="40" w:after="0"/>
      <w:outlineLvl w:val="7"/>
    </w:pPr>
    <w:rPr>
      <w:rFonts w:ascii="Calibri Light" w:eastAsia="Times New Roman" w:hAnsi="Calibri Light"/>
      <w:color w:val="272727"/>
      <w:sz w:val="21"/>
      <w:szCs w:val="21"/>
      <w:lang w:val="en-GB"/>
    </w:rPr>
  </w:style>
  <w:style w:type="paragraph" w:styleId="Heading9">
    <w:name w:val="heading 9"/>
    <w:basedOn w:val="Normal"/>
    <w:next w:val="Normal"/>
    <w:link w:val="Heading9Char"/>
    <w:uiPriority w:val="9"/>
    <w:semiHidden/>
    <w:unhideWhenUsed/>
    <w:qFormat/>
    <w:rsid w:val="000260BA"/>
    <w:pPr>
      <w:keepNext/>
      <w:keepLines/>
      <w:numPr>
        <w:ilvl w:val="8"/>
        <w:numId w:val="5"/>
      </w:numPr>
      <w:spacing w:before="40" w:after="0"/>
      <w:outlineLvl w:val="8"/>
    </w:pPr>
    <w:rPr>
      <w:rFonts w:ascii="Calibri Light" w:eastAsia="Times New Roman" w:hAnsi="Calibri Light"/>
      <w:i/>
      <w:iCs/>
      <w:color w:val="272727"/>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1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861"/>
  </w:style>
  <w:style w:type="paragraph" w:styleId="Footer">
    <w:name w:val="footer"/>
    <w:basedOn w:val="Normal"/>
    <w:link w:val="FooterChar"/>
    <w:uiPriority w:val="99"/>
    <w:unhideWhenUsed/>
    <w:rsid w:val="00481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861"/>
  </w:style>
  <w:style w:type="character" w:customStyle="1" w:styleId="apple-converted-space">
    <w:name w:val="apple-converted-space"/>
    <w:basedOn w:val="DefaultParagraphFont"/>
    <w:rsid w:val="000260BA"/>
  </w:style>
  <w:style w:type="character" w:customStyle="1" w:styleId="Heading1Char">
    <w:name w:val="Heading 1 Char"/>
    <w:link w:val="Heading1"/>
    <w:uiPriority w:val="9"/>
    <w:rsid w:val="000260BA"/>
    <w:rPr>
      <w:rFonts w:ascii="Calibri Light" w:eastAsia="Times New Roman" w:hAnsi="Calibri Light" w:cs="Times New Roman"/>
      <w:color w:val="2E74B5"/>
      <w:sz w:val="32"/>
      <w:szCs w:val="32"/>
      <w:lang w:val="en-GB"/>
    </w:rPr>
  </w:style>
  <w:style w:type="character" w:customStyle="1" w:styleId="Heading2Char">
    <w:name w:val="Heading 2 Char"/>
    <w:link w:val="Heading2"/>
    <w:uiPriority w:val="9"/>
    <w:rsid w:val="000260BA"/>
    <w:rPr>
      <w:rFonts w:ascii="Calibri Light" w:eastAsia="Times New Roman" w:hAnsi="Calibri Light" w:cs="Times New Roman"/>
      <w:color w:val="2E74B5"/>
      <w:sz w:val="26"/>
      <w:szCs w:val="26"/>
      <w:lang w:val="en-GB"/>
    </w:rPr>
  </w:style>
  <w:style w:type="character" w:customStyle="1" w:styleId="Heading3Char">
    <w:name w:val="Heading 3 Char"/>
    <w:link w:val="Heading3"/>
    <w:uiPriority w:val="9"/>
    <w:rsid w:val="000260BA"/>
    <w:rPr>
      <w:rFonts w:ascii="Calibri Light" w:eastAsia="Times New Roman" w:hAnsi="Calibri Light" w:cs="Times New Roman"/>
      <w:color w:val="1F4D78"/>
      <w:sz w:val="24"/>
      <w:szCs w:val="24"/>
      <w:lang w:val="en-GB"/>
    </w:rPr>
  </w:style>
  <w:style w:type="character" w:customStyle="1" w:styleId="Heading4Char">
    <w:name w:val="Heading 4 Char"/>
    <w:link w:val="Heading4"/>
    <w:uiPriority w:val="9"/>
    <w:semiHidden/>
    <w:rsid w:val="000260BA"/>
    <w:rPr>
      <w:rFonts w:ascii="Calibri Light" w:eastAsia="Times New Roman" w:hAnsi="Calibri Light" w:cs="Times New Roman"/>
      <w:i/>
      <w:iCs/>
      <w:color w:val="2E74B5"/>
      <w:lang w:val="en-GB"/>
    </w:rPr>
  </w:style>
  <w:style w:type="character" w:customStyle="1" w:styleId="Heading5Char">
    <w:name w:val="Heading 5 Char"/>
    <w:link w:val="Heading5"/>
    <w:uiPriority w:val="9"/>
    <w:semiHidden/>
    <w:rsid w:val="000260BA"/>
    <w:rPr>
      <w:rFonts w:ascii="Calibri Light" w:eastAsia="Times New Roman" w:hAnsi="Calibri Light" w:cs="Times New Roman"/>
      <w:color w:val="2E74B5"/>
      <w:lang w:val="en-GB"/>
    </w:rPr>
  </w:style>
  <w:style w:type="character" w:customStyle="1" w:styleId="Heading6Char">
    <w:name w:val="Heading 6 Char"/>
    <w:link w:val="Heading6"/>
    <w:uiPriority w:val="9"/>
    <w:semiHidden/>
    <w:rsid w:val="000260BA"/>
    <w:rPr>
      <w:rFonts w:ascii="Calibri Light" w:eastAsia="Times New Roman" w:hAnsi="Calibri Light" w:cs="Times New Roman"/>
      <w:color w:val="1F4D78"/>
      <w:lang w:val="en-GB"/>
    </w:rPr>
  </w:style>
  <w:style w:type="character" w:customStyle="1" w:styleId="Heading7Char">
    <w:name w:val="Heading 7 Char"/>
    <w:link w:val="Heading7"/>
    <w:uiPriority w:val="9"/>
    <w:semiHidden/>
    <w:rsid w:val="000260BA"/>
    <w:rPr>
      <w:rFonts w:ascii="Calibri Light" w:eastAsia="Times New Roman" w:hAnsi="Calibri Light" w:cs="Times New Roman"/>
      <w:i/>
      <w:iCs/>
      <w:color w:val="1F4D78"/>
      <w:lang w:val="en-GB"/>
    </w:rPr>
  </w:style>
  <w:style w:type="character" w:customStyle="1" w:styleId="Heading8Char">
    <w:name w:val="Heading 8 Char"/>
    <w:link w:val="Heading8"/>
    <w:uiPriority w:val="9"/>
    <w:semiHidden/>
    <w:rsid w:val="000260BA"/>
    <w:rPr>
      <w:rFonts w:ascii="Calibri Light" w:eastAsia="Times New Roman" w:hAnsi="Calibri Light" w:cs="Times New Roman"/>
      <w:color w:val="272727"/>
      <w:sz w:val="21"/>
      <w:szCs w:val="21"/>
      <w:lang w:val="en-GB"/>
    </w:rPr>
  </w:style>
  <w:style w:type="character" w:customStyle="1" w:styleId="Heading9Char">
    <w:name w:val="Heading 9 Char"/>
    <w:link w:val="Heading9"/>
    <w:uiPriority w:val="9"/>
    <w:semiHidden/>
    <w:rsid w:val="000260BA"/>
    <w:rPr>
      <w:rFonts w:ascii="Calibri Light" w:eastAsia="Times New Roman" w:hAnsi="Calibri Light" w:cs="Times New Roman"/>
      <w:i/>
      <w:iCs/>
      <w:color w:val="272727"/>
      <w:sz w:val="21"/>
      <w:szCs w:val="21"/>
      <w:lang w:val="en-GB"/>
    </w:rPr>
  </w:style>
  <w:style w:type="paragraph" w:styleId="TOCHeading">
    <w:name w:val="TOC Heading"/>
    <w:basedOn w:val="Heading1"/>
    <w:next w:val="Normal"/>
    <w:uiPriority w:val="39"/>
    <w:unhideWhenUsed/>
    <w:qFormat/>
    <w:rsid w:val="000260BA"/>
    <w:pPr>
      <w:numPr>
        <w:numId w:val="0"/>
      </w:numPr>
      <w:outlineLvl w:val="9"/>
    </w:pPr>
    <w:rPr>
      <w:lang w:val="en-US"/>
    </w:rPr>
  </w:style>
  <w:style w:type="paragraph" w:styleId="TOC1">
    <w:name w:val="toc 1"/>
    <w:basedOn w:val="Normal"/>
    <w:next w:val="Normal"/>
    <w:autoRedefine/>
    <w:uiPriority w:val="39"/>
    <w:unhideWhenUsed/>
    <w:rsid w:val="000260BA"/>
    <w:pPr>
      <w:spacing w:after="100"/>
    </w:pPr>
    <w:rPr>
      <w:lang w:val="en-GB"/>
    </w:rPr>
  </w:style>
  <w:style w:type="character" w:styleId="Hyperlink">
    <w:name w:val="Hyperlink"/>
    <w:uiPriority w:val="99"/>
    <w:unhideWhenUsed/>
    <w:rsid w:val="000260BA"/>
    <w:rPr>
      <w:color w:val="0563C1"/>
      <w:u w:val="single"/>
    </w:rPr>
  </w:style>
  <w:style w:type="paragraph" w:styleId="ListParagraph">
    <w:name w:val="List Paragraph"/>
    <w:basedOn w:val="Normal"/>
    <w:uiPriority w:val="34"/>
    <w:qFormat/>
    <w:rsid w:val="000260BA"/>
    <w:pPr>
      <w:ind w:left="720"/>
      <w:contextualSpacing/>
    </w:pPr>
    <w:rPr>
      <w:lang w:val="en-GB"/>
    </w:rPr>
  </w:style>
  <w:style w:type="paragraph" w:styleId="TOC2">
    <w:name w:val="toc 2"/>
    <w:basedOn w:val="Normal"/>
    <w:next w:val="Normal"/>
    <w:autoRedefine/>
    <w:uiPriority w:val="39"/>
    <w:unhideWhenUsed/>
    <w:rsid w:val="000260BA"/>
    <w:pPr>
      <w:spacing w:after="100"/>
      <w:ind w:left="220"/>
    </w:pPr>
    <w:rPr>
      <w:lang w:val="en-GB"/>
    </w:rPr>
  </w:style>
  <w:style w:type="paragraph" w:customStyle="1" w:styleId="Default">
    <w:name w:val="Default"/>
    <w:rsid w:val="000260BA"/>
    <w:pPr>
      <w:autoSpaceDE w:val="0"/>
      <w:autoSpaceDN w:val="0"/>
      <w:adjustRightInd w:val="0"/>
    </w:pPr>
    <w:rPr>
      <w:rFonts w:ascii="Trebuchet MS" w:hAnsi="Trebuchet MS" w:cs="Trebuchet MS"/>
      <w:color w:val="000000"/>
      <w:sz w:val="24"/>
      <w:szCs w:val="24"/>
      <w:lang w:val="en-US" w:eastAsia="en-US"/>
    </w:rPr>
  </w:style>
  <w:style w:type="paragraph" w:styleId="Caption">
    <w:name w:val="caption"/>
    <w:basedOn w:val="Normal"/>
    <w:next w:val="Normal"/>
    <w:uiPriority w:val="35"/>
    <w:unhideWhenUsed/>
    <w:qFormat/>
    <w:rsid w:val="00FE41DF"/>
    <w:pPr>
      <w:spacing w:after="200" w:line="240" w:lineRule="auto"/>
    </w:pPr>
    <w:rPr>
      <w:i/>
      <w:iCs/>
      <w:color w:val="44546A"/>
      <w:sz w:val="18"/>
      <w:szCs w:val="18"/>
    </w:rPr>
  </w:style>
  <w:style w:type="character" w:styleId="FollowedHyperlink">
    <w:name w:val="FollowedHyperlink"/>
    <w:uiPriority w:val="99"/>
    <w:semiHidden/>
    <w:unhideWhenUsed/>
    <w:rsid w:val="00BA6976"/>
    <w:rPr>
      <w:color w:val="954F72"/>
      <w:u w:val="single"/>
    </w:rPr>
  </w:style>
  <w:style w:type="table" w:styleId="TableGrid">
    <w:name w:val="Table Grid"/>
    <w:basedOn w:val="TableNormal"/>
    <w:uiPriority w:val="39"/>
    <w:rsid w:val="00BA69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eNormal"/>
    <w:uiPriority w:val="49"/>
    <w:rsid w:val="005C32C6"/>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OC3">
    <w:name w:val="toc 3"/>
    <w:basedOn w:val="Normal"/>
    <w:next w:val="Normal"/>
    <w:autoRedefine/>
    <w:uiPriority w:val="39"/>
    <w:unhideWhenUsed/>
    <w:rsid w:val="009864EB"/>
    <w:pPr>
      <w:spacing w:after="100"/>
      <w:ind w:left="440"/>
    </w:pPr>
  </w:style>
  <w:style w:type="paragraph" w:styleId="IntenseQuote">
    <w:name w:val="Intense Quote"/>
    <w:basedOn w:val="Normal"/>
    <w:next w:val="Normal"/>
    <w:link w:val="IntenseQuoteChar"/>
    <w:uiPriority w:val="30"/>
    <w:qFormat/>
    <w:rsid w:val="0064580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45807"/>
    <w:rPr>
      <w:i/>
      <w:iCs/>
      <w:color w:val="5B9BD5" w:themeColor="accent1"/>
      <w:sz w:val="22"/>
      <w:szCs w:val="22"/>
      <w:lang w:val="en-US" w:eastAsia="en-US"/>
    </w:rPr>
  </w:style>
  <w:style w:type="table" w:customStyle="1" w:styleId="GridTable4Accent3">
    <w:name w:val="Grid Table 4 Accent 3"/>
    <w:basedOn w:val="TableNormal"/>
    <w:uiPriority w:val="49"/>
    <w:rsid w:val="003056D2"/>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1">
    <w:name w:val="Grid Table 5 Dark Accent 1"/>
    <w:basedOn w:val="TableNormal"/>
    <w:uiPriority w:val="50"/>
    <w:rsid w:val="0030293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Accent6">
    <w:name w:val="Light Grid Accent 6"/>
    <w:basedOn w:val="TableNormal"/>
    <w:uiPriority w:val="62"/>
    <w:rsid w:val="00AF4E1A"/>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BalloonText">
    <w:name w:val="Balloon Text"/>
    <w:basedOn w:val="Normal"/>
    <w:link w:val="BalloonTextChar"/>
    <w:uiPriority w:val="99"/>
    <w:semiHidden/>
    <w:unhideWhenUsed/>
    <w:rsid w:val="007F5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D30"/>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861858">
      <w:bodyDiv w:val="1"/>
      <w:marLeft w:val="0"/>
      <w:marRight w:val="0"/>
      <w:marTop w:val="0"/>
      <w:marBottom w:val="0"/>
      <w:divBdr>
        <w:top w:val="none" w:sz="0" w:space="0" w:color="auto"/>
        <w:left w:val="none" w:sz="0" w:space="0" w:color="auto"/>
        <w:bottom w:val="none" w:sz="0" w:space="0" w:color="auto"/>
        <w:right w:val="none" w:sz="0" w:space="0" w:color="auto"/>
      </w:divBdr>
    </w:div>
    <w:div w:id="389764572">
      <w:bodyDiv w:val="1"/>
      <w:marLeft w:val="0"/>
      <w:marRight w:val="0"/>
      <w:marTop w:val="0"/>
      <w:marBottom w:val="0"/>
      <w:divBdr>
        <w:top w:val="none" w:sz="0" w:space="0" w:color="auto"/>
        <w:left w:val="none" w:sz="0" w:space="0" w:color="auto"/>
        <w:bottom w:val="none" w:sz="0" w:space="0" w:color="auto"/>
        <w:right w:val="none" w:sz="0" w:space="0" w:color="auto"/>
      </w:divBdr>
    </w:div>
    <w:div w:id="463893328">
      <w:bodyDiv w:val="1"/>
      <w:marLeft w:val="0"/>
      <w:marRight w:val="0"/>
      <w:marTop w:val="0"/>
      <w:marBottom w:val="0"/>
      <w:divBdr>
        <w:top w:val="none" w:sz="0" w:space="0" w:color="auto"/>
        <w:left w:val="none" w:sz="0" w:space="0" w:color="auto"/>
        <w:bottom w:val="none" w:sz="0" w:space="0" w:color="auto"/>
        <w:right w:val="none" w:sz="0" w:space="0" w:color="auto"/>
      </w:divBdr>
    </w:div>
    <w:div w:id="904608140">
      <w:bodyDiv w:val="1"/>
      <w:marLeft w:val="0"/>
      <w:marRight w:val="0"/>
      <w:marTop w:val="0"/>
      <w:marBottom w:val="0"/>
      <w:divBdr>
        <w:top w:val="none" w:sz="0" w:space="0" w:color="auto"/>
        <w:left w:val="none" w:sz="0" w:space="0" w:color="auto"/>
        <w:bottom w:val="none" w:sz="0" w:space="0" w:color="auto"/>
        <w:right w:val="none" w:sz="0" w:space="0" w:color="auto"/>
      </w:divBdr>
    </w:div>
    <w:div w:id="126060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api.oasys.lk:9843/commonauth"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0f1ee09349a74d00"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s://api.oasys.lk:9843/carbo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apidev.oasys.lk:9443/token" TargetMode="External"/><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_rels/header2.xml.rels><?xml version="1.0" encoding="UTF-8" standalone="yes"?>
<Relationships xmlns="http://schemas.openxmlformats.org/package/2006/relationships"><Relationship Id="rId1" Type="http://schemas.openxmlformats.org/officeDocument/2006/relationships/image" Target="media/image38.jpeg"/></Relationships>
</file>

<file path=word/_rels/header3.xml.rels><?xml version="1.0" encoding="UTF-8" standalone="yes"?>
<Relationships xmlns="http://schemas.openxmlformats.org/package/2006/relationships"><Relationship Id="rId1"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STF\OASYS%5e%20Service%20Desk\OASYS%20Template\OASYS%20Word%20Template%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DCFC0-EC39-4ADC-8332-91DABA726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OASYS Word Template V1.0</Template>
  <TotalTime>6</TotalTime>
  <Pages>11</Pages>
  <Words>506</Words>
  <Characters>2886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Jeewani Lakshani [IT/EKO/LOITS]</dc:creator>
  <cp:lastModifiedBy>HP</cp:lastModifiedBy>
  <cp:revision>3</cp:revision>
  <cp:lastPrinted>2018-02-19T07:09:00Z</cp:lastPrinted>
  <dcterms:created xsi:type="dcterms:W3CDTF">2018-02-19T07:41:00Z</dcterms:created>
  <dcterms:modified xsi:type="dcterms:W3CDTF">2018-04-04T06:37:00Z</dcterms:modified>
</cp:coreProperties>
</file>